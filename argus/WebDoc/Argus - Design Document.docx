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CDD85" w14:textId="77777777" w:rsidR="00D25097" w:rsidRDefault="00D25097" w:rsidP="00DB6AFD"/>
    <w:p w14:paraId="27BB3606" w14:textId="77777777" w:rsidR="00D25097" w:rsidRDefault="00D25097" w:rsidP="00DB6AFD"/>
    <w:p w14:paraId="54143D93" w14:textId="77777777" w:rsidR="00D25097" w:rsidRDefault="00D25097" w:rsidP="00DB6AFD"/>
    <w:p w14:paraId="278B0F7D" w14:textId="77777777" w:rsidR="00D25097" w:rsidRDefault="00D25097" w:rsidP="00DB6AFD"/>
    <w:p w14:paraId="1CDDF525" w14:textId="77777777" w:rsidR="00D25097" w:rsidRDefault="00D25097" w:rsidP="00DB6AFD"/>
    <w:p w14:paraId="0A1251E7" w14:textId="77777777" w:rsidR="00D25097" w:rsidRDefault="00D25097" w:rsidP="00DB6AFD"/>
    <w:p w14:paraId="7BDCCD00" w14:textId="77777777" w:rsidR="00D25097" w:rsidRDefault="00D25097" w:rsidP="00DB6AFD"/>
    <w:p w14:paraId="60B18125" w14:textId="77777777" w:rsidR="00D25097" w:rsidRDefault="00D25097" w:rsidP="00DB6AFD"/>
    <w:p w14:paraId="14B443EF" w14:textId="77777777" w:rsidR="00D25097" w:rsidRDefault="00D25097" w:rsidP="00DB6AFD"/>
    <w:p w14:paraId="629ED2FB" w14:textId="77777777" w:rsidR="00D25097" w:rsidRDefault="00D25097" w:rsidP="00DB6AFD"/>
    <w:p w14:paraId="0210D901" w14:textId="77777777" w:rsidR="00D25097" w:rsidRDefault="00D25097" w:rsidP="00DB6AFD"/>
    <w:p w14:paraId="5B61AB77" w14:textId="77777777" w:rsidR="00D25097" w:rsidRDefault="00D25097" w:rsidP="00DB6AFD"/>
    <w:p w14:paraId="4CFBE599" w14:textId="77777777" w:rsidR="00D25097" w:rsidRDefault="00D25097" w:rsidP="00DB6AFD"/>
    <w:p w14:paraId="76A4089A" w14:textId="77777777" w:rsidR="00BE1677" w:rsidRDefault="00BE1677" w:rsidP="003B21B6">
      <w:pPr>
        <w:spacing w:before="120" w:after="120"/>
        <w:jc w:val="lef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Argus</w:t>
      </w:r>
    </w:p>
    <w:p w14:paraId="0DEAFCFA" w14:textId="77777777" w:rsidR="009D62A3" w:rsidRDefault="005327B9" w:rsidP="003B21B6">
      <w:pPr>
        <w:spacing w:before="120" w:after="120"/>
        <w:jc w:val="left"/>
        <w:rPr>
          <w:rFonts w:cs="Arial"/>
          <w:b/>
          <w:color w:val="D80000" w:themeColor="text2"/>
          <w:sz w:val="40"/>
          <w:szCs w:val="40"/>
        </w:rPr>
      </w:pPr>
      <w:r w:rsidRPr="00D16A4D">
        <w:rPr>
          <w:rFonts w:cs="Arial"/>
          <w:b/>
          <w:color w:val="447DB5"/>
          <w:sz w:val="40"/>
          <w:szCs w:val="40"/>
        </w:rPr>
        <w:br/>
      </w:r>
    </w:p>
    <w:p w14:paraId="0AF7AE35" w14:textId="77777777" w:rsidR="00366237" w:rsidRPr="00D16A4D" w:rsidRDefault="009D62A3" w:rsidP="003B21B6">
      <w:pPr>
        <w:spacing w:before="120" w:after="120"/>
        <w:jc w:val="left"/>
        <w:rPr>
          <w:rFonts w:cs="Arial"/>
          <w:b/>
          <w:color w:val="447DB5"/>
          <w:sz w:val="40"/>
          <w:szCs w:val="40"/>
        </w:rPr>
      </w:pPr>
      <w:r>
        <w:rPr>
          <w:rFonts w:cs="Arial"/>
          <w:b/>
          <w:color w:val="D80000" w:themeColor="text2"/>
          <w:sz w:val="40"/>
          <w:szCs w:val="40"/>
        </w:rPr>
        <w:fldChar w:fldCharType="begin"/>
      </w:r>
      <w:r>
        <w:rPr>
          <w:rFonts w:cs="Arial"/>
          <w:b/>
          <w:color w:val="D80000" w:themeColor="text2"/>
          <w:sz w:val="40"/>
          <w:szCs w:val="40"/>
        </w:rPr>
        <w:instrText xml:space="preserve"> SUBJECT   \* MERGEFORMAT </w:instrText>
      </w:r>
      <w:r>
        <w:rPr>
          <w:rFonts w:cs="Arial"/>
          <w:b/>
          <w:color w:val="D80000" w:themeColor="text2"/>
          <w:sz w:val="40"/>
          <w:szCs w:val="40"/>
        </w:rPr>
        <w:fldChar w:fldCharType="separate"/>
      </w:r>
      <w:r w:rsidR="0080121A">
        <w:rPr>
          <w:rFonts w:cs="Arial"/>
          <w:b/>
          <w:color w:val="D80000" w:themeColor="text2"/>
          <w:sz w:val="40"/>
          <w:szCs w:val="40"/>
        </w:rPr>
        <w:t>Design Document</w:t>
      </w:r>
      <w:r>
        <w:rPr>
          <w:rFonts w:cs="Arial"/>
          <w:b/>
          <w:color w:val="D80000" w:themeColor="text2"/>
          <w:sz w:val="40"/>
          <w:szCs w:val="40"/>
        </w:rPr>
        <w:fldChar w:fldCharType="end"/>
      </w:r>
    </w:p>
    <w:p w14:paraId="5AE2E13F" w14:textId="77777777" w:rsidR="005327B9" w:rsidRPr="00D16A4D" w:rsidRDefault="005327B9" w:rsidP="005327B9">
      <w:pPr>
        <w:jc w:val="left"/>
        <w:rPr>
          <w:rFonts w:cs="Arial"/>
        </w:rPr>
      </w:pPr>
    </w:p>
    <w:p w14:paraId="4CE81E5B" w14:textId="77777777" w:rsidR="00B2268E" w:rsidRPr="00D16A4D" w:rsidRDefault="00B2268E" w:rsidP="005327B9">
      <w:pPr>
        <w:jc w:val="left"/>
        <w:rPr>
          <w:rFonts w:cs="Arial"/>
        </w:rPr>
      </w:pPr>
    </w:p>
    <w:p w14:paraId="7FE1552F" w14:textId="77777777" w:rsidR="005327B9" w:rsidRPr="00D16A4D" w:rsidRDefault="005327B9" w:rsidP="005327B9">
      <w:pPr>
        <w:jc w:val="left"/>
        <w:rPr>
          <w:rFonts w:cs="Arial"/>
        </w:rPr>
      </w:pPr>
    </w:p>
    <w:p w14:paraId="028DDAE6" w14:textId="77777777" w:rsidR="005327B9" w:rsidRPr="00D16A4D" w:rsidRDefault="005327B9" w:rsidP="005327B9">
      <w:pPr>
        <w:jc w:val="left"/>
        <w:rPr>
          <w:rFonts w:cs="Arial"/>
        </w:rPr>
      </w:pPr>
    </w:p>
    <w:p w14:paraId="17134F8C" w14:textId="77777777" w:rsidR="005327B9" w:rsidRPr="00D16A4D" w:rsidRDefault="005327B9" w:rsidP="005327B9">
      <w:pPr>
        <w:jc w:val="left"/>
        <w:rPr>
          <w:rFonts w:cs="Arial"/>
        </w:rPr>
      </w:pPr>
    </w:p>
    <w:p w14:paraId="5ADF64DC" w14:textId="77777777" w:rsidR="005327B9" w:rsidRPr="00D16A4D" w:rsidRDefault="005327B9" w:rsidP="005327B9">
      <w:pPr>
        <w:jc w:val="left"/>
        <w:rPr>
          <w:rFonts w:cs="Arial"/>
        </w:rPr>
      </w:pPr>
    </w:p>
    <w:p w14:paraId="472D22D7" w14:textId="77777777" w:rsidR="005327B9" w:rsidRPr="00D16A4D" w:rsidRDefault="005327B9" w:rsidP="005327B9">
      <w:pPr>
        <w:jc w:val="left"/>
        <w:rPr>
          <w:rFonts w:cs="Arial"/>
        </w:rPr>
      </w:pPr>
    </w:p>
    <w:p w14:paraId="299E608F" w14:textId="77777777" w:rsidR="005327B9" w:rsidRPr="00D16A4D" w:rsidRDefault="005327B9" w:rsidP="005327B9">
      <w:pPr>
        <w:jc w:val="left"/>
        <w:rPr>
          <w:rFonts w:cs="Arial"/>
        </w:rPr>
      </w:pPr>
    </w:p>
    <w:p w14:paraId="3BEB083E" w14:textId="77777777" w:rsidR="005327B9" w:rsidRPr="00D16A4D" w:rsidRDefault="005327B9" w:rsidP="005327B9">
      <w:pPr>
        <w:jc w:val="left"/>
        <w:rPr>
          <w:rFonts w:cs="Arial"/>
        </w:rPr>
      </w:pPr>
    </w:p>
    <w:p w14:paraId="42A81880" w14:textId="77777777" w:rsidR="005327B9" w:rsidRPr="00D16A4D" w:rsidRDefault="005327B9" w:rsidP="005327B9">
      <w:pPr>
        <w:jc w:val="left"/>
        <w:rPr>
          <w:rFonts w:cs="Arial"/>
        </w:rPr>
      </w:pPr>
    </w:p>
    <w:p w14:paraId="45C0C882" w14:textId="77777777" w:rsidR="005327B9" w:rsidRPr="00D16A4D" w:rsidRDefault="005327B9" w:rsidP="005327B9">
      <w:pPr>
        <w:rPr>
          <w:rFonts w:cs="Arial"/>
        </w:rPr>
      </w:pPr>
    </w:p>
    <w:p w14:paraId="0FD8ED2F" w14:textId="77777777" w:rsidR="005327B9" w:rsidRPr="00D16A4D" w:rsidRDefault="005327B9" w:rsidP="005327B9">
      <w:pPr>
        <w:rPr>
          <w:rFonts w:cs="Arial"/>
        </w:rPr>
      </w:pPr>
    </w:p>
    <w:p w14:paraId="100FE245" w14:textId="77777777" w:rsidR="005327B9" w:rsidRPr="00D16A4D" w:rsidRDefault="005327B9" w:rsidP="005327B9">
      <w:pPr>
        <w:rPr>
          <w:rFonts w:cs="Arial"/>
        </w:rPr>
      </w:pPr>
    </w:p>
    <w:p w14:paraId="4C681B67" w14:textId="77777777" w:rsidR="005327B9" w:rsidRPr="00D16A4D" w:rsidRDefault="005327B9" w:rsidP="005327B9">
      <w:pPr>
        <w:rPr>
          <w:rFonts w:cs="Arial"/>
        </w:rPr>
      </w:pPr>
    </w:p>
    <w:p w14:paraId="50F009F2" w14:textId="77777777" w:rsidR="005327B9" w:rsidRPr="00D16A4D" w:rsidRDefault="005327B9" w:rsidP="005327B9">
      <w:pPr>
        <w:rPr>
          <w:rFonts w:cs="Arial"/>
        </w:rPr>
      </w:pPr>
    </w:p>
    <w:p w14:paraId="23BA665A" w14:textId="77777777" w:rsidR="005327B9" w:rsidRPr="00D16A4D" w:rsidRDefault="005327B9" w:rsidP="005327B9">
      <w:pPr>
        <w:rPr>
          <w:rFonts w:cs="Arial"/>
        </w:rPr>
      </w:pPr>
    </w:p>
    <w:p w14:paraId="40F55194" w14:textId="77777777" w:rsidR="005327B9" w:rsidRPr="00D16A4D" w:rsidRDefault="005327B9" w:rsidP="005327B9">
      <w:pPr>
        <w:rPr>
          <w:rFonts w:cs="Arial"/>
        </w:rPr>
      </w:pPr>
    </w:p>
    <w:p w14:paraId="1E476E2A" w14:textId="77777777" w:rsidR="005327B9" w:rsidRPr="00D16A4D" w:rsidRDefault="005327B9" w:rsidP="005327B9">
      <w:pPr>
        <w:rPr>
          <w:rFonts w:cs="Arial"/>
        </w:rPr>
      </w:pPr>
    </w:p>
    <w:p w14:paraId="3559FB1A" w14:textId="77777777" w:rsidR="005327B9" w:rsidRPr="00D16A4D" w:rsidRDefault="005327B9" w:rsidP="005327B9">
      <w:pPr>
        <w:rPr>
          <w:rFonts w:cs="Arial"/>
        </w:rPr>
      </w:pPr>
    </w:p>
    <w:p w14:paraId="5802F6FA" w14:textId="77777777" w:rsidR="005327B9" w:rsidRPr="00D16A4D" w:rsidRDefault="005327B9" w:rsidP="005327B9">
      <w:pPr>
        <w:rPr>
          <w:rFonts w:cs="Arial"/>
        </w:rPr>
      </w:pPr>
    </w:p>
    <w:p w14:paraId="04C9A932" w14:textId="77777777" w:rsidR="005327B9" w:rsidRPr="00D16A4D" w:rsidRDefault="005327B9" w:rsidP="005327B9">
      <w:pPr>
        <w:rPr>
          <w:rFonts w:cs="Arial"/>
        </w:rPr>
      </w:pPr>
    </w:p>
    <w:p w14:paraId="476C8482" w14:textId="77777777" w:rsidR="005327B9" w:rsidRPr="00D16A4D" w:rsidRDefault="005327B9" w:rsidP="005327B9">
      <w:pPr>
        <w:rPr>
          <w:rFonts w:cs="Arial"/>
        </w:rPr>
      </w:pPr>
    </w:p>
    <w:p w14:paraId="2924428C" w14:textId="77777777" w:rsidR="005327B9" w:rsidRPr="00D16A4D" w:rsidRDefault="005327B9" w:rsidP="005327B9">
      <w:pPr>
        <w:rPr>
          <w:rFonts w:cs="Arial"/>
        </w:rPr>
      </w:pPr>
    </w:p>
    <w:p w14:paraId="6F19CE19" w14:textId="77777777" w:rsidR="005327B9" w:rsidRPr="00E7386F" w:rsidRDefault="0038281F" w:rsidP="00DB6AFD">
      <w:pPr>
        <w:tabs>
          <w:tab w:val="left" w:pos="7920"/>
        </w:tabs>
        <w:ind w:left="5040"/>
        <w:rPr>
          <w:rFonts w:cs="Arial"/>
          <w:lang w:val="en-GB"/>
        </w:rPr>
      </w:pPr>
      <w:r w:rsidRPr="00DB6AFD">
        <w:rPr>
          <w:rFonts w:cs="Arial"/>
          <w:color w:val="D80000" w:themeColor="text2"/>
          <w:lang w:val="en-GB"/>
        </w:rPr>
        <w:t>Version:</w:t>
      </w:r>
      <w:r w:rsidRPr="0038281F">
        <w:rPr>
          <w:rFonts w:cs="Arial"/>
          <w:color w:val="447DB5"/>
          <w:lang w:val="en-GB"/>
        </w:rPr>
        <w:tab/>
      </w:r>
      <w:r w:rsidRPr="00E7386F">
        <w:rPr>
          <w:rFonts w:cs="Arial"/>
          <w:lang w:val="fr-FR"/>
        </w:rPr>
        <w:fldChar w:fldCharType="begin"/>
      </w:r>
      <w:r w:rsidRPr="00E7386F">
        <w:rPr>
          <w:rFonts w:cs="Arial"/>
          <w:lang w:val="en-GB"/>
        </w:rPr>
        <w:instrText xml:space="preserve"> REF Doc_Version \*MERGEFORMAT </w:instrText>
      </w:r>
      <w:r w:rsidRPr="00E7386F">
        <w:rPr>
          <w:rFonts w:cs="Arial"/>
          <w:lang w:val="fr-FR"/>
        </w:rPr>
        <w:fldChar w:fldCharType="separate"/>
      </w:r>
      <w:r w:rsidR="0080121A" w:rsidRPr="0080121A">
        <w:rPr>
          <w:rFonts w:cs="Arial"/>
          <w:noProof/>
          <w:lang w:val="en-GB"/>
        </w:rPr>
        <w:t>0.10</w:t>
      </w:r>
      <w:r w:rsidRPr="00E7386F">
        <w:rPr>
          <w:rFonts w:cs="Arial"/>
          <w:lang w:val="fr-FR"/>
        </w:rPr>
        <w:fldChar w:fldCharType="end"/>
      </w:r>
    </w:p>
    <w:p w14:paraId="4C047BBC" w14:textId="77777777" w:rsidR="005327B9" w:rsidRPr="0038281F" w:rsidRDefault="005327B9" w:rsidP="00DB6AFD">
      <w:pPr>
        <w:tabs>
          <w:tab w:val="left" w:pos="7920"/>
        </w:tabs>
        <w:ind w:left="5040"/>
        <w:jc w:val="right"/>
        <w:rPr>
          <w:rFonts w:cs="Arial"/>
          <w:color w:val="447DB5"/>
          <w:lang w:val="en-GB"/>
        </w:rPr>
      </w:pPr>
    </w:p>
    <w:p w14:paraId="630BAF71" w14:textId="7E8C05BA" w:rsidR="005327B9" w:rsidRDefault="005327B9" w:rsidP="00DB6AFD">
      <w:pPr>
        <w:tabs>
          <w:tab w:val="left" w:pos="7920"/>
        </w:tabs>
        <w:ind w:left="5040"/>
        <w:rPr>
          <w:rFonts w:cs="Arial"/>
          <w:color w:val="447DB5"/>
        </w:rPr>
      </w:pPr>
      <w:r w:rsidRPr="00DB6AFD">
        <w:rPr>
          <w:rFonts w:cs="Arial"/>
          <w:color w:val="D80000" w:themeColor="text2"/>
        </w:rPr>
        <w:t>Last Revision Date:</w:t>
      </w:r>
      <w:r>
        <w:rPr>
          <w:rFonts w:cs="Arial"/>
          <w:color w:val="447DB5"/>
        </w:rPr>
        <w:tab/>
      </w:r>
      <w:r w:rsidRPr="00E7386F">
        <w:rPr>
          <w:rFonts w:cs="Arial"/>
        </w:rPr>
        <w:fldChar w:fldCharType="begin"/>
      </w:r>
      <w:r w:rsidRPr="00E7386F">
        <w:rPr>
          <w:rFonts w:cs="Arial"/>
        </w:rPr>
        <w:instrText xml:space="preserve"> SAVEDATE \@ "yyyy-MM-dd" \* MERGEFORMAT </w:instrText>
      </w:r>
      <w:r w:rsidRPr="00E7386F">
        <w:rPr>
          <w:rFonts w:cs="Arial"/>
        </w:rPr>
        <w:fldChar w:fldCharType="separate"/>
      </w:r>
      <w:r w:rsidR="00D10F78">
        <w:rPr>
          <w:rFonts w:cs="Arial"/>
          <w:noProof/>
        </w:rPr>
        <w:t>2016-02-12</w:t>
      </w:r>
      <w:r w:rsidRPr="00E7386F">
        <w:rPr>
          <w:rFonts w:cs="Arial"/>
        </w:rPr>
        <w:fldChar w:fldCharType="end"/>
      </w:r>
    </w:p>
    <w:p w14:paraId="52565B37" w14:textId="77777777" w:rsidR="005327B9" w:rsidRDefault="005327B9" w:rsidP="005327B9">
      <w:pPr>
        <w:jc w:val="right"/>
        <w:rPr>
          <w:rFonts w:cs="Arial"/>
          <w:color w:val="447DB5"/>
        </w:rPr>
      </w:pPr>
    </w:p>
    <w:p w14:paraId="55F62CAA" w14:textId="77777777" w:rsidR="005327B9" w:rsidRDefault="005327B9" w:rsidP="005327B9">
      <w:pPr>
        <w:rPr>
          <w:rFonts w:cs="Arial"/>
        </w:rPr>
      </w:pPr>
    </w:p>
    <w:p w14:paraId="601C4DDF" w14:textId="77777777" w:rsidR="005327B9" w:rsidRDefault="005327B9" w:rsidP="005327B9">
      <w:pPr>
        <w:rPr>
          <w:rFonts w:cs="Arial"/>
        </w:rPr>
      </w:pPr>
    </w:p>
    <w:p w14:paraId="38E4553B" w14:textId="77777777" w:rsidR="00810EA7" w:rsidRDefault="00810EA7">
      <w:pPr>
        <w:jc w:val="left"/>
      </w:pPr>
      <w:bookmarkStart w:id="0" w:name="_Ref124758030"/>
      <w:r>
        <w:br w:type="page"/>
      </w:r>
    </w:p>
    <w:p w14:paraId="2AA67D85" w14:textId="77777777" w:rsidR="005327B9" w:rsidRPr="00DB6AFD" w:rsidRDefault="005327B9" w:rsidP="00DB6AFD">
      <w:pPr>
        <w:rPr>
          <w:sz w:val="24"/>
        </w:rPr>
      </w:pPr>
      <w:r w:rsidRPr="00DB6AFD">
        <w:rPr>
          <w:b/>
          <w:color w:val="D80000" w:themeColor="text2"/>
          <w:sz w:val="24"/>
        </w:rPr>
        <w:lastRenderedPageBreak/>
        <w:t>Table of Contents</w:t>
      </w:r>
      <w:bookmarkEnd w:id="0"/>
    </w:p>
    <w:p w14:paraId="502A1CED" w14:textId="77777777" w:rsidR="005327B9" w:rsidRDefault="005327B9" w:rsidP="005327B9">
      <w:pPr>
        <w:rPr>
          <w:rFonts w:cs="Arial"/>
        </w:rPr>
      </w:pPr>
    </w:p>
    <w:p w14:paraId="73C7D594" w14:textId="77777777" w:rsidR="007B024F" w:rsidRDefault="005327B9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r w:rsidR="007B024F">
        <w:rPr>
          <w:noProof/>
        </w:rPr>
        <w:t>Argus - Design Document</w:t>
      </w:r>
      <w:r w:rsidR="007B024F">
        <w:rPr>
          <w:noProof/>
        </w:rPr>
        <w:tab/>
      </w:r>
      <w:r w:rsidR="007B024F">
        <w:rPr>
          <w:noProof/>
        </w:rPr>
        <w:fldChar w:fldCharType="begin"/>
      </w:r>
      <w:r w:rsidR="007B024F">
        <w:rPr>
          <w:noProof/>
        </w:rPr>
        <w:instrText xml:space="preserve"> PAGEREF _Toc316903665 \h </w:instrText>
      </w:r>
      <w:r w:rsidR="007B024F">
        <w:rPr>
          <w:noProof/>
        </w:rPr>
      </w:r>
      <w:r w:rsidR="007B024F">
        <w:rPr>
          <w:noProof/>
        </w:rPr>
        <w:fldChar w:fldCharType="separate"/>
      </w:r>
      <w:r w:rsidR="007B024F">
        <w:rPr>
          <w:noProof/>
        </w:rPr>
        <w:t>3</w:t>
      </w:r>
      <w:r w:rsidR="007B024F">
        <w:rPr>
          <w:noProof/>
        </w:rPr>
        <w:fldChar w:fldCharType="end"/>
      </w:r>
    </w:p>
    <w:p w14:paraId="54597CE9" w14:textId="77777777" w:rsidR="007B024F" w:rsidRDefault="007B024F">
      <w:pPr>
        <w:pStyle w:val="TM2"/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Document Information</w:t>
      </w:r>
      <w:r>
        <w:tab/>
      </w:r>
      <w:r>
        <w:fldChar w:fldCharType="begin"/>
      </w:r>
      <w:r>
        <w:instrText xml:space="preserve"> PAGEREF _Toc316903666 \h </w:instrText>
      </w:r>
      <w:r>
        <w:fldChar w:fldCharType="separate"/>
      </w:r>
      <w:r>
        <w:t>3</w:t>
      </w:r>
      <w:r>
        <w:fldChar w:fldCharType="end"/>
      </w:r>
    </w:p>
    <w:p w14:paraId="0819D116" w14:textId="77777777" w:rsidR="007B024F" w:rsidRDefault="007B024F">
      <w:pPr>
        <w:pStyle w:val="TM2"/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Revision History</w:t>
      </w:r>
      <w:r>
        <w:tab/>
      </w:r>
      <w:r>
        <w:fldChar w:fldCharType="begin"/>
      </w:r>
      <w:r>
        <w:instrText xml:space="preserve"> PAGEREF _Toc316903667 \h </w:instrText>
      </w:r>
      <w:r>
        <w:fldChar w:fldCharType="separate"/>
      </w:r>
      <w:r>
        <w:t>3</w:t>
      </w:r>
      <w:r>
        <w:fldChar w:fldCharType="end"/>
      </w:r>
    </w:p>
    <w:p w14:paraId="6176F5AF" w14:textId="77777777" w:rsidR="007B024F" w:rsidRDefault="007B024F">
      <w:pPr>
        <w:pStyle w:val="TM2"/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Terminology - Abbreviations</w:t>
      </w:r>
      <w:r>
        <w:tab/>
      </w:r>
      <w:r>
        <w:fldChar w:fldCharType="begin"/>
      </w:r>
      <w:r>
        <w:instrText xml:space="preserve"> PAGEREF _Toc316903668 \h </w:instrText>
      </w:r>
      <w:r>
        <w:fldChar w:fldCharType="separate"/>
      </w:r>
      <w:r>
        <w:t>3</w:t>
      </w:r>
      <w:r>
        <w:fldChar w:fldCharType="end"/>
      </w:r>
    </w:p>
    <w:p w14:paraId="2BBC195C" w14:textId="77777777" w:rsidR="007B024F" w:rsidRDefault="007B024F">
      <w:pPr>
        <w:pStyle w:val="TM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 w:rsidRPr="001526E7"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25AFA4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 w:rsidRPr="001526E7">
        <w:t>1.1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 w:rsidRPr="001526E7">
        <w:t>Purpose</w:t>
      </w:r>
      <w:r>
        <w:tab/>
      </w:r>
      <w:r>
        <w:fldChar w:fldCharType="begin"/>
      </w:r>
      <w:r>
        <w:instrText xml:space="preserve"> PAGEREF _Toc316903670 \h </w:instrText>
      </w:r>
      <w:r>
        <w:fldChar w:fldCharType="separate"/>
      </w:r>
      <w:r>
        <w:t>4</w:t>
      </w:r>
      <w:r>
        <w:fldChar w:fldCharType="end"/>
      </w:r>
    </w:p>
    <w:p w14:paraId="42D022E2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Structure</w:t>
      </w:r>
      <w:r>
        <w:tab/>
      </w:r>
      <w:r>
        <w:fldChar w:fldCharType="begin"/>
      </w:r>
      <w:r>
        <w:instrText xml:space="preserve"> PAGEREF _Toc316903671 \h </w:instrText>
      </w:r>
      <w:r>
        <w:fldChar w:fldCharType="separate"/>
      </w:r>
      <w:r>
        <w:t>4</w:t>
      </w:r>
      <w:r>
        <w:fldChar w:fldCharType="end"/>
      </w:r>
    </w:p>
    <w:p w14:paraId="45D71F0E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Assumptions</w:t>
      </w:r>
      <w:r>
        <w:tab/>
      </w:r>
      <w:r>
        <w:fldChar w:fldCharType="begin"/>
      </w:r>
      <w:r>
        <w:instrText xml:space="preserve"> PAGEREF _Toc316903672 \h </w:instrText>
      </w:r>
      <w:r>
        <w:fldChar w:fldCharType="separate"/>
      </w:r>
      <w:r>
        <w:t>4</w:t>
      </w:r>
      <w:r>
        <w:fldChar w:fldCharType="end"/>
      </w:r>
    </w:p>
    <w:p w14:paraId="68CF2597" w14:textId="77777777" w:rsidR="007B024F" w:rsidRDefault="007B024F">
      <w:pPr>
        <w:pStyle w:val="TM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High Level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E1F2F6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System architecture</w:t>
      </w:r>
      <w:r>
        <w:tab/>
      </w:r>
      <w:r>
        <w:fldChar w:fldCharType="begin"/>
      </w:r>
      <w:r>
        <w:instrText xml:space="preserve"> PAGEREF _Toc316903674 \h </w:instrText>
      </w:r>
      <w:r>
        <w:fldChar w:fldCharType="separate"/>
      </w:r>
      <w:r>
        <w:t>5</w:t>
      </w:r>
      <w:r>
        <w:fldChar w:fldCharType="end"/>
      </w:r>
    </w:p>
    <w:p w14:paraId="1032B0CB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Design constraints</w:t>
      </w:r>
      <w:r>
        <w:tab/>
      </w:r>
      <w:r>
        <w:fldChar w:fldCharType="begin"/>
      </w:r>
      <w:r>
        <w:instrText xml:space="preserve"> PAGEREF _Toc316903675 \h </w:instrText>
      </w:r>
      <w:r>
        <w:fldChar w:fldCharType="separate"/>
      </w:r>
      <w:r>
        <w:t>6</w:t>
      </w:r>
      <w:r>
        <w:fldChar w:fldCharType="end"/>
      </w:r>
    </w:p>
    <w:p w14:paraId="03B5251B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Development and Test environment</w:t>
      </w:r>
      <w:r>
        <w:tab/>
      </w:r>
      <w:r>
        <w:fldChar w:fldCharType="begin"/>
      </w:r>
      <w:r>
        <w:instrText xml:space="preserve"> PAGEREF _Toc316903676 \h </w:instrText>
      </w:r>
      <w:r>
        <w:fldChar w:fldCharType="separate"/>
      </w:r>
      <w:r>
        <w:t>6</w:t>
      </w:r>
      <w:r>
        <w:fldChar w:fldCharType="end"/>
      </w:r>
    </w:p>
    <w:p w14:paraId="575D299D" w14:textId="77777777" w:rsidR="007B024F" w:rsidRDefault="007B024F">
      <w:pPr>
        <w:pStyle w:val="TM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125DB4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Functions detailed design</w:t>
      </w:r>
      <w:r>
        <w:tab/>
      </w:r>
      <w:r>
        <w:fldChar w:fldCharType="begin"/>
      </w:r>
      <w:r>
        <w:instrText xml:space="preserve"> PAGEREF _Toc316903678 \h </w:instrText>
      </w:r>
      <w:r>
        <w:fldChar w:fldCharType="separate"/>
      </w:r>
      <w:r>
        <w:t>7</w:t>
      </w:r>
      <w:r>
        <w:fldChar w:fldCharType="end"/>
      </w:r>
    </w:p>
    <w:p w14:paraId="57A18AEC" w14:textId="77777777" w:rsidR="007B024F" w:rsidRDefault="007B024F">
      <w:pPr>
        <w:pStyle w:val="TM3"/>
        <w:tabs>
          <w:tab w:val="left" w:pos="129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Global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5B52FA" w14:textId="77777777" w:rsidR="007B024F" w:rsidRDefault="007B024F">
      <w:pPr>
        <w:pStyle w:val="TM3"/>
        <w:tabs>
          <w:tab w:val="left" w:pos="129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Synchronization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8B3975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Class diagrams</w:t>
      </w:r>
      <w:r>
        <w:tab/>
      </w:r>
      <w:r>
        <w:fldChar w:fldCharType="begin"/>
      </w:r>
      <w:r>
        <w:instrText xml:space="preserve"> PAGEREF _Toc316903681 \h </w:instrText>
      </w:r>
      <w:r>
        <w:fldChar w:fldCharType="separate"/>
      </w:r>
      <w:r>
        <w:t>9</w:t>
      </w:r>
      <w:r>
        <w:fldChar w:fldCharType="end"/>
      </w:r>
    </w:p>
    <w:p w14:paraId="5D280210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3.3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Data detailed design</w:t>
      </w:r>
      <w:r>
        <w:tab/>
      </w:r>
      <w:r>
        <w:fldChar w:fldCharType="begin"/>
      </w:r>
      <w:r>
        <w:instrText xml:space="preserve"> PAGEREF _Toc316903682 \h </w:instrText>
      </w:r>
      <w:r>
        <w:fldChar w:fldCharType="separate"/>
      </w:r>
      <w:r>
        <w:t>10</w:t>
      </w:r>
      <w:r>
        <w:fldChar w:fldCharType="end"/>
      </w:r>
    </w:p>
    <w:p w14:paraId="62E4015E" w14:textId="77777777" w:rsidR="007B024F" w:rsidRDefault="007B024F">
      <w:pPr>
        <w:pStyle w:val="TM3"/>
        <w:tabs>
          <w:tab w:val="left" w:pos="129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Data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156005" w14:textId="77777777" w:rsidR="007B024F" w:rsidRDefault="007B024F">
      <w:pPr>
        <w:pStyle w:val="TM3"/>
        <w:tabs>
          <w:tab w:val="left" w:pos="129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Specificities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1176BC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3.4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Error management</w:t>
      </w:r>
      <w:r>
        <w:tab/>
      </w:r>
      <w:r>
        <w:fldChar w:fldCharType="begin"/>
      </w:r>
      <w:r>
        <w:instrText xml:space="preserve"> PAGEREF _Toc316903685 \h </w:instrText>
      </w:r>
      <w:r>
        <w:fldChar w:fldCharType="separate"/>
      </w:r>
      <w:r>
        <w:t>11</w:t>
      </w:r>
      <w:r>
        <w:fldChar w:fldCharType="end"/>
      </w:r>
    </w:p>
    <w:p w14:paraId="4C04D8BF" w14:textId="77777777" w:rsidR="007B024F" w:rsidRDefault="007B024F">
      <w:pPr>
        <w:pStyle w:val="TM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_Toc316903686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FBF80B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Server Action</w:t>
      </w:r>
      <w:r>
        <w:tab/>
      </w:r>
      <w:r>
        <w:fldChar w:fldCharType="begin"/>
      </w:r>
      <w:r>
        <w:instrText xml:space="preserve"> PAGEREF _Toc316903687 \h </w:instrText>
      </w:r>
      <w:r>
        <w:fldChar w:fldCharType="separate"/>
      </w:r>
      <w:r>
        <w:t>12</w:t>
      </w:r>
      <w:r>
        <w:fldChar w:fldCharType="end"/>
      </w:r>
    </w:p>
    <w:p w14:paraId="0D67A3FA" w14:textId="77777777" w:rsidR="007B024F" w:rsidRDefault="007B024F">
      <w:pPr>
        <w:pStyle w:val="TM2"/>
        <w:tabs>
          <w:tab w:val="clear" w:pos="1134"/>
          <w:tab w:val="left" w:pos="1113"/>
        </w:tabs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</w:pPr>
      <w:r>
        <w:t>4.2</w:t>
      </w: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tab/>
      </w:r>
      <w:r>
        <w:t>Helpers</w:t>
      </w:r>
      <w:r>
        <w:tab/>
      </w:r>
      <w:r>
        <w:fldChar w:fldCharType="begin"/>
      </w:r>
      <w:r>
        <w:instrText xml:space="preserve"> PAGEREF _Toc316903688 \h </w:instrText>
      </w:r>
      <w:r>
        <w:fldChar w:fldCharType="separate"/>
      </w:r>
      <w:r>
        <w:t>12</w:t>
      </w:r>
      <w:r>
        <w:fldChar w:fldCharType="end"/>
      </w:r>
    </w:p>
    <w:p w14:paraId="35C7F4EB" w14:textId="77777777" w:rsidR="005327B9" w:rsidRDefault="005327B9" w:rsidP="005327B9">
      <w:pPr>
        <w:rPr>
          <w:rFonts w:cs="Arial"/>
        </w:rPr>
      </w:pPr>
      <w:r>
        <w:rPr>
          <w:rFonts w:cs="Arial"/>
        </w:rPr>
        <w:fldChar w:fldCharType="end"/>
      </w:r>
    </w:p>
    <w:p w14:paraId="530BA58D" w14:textId="77777777" w:rsidR="006D285A" w:rsidRDefault="006D285A" w:rsidP="005327B9">
      <w:pPr>
        <w:pStyle w:val="Titre1"/>
        <w:numPr>
          <w:ilvl w:val="0"/>
          <w:numId w:val="0"/>
        </w:numPr>
        <w:tabs>
          <w:tab w:val="clear" w:pos="680"/>
          <w:tab w:val="left" w:pos="850"/>
        </w:tabs>
        <w:sectPr w:rsidR="006D285A" w:rsidSect="005327B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134" w:right="1134" w:bottom="1134" w:left="1418" w:header="720" w:footer="720" w:gutter="0"/>
          <w:cols w:space="720"/>
          <w:formProt w:val="0"/>
          <w:titlePg/>
          <w:docGrid w:linePitch="360"/>
        </w:sectPr>
      </w:pPr>
      <w:bookmarkStart w:id="1" w:name="_Toc35140260"/>
      <w:bookmarkStart w:id="2" w:name="_Toc63593836"/>
      <w:bookmarkStart w:id="3" w:name="_Toc394846752"/>
    </w:p>
    <w:p w14:paraId="00DAE553" w14:textId="5CD6E9C3" w:rsidR="005327B9" w:rsidRDefault="00C34CAB" w:rsidP="005327B9">
      <w:pPr>
        <w:pStyle w:val="Titre1"/>
        <w:numPr>
          <w:ilvl w:val="0"/>
          <w:numId w:val="0"/>
        </w:numPr>
        <w:tabs>
          <w:tab w:val="clear" w:pos="680"/>
          <w:tab w:val="left" w:pos="850"/>
        </w:tabs>
      </w:pPr>
      <w:bookmarkStart w:id="4" w:name="_Toc316903665"/>
      <w:r>
        <w:lastRenderedPageBreak/>
        <w:t>Argu</w:t>
      </w:r>
      <w:bookmarkEnd w:id="1"/>
      <w:bookmarkEnd w:id="2"/>
      <w:r w:rsidR="005A57B1">
        <w:t>s</w:t>
      </w:r>
      <w:r w:rsidR="00387B68">
        <w:t xml:space="preserve"> - </w:t>
      </w:r>
      <w:fldSimple w:instr=" SUBJECT   \* MERGEFORMAT ">
        <w:r w:rsidR="0080121A">
          <w:t>Design Document</w:t>
        </w:r>
        <w:bookmarkEnd w:id="4"/>
      </w:fldSimple>
    </w:p>
    <w:p w14:paraId="689C3F1F" w14:textId="77777777" w:rsidR="007A2D06" w:rsidRPr="007A2D06" w:rsidRDefault="007A2D06" w:rsidP="007A2D06">
      <w:pPr>
        <w:rPr>
          <w:lang w:val="en-GB"/>
        </w:rPr>
      </w:pPr>
    </w:p>
    <w:p w14:paraId="4D2E7B47" w14:textId="77777777" w:rsidR="007A2D06" w:rsidRPr="000349E3" w:rsidRDefault="007A2D06" w:rsidP="007A2D06">
      <w:pPr>
        <w:pStyle w:val="Titre2"/>
        <w:numPr>
          <w:ilvl w:val="0"/>
          <w:numId w:val="0"/>
        </w:numPr>
        <w:tabs>
          <w:tab w:val="clear" w:pos="680"/>
          <w:tab w:val="left" w:pos="850"/>
        </w:tabs>
      </w:pPr>
      <w:bookmarkStart w:id="5" w:name="_Toc316903666"/>
      <w:r>
        <w:t>Document Information</w:t>
      </w:r>
      <w:bookmarkEnd w:id="5"/>
    </w:p>
    <w:p w14:paraId="0B3C3122" w14:textId="77777777" w:rsidR="007A2D06" w:rsidRDefault="007A2D06" w:rsidP="007A2D06">
      <w:pPr>
        <w:rPr>
          <w:rFonts w:cs="Arial"/>
        </w:rPr>
      </w:pPr>
    </w:p>
    <w:tbl>
      <w:tblPr>
        <w:tblStyle w:val="Listeclaire"/>
        <w:tblW w:w="9356" w:type="dxa"/>
        <w:tblLayout w:type="fixed"/>
        <w:tblLook w:val="0020" w:firstRow="1" w:lastRow="0" w:firstColumn="0" w:lastColumn="0" w:noHBand="0" w:noVBand="0"/>
      </w:tblPr>
      <w:tblGrid>
        <w:gridCol w:w="2235"/>
        <w:gridCol w:w="1417"/>
        <w:gridCol w:w="1134"/>
        <w:gridCol w:w="1735"/>
        <w:gridCol w:w="1417"/>
        <w:gridCol w:w="1418"/>
      </w:tblGrid>
      <w:tr w:rsidR="00C34CAB" w:rsidRPr="00CA386B" w14:paraId="32525C15" w14:textId="77777777" w:rsidTr="00C3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14:paraId="1F358CC4" w14:textId="77777777" w:rsidR="00956B95" w:rsidRPr="00CA386B" w:rsidRDefault="00956B95" w:rsidP="006440A7">
            <w:pPr>
              <w:pStyle w:val="TabellentextKlein"/>
              <w:spacing w:after="40"/>
              <w:jc w:val="center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Project Name</w:t>
            </w:r>
          </w:p>
        </w:tc>
        <w:tc>
          <w:tcPr>
            <w:tcW w:w="1417" w:type="dxa"/>
          </w:tcPr>
          <w:p w14:paraId="64660382" w14:textId="77777777" w:rsidR="00956B95" w:rsidRPr="00CA386B" w:rsidRDefault="00956B95" w:rsidP="006440A7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Project Acronym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8A176EE" w14:textId="77777777" w:rsidR="00956B95" w:rsidRPr="00CA386B" w:rsidRDefault="003B21B6" w:rsidP="006440A7">
            <w:pPr>
              <w:pStyle w:val="TabellentextKlein"/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</w:t>
            </w:r>
          </w:p>
        </w:tc>
        <w:tc>
          <w:tcPr>
            <w:tcW w:w="1735" w:type="dxa"/>
          </w:tcPr>
          <w:p w14:paraId="255C6719" w14:textId="77777777" w:rsidR="00956B95" w:rsidRPr="00CA386B" w:rsidRDefault="00956B95" w:rsidP="006440A7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4EBED5E" w14:textId="77777777" w:rsidR="00956B95" w:rsidRPr="00CA386B" w:rsidRDefault="00956B95" w:rsidP="006440A7">
            <w:pPr>
              <w:pStyle w:val="TabellentextKlein"/>
              <w:spacing w:after="40"/>
              <w:jc w:val="center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Document Status</w:t>
            </w:r>
          </w:p>
        </w:tc>
        <w:tc>
          <w:tcPr>
            <w:tcW w:w="1418" w:type="dxa"/>
          </w:tcPr>
          <w:p w14:paraId="49FE0D55" w14:textId="77777777" w:rsidR="00956B95" w:rsidRPr="00CA386B" w:rsidRDefault="00956B95" w:rsidP="006440A7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Document Version</w:t>
            </w:r>
          </w:p>
        </w:tc>
      </w:tr>
      <w:tr w:rsidR="00C34CAB" w14:paraId="1664F3F7" w14:textId="77777777" w:rsidTr="00C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14:paraId="1CA3622E" w14:textId="1994707D" w:rsidR="00956B95" w:rsidRPr="00E7386F" w:rsidRDefault="00C34CAB" w:rsidP="006440A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Project_Name"/>
                  <w:enabled/>
                  <w:calcOnExit w:val="0"/>
                  <w:textInput>
                    <w:default w:val="Argus"/>
                  </w:textInput>
                </w:ffData>
              </w:fldChar>
            </w:r>
            <w:bookmarkStart w:id="6" w:name="Project_Name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Argus</w:t>
            </w:r>
            <w:r>
              <w:rPr>
                <w:rFonts w:cs="Arial"/>
              </w:rPr>
              <w:fldChar w:fldCharType="end"/>
            </w:r>
            <w:bookmarkEnd w:id="6"/>
          </w:p>
        </w:tc>
        <w:tc>
          <w:tcPr>
            <w:tcW w:w="1417" w:type="dxa"/>
          </w:tcPr>
          <w:p w14:paraId="42FA3C4D" w14:textId="5F431871" w:rsidR="00956B95" w:rsidRPr="00E7386F" w:rsidRDefault="00C34CAB" w:rsidP="0064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Argus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4E83BA7" w14:textId="735D152D" w:rsidR="00956B95" w:rsidRPr="00E7386F" w:rsidRDefault="00CF44A6" w:rsidP="006440A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lient_Unit"/>
                  <w:enabled/>
                  <w:calcOnExit w:val="0"/>
                  <w:textInput/>
                </w:ffData>
              </w:fldChar>
            </w:r>
            <w:bookmarkStart w:id="7" w:name="Client_Unit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7"/>
          </w:p>
        </w:tc>
        <w:tc>
          <w:tcPr>
            <w:tcW w:w="1735" w:type="dxa"/>
          </w:tcPr>
          <w:p w14:paraId="2C453BCD" w14:textId="3FADC5A8" w:rsidR="00956B95" w:rsidRPr="00E7386F" w:rsidRDefault="00CF44A6" w:rsidP="0064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Author"/>
                  <w:enabled/>
                  <w:calcOnExit w:val="0"/>
                  <w:textInput>
                    <w:default w:val="Alexandre Haulotte"/>
                  </w:textInput>
                </w:ffData>
              </w:fldChar>
            </w:r>
            <w:bookmarkStart w:id="8" w:name="Author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Alexandre Haulotte</w:t>
            </w:r>
            <w:r>
              <w:rPr>
                <w:rFonts w:cs="Arial"/>
              </w:rPr>
              <w:fldChar w:fldCharType="end"/>
            </w:r>
            <w:bookmarkEnd w:id="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71401E8" w14:textId="77777777" w:rsidR="00956B95" w:rsidRPr="00E7386F" w:rsidRDefault="00366237" w:rsidP="006440A7">
            <w:pPr>
              <w:rPr>
                <w:rFonts w:cs="Arial"/>
              </w:rPr>
            </w:pPr>
            <w:r>
              <w:rPr>
                <w:rFonts w:cs="Arial"/>
              </w:rPr>
              <w:t>Draft</w:t>
            </w:r>
          </w:p>
        </w:tc>
        <w:bookmarkStart w:id="9" w:name="Doc_Version"/>
        <w:tc>
          <w:tcPr>
            <w:tcW w:w="1418" w:type="dxa"/>
          </w:tcPr>
          <w:p w14:paraId="559A2AB3" w14:textId="77777777" w:rsidR="00956B95" w:rsidRPr="00E7386F" w:rsidRDefault="009701FF" w:rsidP="0036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Doc_Version"/>
                  <w:enabled/>
                  <w:calcOnExit w:val="0"/>
                  <w:textInput>
                    <w:type w:val="number"/>
                    <w:default w:val="0.10"/>
                    <w:format w:val="0.00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2C731E">
              <w:rPr>
                <w:rFonts w:cs="Arial"/>
                <w:noProof/>
              </w:rPr>
              <w:t>0.10</w:t>
            </w:r>
            <w:r>
              <w:rPr>
                <w:rFonts w:cs="Arial"/>
              </w:rPr>
              <w:fldChar w:fldCharType="end"/>
            </w:r>
            <w:bookmarkEnd w:id="9"/>
          </w:p>
        </w:tc>
      </w:tr>
      <w:tr w:rsidR="00C34CAB" w14:paraId="43183663" w14:textId="77777777" w:rsidTr="00C34C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777777" w:themeColor="text1"/>
            </w:tcBorders>
          </w:tcPr>
          <w:p w14:paraId="39F00387" w14:textId="77777777" w:rsidR="00062CF1" w:rsidRDefault="00062CF1" w:rsidP="006440A7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8" w:space="0" w:color="777777" w:themeColor="text1"/>
              <w:bottom w:val="single" w:sz="8" w:space="0" w:color="777777" w:themeColor="text1"/>
            </w:tcBorders>
          </w:tcPr>
          <w:p w14:paraId="47C41FBE" w14:textId="77777777" w:rsidR="00062CF1" w:rsidRDefault="00062CF1" w:rsidP="0064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777777" w:themeColor="text1"/>
            </w:tcBorders>
          </w:tcPr>
          <w:p w14:paraId="4A02A3B9" w14:textId="77777777" w:rsidR="00062CF1" w:rsidRDefault="00062CF1" w:rsidP="006440A7">
            <w:pPr>
              <w:rPr>
                <w:rFonts w:cs="Arial"/>
              </w:rPr>
            </w:pPr>
          </w:p>
        </w:tc>
        <w:tc>
          <w:tcPr>
            <w:tcW w:w="1735" w:type="dxa"/>
            <w:tcBorders>
              <w:top w:val="single" w:sz="8" w:space="0" w:color="777777" w:themeColor="text1"/>
              <w:bottom w:val="single" w:sz="8" w:space="0" w:color="777777" w:themeColor="text1"/>
            </w:tcBorders>
          </w:tcPr>
          <w:p w14:paraId="624FD908" w14:textId="77777777" w:rsidR="00062CF1" w:rsidRDefault="00062CF1" w:rsidP="0064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8" w:space="0" w:color="777777" w:themeColor="text1"/>
            </w:tcBorders>
          </w:tcPr>
          <w:p w14:paraId="2C45E62B" w14:textId="77777777" w:rsidR="00062CF1" w:rsidRDefault="00062CF1" w:rsidP="006440A7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8" w:space="0" w:color="777777" w:themeColor="text1"/>
              <w:bottom w:val="single" w:sz="8" w:space="0" w:color="777777" w:themeColor="text1"/>
              <w:right w:val="single" w:sz="8" w:space="0" w:color="777777" w:themeColor="text1"/>
            </w:tcBorders>
          </w:tcPr>
          <w:p w14:paraId="109BC66E" w14:textId="77777777" w:rsidR="00062CF1" w:rsidRDefault="00062CF1" w:rsidP="0036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2EB584C" w14:textId="77777777" w:rsidR="007A2D06" w:rsidRPr="007A2D06" w:rsidRDefault="007A2D06" w:rsidP="007A2D06">
      <w:pPr>
        <w:rPr>
          <w:lang w:val="en-GB"/>
        </w:rPr>
      </w:pPr>
    </w:p>
    <w:p w14:paraId="69A71766" w14:textId="77777777" w:rsidR="005327B9" w:rsidRDefault="005327B9" w:rsidP="005327B9">
      <w:pPr>
        <w:rPr>
          <w:rFonts w:cs="Arial"/>
        </w:rPr>
      </w:pPr>
    </w:p>
    <w:p w14:paraId="4A39A24F" w14:textId="77777777" w:rsidR="005327B9" w:rsidRPr="000349E3" w:rsidRDefault="005327B9" w:rsidP="005327B9">
      <w:pPr>
        <w:pStyle w:val="Titre2"/>
        <w:numPr>
          <w:ilvl w:val="0"/>
          <w:numId w:val="0"/>
        </w:numPr>
        <w:tabs>
          <w:tab w:val="clear" w:pos="680"/>
          <w:tab w:val="left" w:pos="850"/>
        </w:tabs>
      </w:pPr>
      <w:bookmarkStart w:id="10" w:name="_Toc35140261"/>
      <w:bookmarkStart w:id="11" w:name="_Toc63593837"/>
      <w:bookmarkStart w:id="12" w:name="_Toc316903667"/>
      <w:r w:rsidRPr="000349E3">
        <w:t>Revision History</w:t>
      </w:r>
      <w:bookmarkEnd w:id="10"/>
      <w:bookmarkEnd w:id="11"/>
      <w:bookmarkEnd w:id="12"/>
    </w:p>
    <w:p w14:paraId="20148D03" w14:textId="77777777" w:rsidR="005327B9" w:rsidRDefault="005327B9" w:rsidP="005327B9">
      <w:pPr>
        <w:rPr>
          <w:rFonts w:cs="Arial"/>
        </w:rPr>
      </w:pPr>
    </w:p>
    <w:tbl>
      <w:tblPr>
        <w:tblStyle w:val="Listeclaire"/>
        <w:tblW w:w="0" w:type="auto"/>
        <w:tblLayout w:type="fixed"/>
        <w:tblLook w:val="0020" w:firstRow="1" w:lastRow="0" w:firstColumn="0" w:lastColumn="0" w:noHBand="0" w:noVBand="0"/>
      </w:tblPr>
      <w:tblGrid>
        <w:gridCol w:w="1098"/>
        <w:gridCol w:w="1440"/>
        <w:gridCol w:w="2565"/>
        <w:gridCol w:w="4266"/>
      </w:tblGrid>
      <w:tr w:rsidR="005327B9" w:rsidRPr="00CA386B" w14:paraId="2F1B0E8C" w14:textId="77777777" w:rsidTr="00DB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F727D89" w14:textId="77777777" w:rsidR="005327B9" w:rsidRPr="00CA386B" w:rsidRDefault="005327B9" w:rsidP="005327B9">
            <w:pPr>
              <w:pStyle w:val="TabellentextKlein"/>
              <w:spacing w:after="40"/>
              <w:jc w:val="center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Version</w:t>
            </w:r>
          </w:p>
        </w:tc>
        <w:tc>
          <w:tcPr>
            <w:tcW w:w="1440" w:type="dxa"/>
          </w:tcPr>
          <w:p w14:paraId="7646DB9D" w14:textId="77777777" w:rsidR="005327B9" w:rsidRPr="00CA386B" w:rsidRDefault="005327B9" w:rsidP="005327B9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5" w:type="dxa"/>
          </w:tcPr>
          <w:p w14:paraId="176416FD" w14:textId="77777777" w:rsidR="005327B9" w:rsidRPr="00CA386B" w:rsidRDefault="005327B9" w:rsidP="005327B9">
            <w:pPr>
              <w:pStyle w:val="TabellentextKlein"/>
              <w:spacing w:after="40"/>
              <w:jc w:val="center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Author(s)</w:t>
            </w:r>
          </w:p>
        </w:tc>
        <w:tc>
          <w:tcPr>
            <w:tcW w:w="4266" w:type="dxa"/>
          </w:tcPr>
          <w:p w14:paraId="75D2B29C" w14:textId="77777777" w:rsidR="005327B9" w:rsidRPr="00CA386B" w:rsidRDefault="005327B9" w:rsidP="005327B9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Revision</w:t>
            </w:r>
          </w:p>
        </w:tc>
      </w:tr>
      <w:tr w:rsidR="005327B9" w:rsidRPr="0010130E" w14:paraId="753454CB" w14:textId="77777777" w:rsidTr="00DB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C09DEB6" w14:textId="77777777" w:rsidR="005327B9" w:rsidRPr="0010130E" w:rsidRDefault="009701FF" w:rsidP="005327B9">
            <w:pPr>
              <w:rPr>
                <w:rFonts w:cs="Arial"/>
              </w:rPr>
            </w:pPr>
            <w:r w:rsidRPr="0010130E">
              <w:rPr>
                <w:rFonts w:cs="Arial"/>
              </w:rPr>
              <w:t>0.1</w:t>
            </w:r>
          </w:p>
        </w:tc>
        <w:tc>
          <w:tcPr>
            <w:tcW w:w="1440" w:type="dxa"/>
          </w:tcPr>
          <w:p w14:paraId="61B1BB64" w14:textId="311D7FAF" w:rsidR="005327B9" w:rsidRPr="0010130E" w:rsidRDefault="001E2EA2" w:rsidP="007E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2016-02-12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5" w:type="dxa"/>
          </w:tcPr>
          <w:p w14:paraId="7A6ECBE8" w14:textId="320D5584" w:rsidR="005327B9" w:rsidRPr="0010130E" w:rsidRDefault="001E2EA2" w:rsidP="005327B9">
            <w:pPr>
              <w:rPr>
                <w:rFonts w:cs="Arial"/>
              </w:rPr>
            </w:pPr>
            <w:proofErr w:type="spellStart"/>
            <w:r w:rsidRPr="00A878AF">
              <w:rPr>
                <w:rFonts w:ascii="Lucida Grande" w:hAnsi="Lucida Grande" w:cs="Lucida Grande"/>
                <w:color w:val="000000"/>
              </w:rPr>
              <w:t>Alexandre</w:t>
            </w:r>
            <w:proofErr w:type="spellEnd"/>
            <w:r w:rsidRPr="00A878AF">
              <w:rPr>
                <w:rFonts w:ascii="Lucida Grande" w:hAnsi="Lucida Grande" w:cs="Lucida Grande"/>
                <w:color w:val="000000"/>
              </w:rPr>
              <w:t xml:space="preserve"> Haulotte</w:t>
            </w:r>
          </w:p>
        </w:tc>
        <w:tc>
          <w:tcPr>
            <w:tcW w:w="4266" w:type="dxa"/>
          </w:tcPr>
          <w:p w14:paraId="079188A8" w14:textId="533938E1" w:rsidR="00366237" w:rsidRPr="0010130E" w:rsidRDefault="00366237" w:rsidP="00532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66237" w:rsidRPr="0010130E" w14:paraId="64C07475" w14:textId="77777777" w:rsidTr="00DB6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3A5DFB0" w14:textId="77777777" w:rsidR="00366237" w:rsidRPr="0010130E" w:rsidRDefault="00366237" w:rsidP="005327B9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3D834B2A" w14:textId="77777777" w:rsidR="00366237" w:rsidRPr="0010130E" w:rsidRDefault="00366237" w:rsidP="00532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5" w:type="dxa"/>
          </w:tcPr>
          <w:p w14:paraId="70E75735" w14:textId="77777777" w:rsidR="00366237" w:rsidRDefault="00366237" w:rsidP="005327B9">
            <w:pPr>
              <w:rPr>
                <w:rFonts w:cs="Arial"/>
              </w:rPr>
            </w:pPr>
          </w:p>
        </w:tc>
        <w:tc>
          <w:tcPr>
            <w:tcW w:w="4266" w:type="dxa"/>
          </w:tcPr>
          <w:p w14:paraId="76097AFF" w14:textId="77777777" w:rsidR="00366237" w:rsidRPr="0010130E" w:rsidRDefault="00366237" w:rsidP="00532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6409507" w14:textId="77777777" w:rsidR="005327B9" w:rsidRDefault="005327B9" w:rsidP="005327B9">
      <w:pPr>
        <w:rPr>
          <w:rFonts w:cs="Arial"/>
        </w:rPr>
      </w:pPr>
    </w:p>
    <w:p w14:paraId="0989D4AA" w14:textId="77777777" w:rsidR="00D71D60" w:rsidRPr="000349E3" w:rsidRDefault="00D71D60" w:rsidP="00D71D60">
      <w:pPr>
        <w:pStyle w:val="Titre2"/>
        <w:numPr>
          <w:ilvl w:val="0"/>
          <w:numId w:val="0"/>
        </w:numPr>
        <w:tabs>
          <w:tab w:val="clear" w:pos="680"/>
          <w:tab w:val="left" w:pos="850"/>
        </w:tabs>
      </w:pPr>
      <w:bookmarkStart w:id="13" w:name="_Ref214087716"/>
      <w:bookmarkStart w:id="14" w:name="_Ref214268883"/>
      <w:bookmarkStart w:id="15" w:name="_Ref214268896"/>
      <w:bookmarkStart w:id="16" w:name="_Ref214604007"/>
      <w:bookmarkStart w:id="17" w:name="_Ref214604012"/>
      <w:bookmarkStart w:id="18" w:name="_Ref214604021"/>
      <w:bookmarkStart w:id="19" w:name="_Ref214604024"/>
      <w:bookmarkStart w:id="20" w:name="_Ref215563765"/>
      <w:bookmarkStart w:id="21" w:name="_Toc270577639"/>
      <w:bookmarkStart w:id="22" w:name="_Toc456587077"/>
      <w:bookmarkStart w:id="23" w:name="_Toc98316554"/>
      <w:bookmarkStart w:id="24" w:name="_Toc316903668"/>
      <w:bookmarkEnd w:id="3"/>
      <w:r>
        <w:t>Terminology - Abbreviations</w:t>
      </w:r>
      <w:bookmarkEnd w:id="24"/>
    </w:p>
    <w:p w14:paraId="07B02B8B" w14:textId="77777777" w:rsidR="00D71D60" w:rsidRDefault="00D71D60" w:rsidP="00D71D60">
      <w:pPr>
        <w:rPr>
          <w:rFonts w:cs="Arial"/>
        </w:rPr>
      </w:pPr>
    </w:p>
    <w:tbl>
      <w:tblPr>
        <w:tblStyle w:val="Listeclaire"/>
        <w:tblW w:w="0" w:type="auto"/>
        <w:tblLayout w:type="fixed"/>
        <w:tblLook w:val="0020" w:firstRow="1" w:lastRow="0" w:firstColumn="0" w:lastColumn="0" w:noHBand="0" w:noVBand="0"/>
      </w:tblPr>
      <w:tblGrid>
        <w:gridCol w:w="2880"/>
        <w:gridCol w:w="6489"/>
      </w:tblGrid>
      <w:tr w:rsidR="00D71D60" w:rsidRPr="00D16A4D" w14:paraId="0CE1425D" w14:textId="77777777" w:rsidTr="00C5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0C83264D" w14:textId="77777777" w:rsidR="00D71D60" w:rsidRPr="00D16A4D" w:rsidRDefault="00D71D60" w:rsidP="00C504C6">
            <w:pPr>
              <w:pStyle w:val="TabellentextKlein"/>
              <w:spacing w:after="40"/>
              <w:jc w:val="center"/>
              <w:rPr>
                <w:rFonts w:cs="Arial"/>
                <w:b w:val="0"/>
                <w:color w:val="FFFFFF"/>
                <w:sz w:val="20"/>
              </w:rPr>
            </w:pPr>
            <w:r>
              <w:rPr>
                <w:rFonts w:cs="Arial"/>
                <w:b w:val="0"/>
                <w:color w:val="FFFFFF"/>
                <w:sz w:val="20"/>
              </w:rPr>
              <w:t>Term / Abbreviation</w:t>
            </w:r>
          </w:p>
        </w:tc>
        <w:tc>
          <w:tcPr>
            <w:tcW w:w="6489" w:type="dxa"/>
          </w:tcPr>
          <w:p w14:paraId="1E61114C" w14:textId="77777777" w:rsidR="00D71D60" w:rsidRPr="00D16A4D" w:rsidRDefault="00D71D60" w:rsidP="00C504C6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  <w:sz w:val="20"/>
              </w:rPr>
            </w:pPr>
            <w:r>
              <w:rPr>
                <w:rFonts w:cs="Arial"/>
                <w:b w:val="0"/>
                <w:color w:val="FFFFFF"/>
                <w:sz w:val="20"/>
              </w:rPr>
              <w:t>Definition</w:t>
            </w:r>
          </w:p>
        </w:tc>
      </w:tr>
      <w:tr w:rsidR="00D71D60" w14:paraId="6E0B8B5D" w14:textId="77777777" w:rsidTr="00C5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38BBB4A4" w14:textId="77777777" w:rsidR="00D71D60" w:rsidRPr="00806FA7" w:rsidRDefault="00D71D60" w:rsidP="00C504C6">
            <w:pPr>
              <w:jc w:val="left"/>
            </w:pPr>
          </w:p>
        </w:tc>
        <w:tc>
          <w:tcPr>
            <w:tcW w:w="6489" w:type="dxa"/>
          </w:tcPr>
          <w:p w14:paraId="140DBCAA" w14:textId="77777777" w:rsidR="00D71D60" w:rsidRPr="008A481F" w:rsidRDefault="00D71D60" w:rsidP="00C50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71D60" w14:paraId="4DB54AD7" w14:textId="77777777" w:rsidTr="00C504C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14:paraId="4BEE652C" w14:textId="77777777" w:rsidR="00D71D60" w:rsidRDefault="00D71D60" w:rsidP="00C504C6">
            <w:pPr>
              <w:jc w:val="left"/>
            </w:pPr>
          </w:p>
        </w:tc>
        <w:tc>
          <w:tcPr>
            <w:tcW w:w="6489" w:type="dxa"/>
          </w:tcPr>
          <w:p w14:paraId="13AC2287" w14:textId="77777777" w:rsidR="00D71D60" w:rsidDel="00810EA7" w:rsidRDefault="00D71D60" w:rsidP="00C50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3F0503FB" w14:textId="77777777" w:rsidR="00D71D60" w:rsidRDefault="00D71D60" w:rsidP="00D71D60"/>
    <w:p w14:paraId="3E7680E9" w14:textId="77777777" w:rsidR="00624E9B" w:rsidRPr="00C41D27" w:rsidRDefault="00624E9B" w:rsidP="007F7FA4">
      <w:pPr>
        <w:pStyle w:val="Titre1"/>
        <w:rPr>
          <w:lang w:val="en-US"/>
        </w:rPr>
      </w:pPr>
      <w:bookmarkStart w:id="25" w:name="_Toc316903669"/>
      <w:r w:rsidRPr="007F7FA4">
        <w:lastRenderedPageBreak/>
        <w:t>Introduction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5"/>
    </w:p>
    <w:p w14:paraId="633C447B" w14:textId="77777777" w:rsidR="00624E9B" w:rsidRPr="00C41D27" w:rsidRDefault="00624E9B" w:rsidP="00624E9B">
      <w:pPr>
        <w:pStyle w:val="Titre2"/>
        <w:rPr>
          <w:lang w:val="en-US"/>
        </w:rPr>
      </w:pPr>
      <w:bookmarkStart w:id="26" w:name="_Toc270577640"/>
      <w:bookmarkStart w:id="27" w:name="_Toc316903670"/>
      <w:r w:rsidRPr="00C41D27">
        <w:rPr>
          <w:lang w:val="en-US"/>
        </w:rPr>
        <w:t>Purpose</w:t>
      </w:r>
      <w:bookmarkEnd w:id="26"/>
      <w:bookmarkEnd w:id="27"/>
    </w:p>
    <w:p w14:paraId="1A1C1AB9" w14:textId="77777777" w:rsidR="00624E9B" w:rsidRPr="00C41D27" w:rsidRDefault="00624E9B" w:rsidP="00624E9B"/>
    <w:p w14:paraId="51961BEE" w14:textId="03B5A67B" w:rsidR="00624E9B" w:rsidRDefault="00624E9B" w:rsidP="00F04BAC">
      <w:r w:rsidRPr="00C41D27">
        <w:t xml:space="preserve">The purpose of this document is to </w:t>
      </w:r>
      <w:r w:rsidR="00990207">
        <w:t>describe the design of Argus</w:t>
      </w:r>
      <w:r w:rsidR="00F04BAC">
        <w:t xml:space="preserve"> for</w:t>
      </w:r>
      <w:r w:rsidRPr="00C41D27">
        <w:t xml:space="preserve"> </w:t>
      </w:r>
      <w:r w:rsidR="00990207">
        <w:t>future developers.</w:t>
      </w:r>
    </w:p>
    <w:p w14:paraId="06BA6BCE" w14:textId="77777777" w:rsidR="009926E8" w:rsidRDefault="009926E8" w:rsidP="00624E9B"/>
    <w:p w14:paraId="38C6785B" w14:textId="77777777" w:rsidR="009926E8" w:rsidRDefault="0070670A" w:rsidP="009926E8">
      <w:pPr>
        <w:pStyle w:val="Titre2"/>
      </w:pPr>
      <w:bookmarkStart w:id="28" w:name="_Toc316903671"/>
      <w:r>
        <w:t>Structure</w:t>
      </w:r>
      <w:bookmarkEnd w:id="28"/>
    </w:p>
    <w:p w14:paraId="0BCF9E42" w14:textId="77777777" w:rsidR="00155BFB" w:rsidRDefault="00155BFB" w:rsidP="00624E9B">
      <w:pPr>
        <w:rPr>
          <w:lang w:val="en-GB"/>
        </w:rPr>
      </w:pPr>
    </w:p>
    <w:p w14:paraId="31040F94" w14:textId="577BB5E5" w:rsidR="00624E9B" w:rsidRPr="00C41D27" w:rsidRDefault="00F1306A" w:rsidP="00624E9B">
      <w:r>
        <w:rPr>
          <w:lang w:val="en-GB"/>
        </w:rPr>
        <w:t>The document contains the main architecture of the application, some detail function design and a class hierarchy corresponding with each interface.</w:t>
      </w:r>
    </w:p>
    <w:p w14:paraId="03D6766A" w14:textId="77777777" w:rsidR="000430C0" w:rsidRDefault="000430C0" w:rsidP="00497287">
      <w:bookmarkStart w:id="29" w:name="_Toc270577645"/>
    </w:p>
    <w:p w14:paraId="55896539" w14:textId="77777777" w:rsidR="000430C0" w:rsidRDefault="00062CF1" w:rsidP="00DB6AFD">
      <w:pPr>
        <w:pStyle w:val="Titre2"/>
      </w:pPr>
      <w:bookmarkStart w:id="30" w:name="_Toc316903672"/>
      <w:r>
        <w:t>Assumptions</w:t>
      </w:r>
      <w:bookmarkEnd w:id="30"/>
    </w:p>
    <w:p w14:paraId="754378EB" w14:textId="77777777" w:rsidR="00155BFB" w:rsidRDefault="00155BFB" w:rsidP="00155BFB">
      <w:pPr>
        <w:pStyle w:val="Retraitnormal"/>
        <w:rPr>
          <w:lang w:val="en-GB"/>
        </w:rPr>
      </w:pPr>
    </w:p>
    <w:p w14:paraId="3882C516" w14:textId="1BDC25E8" w:rsidR="00155BFB" w:rsidRDefault="00155BFB" w:rsidP="00155BFB">
      <w:pPr>
        <w:pStyle w:val="Retraitnormal"/>
        <w:ind w:left="0"/>
        <w:rPr>
          <w:lang w:val="en-GB"/>
        </w:rPr>
      </w:pPr>
      <w:r>
        <w:rPr>
          <w:lang w:val="en-GB"/>
        </w:rPr>
        <w:t xml:space="preserve">This project target destination is underdeveloped country. </w:t>
      </w:r>
      <w:r w:rsidR="00DD09B0">
        <w:rPr>
          <w:lang w:val="en-GB"/>
        </w:rPr>
        <w:t>T</w:t>
      </w:r>
      <w:r>
        <w:rPr>
          <w:lang w:val="en-GB"/>
        </w:rPr>
        <w:t xml:space="preserve">he main </w:t>
      </w:r>
      <w:r w:rsidR="00FA3EDD">
        <w:rPr>
          <w:lang w:val="en-GB"/>
        </w:rPr>
        <w:t>challenge</w:t>
      </w:r>
      <w:r>
        <w:rPr>
          <w:lang w:val="en-GB"/>
        </w:rPr>
        <w:t xml:space="preserve"> of Argus is to manage data in this environment. </w:t>
      </w:r>
    </w:p>
    <w:p w14:paraId="12FD15B3" w14:textId="77777777" w:rsidR="00A17149" w:rsidRDefault="00A17149" w:rsidP="00A17149">
      <w:pPr>
        <w:rPr>
          <w:lang w:val="en-GB"/>
        </w:rPr>
      </w:pPr>
    </w:p>
    <w:p w14:paraId="12362D47" w14:textId="77777777" w:rsidR="00A17149" w:rsidRPr="007F7FA4" w:rsidRDefault="00766C73" w:rsidP="007F7FA4">
      <w:pPr>
        <w:pStyle w:val="Titre1"/>
      </w:pPr>
      <w:bookmarkStart w:id="31" w:name="_Toc316903673"/>
      <w:r>
        <w:lastRenderedPageBreak/>
        <w:t>High Level Design</w:t>
      </w:r>
      <w:bookmarkEnd w:id="31"/>
    </w:p>
    <w:p w14:paraId="4373A794" w14:textId="77777777" w:rsidR="007F7FA4" w:rsidRDefault="007F7FA4" w:rsidP="00A17149">
      <w:pPr>
        <w:rPr>
          <w:lang w:val="en-GB"/>
        </w:rPr>
      </w:pPr>
    </w:p>
    <w:p w14:paraId="46F0A7BD" w14:textId="77777777" w:rsidR="007F7FA4" w:rsidRDefault="00766C73" w:rsidP="007F7FA4">
      <w:pPr>
        <w:pStyle w:val="Titre2"/>
      </w:pPr>
      <w:bookmarkStart w:id="32" w:name="_Toc316903674"/>
      <w:r>
        <w:t>System architecture</w:t>
      </w:r>
      <w:bookmarkEnd w:id="32"/>
    </w:p>
    <w:p w14:paraId="0610F4EB" w14:textId="77777777" w:rsidR="00CF4223" w:rsidRPr="00CF4223" w:rsidRDefault="00CF4223" w:rsidP="00CF4223"/>
    <w:p w14:paraId="43B5C584" w14:textId="77777777" w:rsidR="00BA3503" w:rsidRDefault="00BA3503" w:rsidP="00BA3503"/>
    <w:p w14:paraId="2F672621" w14:textId="78F8640C" w:rsidR="00BA3503" w:rsidRDefault="009D50D1" w:rsidP="00BA3503"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C230690" wp14:editId="4F2ECF90">
                <wp:simplePos x="0" y="0"/>
                <wp:positionH relativeFrom="column">
                  <wp:posOffset>-800100</wp:posOffset>
                </wp:positionH>
                <wp:positionV relativeFrom="paragraph">
                  <wp:posOffset>20320</wp:posOffset>
                </wp:positionV>
                <wp:extent cx="6972300" cy="7047230"/>
                <wp:effectExtent l="0" t="25400" r="88900" b="90170"/>
                <wp:wrapThrough wrapText="bothSides">
                  <wp:wrapPolygon edited="0">
                    <wp:start x="1023" y="-78"/>
                    <wp:lineTo x="944" y="78"/>
                    <wp:lineTo x="2046" y="623"/>
                    <wp:lineTo x="3305" y="1168"/>
                    <wp:lineTo x="3305" y="2413"/>
                    <wp:lineTo x="472" y="2725"/>
                    <wp:lineTo x="472" y="3893"/>
                    <wp:lineTo x="2833" y="4905"/>
                    <wp:lineTo x="3305" y="4905"/>
                    <wp:lineTo x="3305" y="5995"/>
                    <wp:lineTo x="4170" y="6150"/>
                    <wp:lineTo x="10938" y="6150"/>
                    <wp:lineTo x="944" y="6695"/>
                    <wp:lineTo x="944" y="7085"/>
                    <wp:lineTo x="10938" y="7396"/>
                    <wp:lineTo x="3934" y="7396"/>
                    <wp:lineTo x="79" y="7863"/>
                    <wp:lineTo x="79" y="9498"/>
                    <wp:lineTo x="1180" y="9887"/>
                    <wp:lineTo x="3384" y="9887"/>
                    <wp:lineTo x="944" y="10821"/>
                    <wp:lineTo x="1023" y="11055"/>
                    <wp:lineTo x="10938" y="11133"/>
                    <wp:lineTo x="3856" y="11366"/>
                    <wp:lineTo x="472" y="11833"/>
                    <wp:lineTo x="472" y="13468"/>
                    <wp:lineTo x="866" y="13624"/>
                    <wp:lineTo x="3305" y="13624"/>
                    <wp:lineTo x="3305" y="17361"/>
                    <wp:lineTo x="1023" y="17361"/>
                    <wp:lineTo x="866" y="17595"/>
                    <wp:lineTo x="3305" y="18607"/>
                    <wp:lineTo x="157" y="18840"/>
                    <wp:lineTo x="157" y="19774"/>
                    <wp:lineTo x="3305" y="19852"/>
                    <wp:lineTo x="3305" y="20786"/>
                    <wp:lineTo x="5115" y="21098"/>
                    <wp:lineTo x="866" y="21331"/>
                    <wp:lineTo x="944" y="21799"/>
                    <wp:lineTo x="21797" y="21799"/>
                    <wp:lineTo x="21797" y="21331"/>
                    <wp:lineTo x="12511" y="21098"/>
                    <wp:lineTo x="13770" y="20553"/>
                    <wp:lineTo x="13692" y="18607"/>
                    <wp:lineTo x="21797" y="17672"/>
                    <wp:lineTo x="21797" y="17361"/>
                    <wp:lineTo x="14243" y="17361"/>
                    <wp:lineTo x="14085" y="14870"/>
                    <wp:lineTo x="15344" y="14870"/>
                    <wp:lineTo x="21797" y="13858"/>
                    <wp:lineTo x="21797" y="11444"/>
                    <wp:lineTo x="10938" y="11133"/>
                    <wp:lineTo x="21639" y="11055"/>
                    <wp:lineTo x="21797" y="10899"/>
                    <wp:lineTo x="21089" y="9887"/>
                    <wp:lineTo x="21325" y="7474"/>
                    <wp:lineTo x="10938" y="7396"/>
                    <wp:lineTo x="21797" y="7085"/>
                    <wp:lineTo x="21797" y="6695"/>
                    <wp:lineTo x="10938" y="6150"/>
                    <wp:lineTo x="16997" y="6150"/>
                    <wp:lineTo x="18098" y="5995"/>
                    <wp:lineTo x="18098" y="3659"/>
                    <wp:lineTo x="21639" y="3425"/>
                    <wp:lineTo x="21482" y="1168"/>
                    <wp:lineTo x="21797" y="0"/>
                    <wp:lineTo x="21718" y="-78"/>
                    <wp:lineTo x="1023" y="-78"/>
                  </wp:wrapPolygon>
                </wp:wrapThrough>
                <wp:docPr id="91" name="Grouper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7047230"/>
                          <a:chOff x="0" y="0"/>
                          <a:chExt cx="6972300" cy="7047230"/>
                        </a:xfrm>
                      </wpg:grpSpPr>
                      <wps:wsp>
                        <wps:cNvPr id="3" name="Connecteur droit 3"/>
                        <wps:cNvCnPr/>
                        <wps:spPr>
                          <a:xfrm>
                            <a:off x="342900" y="0"/>
                            <a:ext cx="6629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342900" y="2263140"/>
                            <a:ext cx="6629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342900" y="3559175"/>
                            <a:ext cx="6629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342900" y="5709920"/>
                            <a:ext cx="6629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342900" y="7047230"/>
                            <a:ext cx="6629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14300" y="89027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EFDE6" w14:textId="6694BCCB" w:rsidR="00CF44A6" w:rsidRDefault="00CF44A6" w:rsidP="00FF18EC">
                              <w:pPr>
                                <w:jc w:val="center"/>
                              </w:pPr>
                              <w:r>
                                <w:t>Access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0" y="260604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E5B43" w14:textId="46718EF9" w:rsidR="00CF44A6" w:rsidRDefault="00CF44A6" w:rsidP="00FF18EC">
                              <w:pPr>
                                <w:jc w:val="center"/>
                              </w:pPr>
                              <w:r>
                                <w:t>Background Receiver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14300" y="401574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A20D4" w14:textId="4E6DCF98" w:rsidR="00CF44A6" w:rsidRDefault="00CF44A6" w:rsidP="00FF18EC">
                              <w:pPr>
                                <w:jc w:val="center"/>
                              </w:pPr>
                              <w:r>
                                <w:t>Data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0" y="616712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C4026" w14:textId="6FCF1C4C" w:rsidR="00CF44A6" w:rsidRDefault="00CF44A6" w:rsidP="00FF18EC">
                              <w:pPr>
                                <w:jc w:val="center"/>
                              </w:pPr>
                              <w:r>
                                <w:t>Persistence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3000" y="188595"/>
                            <a:ext cx="12573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A09D8" w14:textId="5C62FEE4" w:rsidR="00CF44A6" w:rsidRDefault="00CF44A6" w:rsidP="00D82180">
                              <w:pPr>
                                <w:jc w:val="center"/>
                              </w:pPr>
                              <w:r w:rsidRPr="00D82180">
                                <w:rPr>
                                  <w:sz w:val="24"/>
                                </w:rPr>
                                <w:t>Dashboard</w:t>
                              </w:r>
                              <w:r>
                                <w:t>:</w:t>
                              </w:r>
                            </w:p>
                            <w:p w14:paraId="1B2BA58C" w14:textId="5CD955FB" w:rsidR="00CF44A6" w:rsidRDefault="00CF44A6" w:rsidP="00D82180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82180">
                                <w:rPr>
                                  <w:sz w:val="16"/>
                                  <w:szCs w:val="16"/>
                                </w:rPr>
                                <w:t>ActivityDashboard</w:t>
                              </w:r>
                              <w:proofErr w:type="spellEnd"/>
                            </w:p>
                            <w:p w14:paraId="18C46044" w14:textId="40ADE1A0" w:rsidR="00CF44A6" w:rsidRPr="00D82180" w:rsidRDefault="00CF44A6" w:rsidP="00D82180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FragmentDashBoard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14600" y="18859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E8CAA" w14:textId="17442652" w:rsidR="00CF44A6" w:rsidRDefault="00CF44A6" w:rsidP="008376F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Report</w:t>
                              </w:r>
                              <w:r>
                                <w:t xml:space="preserve"> and Alert</w:t>
                              </w:r>
                            </w:p>
                            <w:p w14:paraId="1ECE0E35" w14:textId="2C3A9F1C" w:rsidR="00CF44A6" w:rsidRDefault="00CF44A6" w:rsidP="008376FC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Cf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3.2 Class diagrams</w:t>
                              </w:r>
                            </w:p>
                            <w:p w14:paraId="225559F0" w14:textId="222C59E6" w:rsidR="00CF44A6" w:rsidRPr="00D82180" w:rsidRDefault="00CF44A6" w:rsidP="000F582E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Diagram 1 - 2.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86400" y="20383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D216D" w14:textId="67B05CA1" w:rsidR="00CF44A6" w:rsidRPr="00F50DA7" w:rsidRDefault="00CF44A6" w:rsidP="003603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History</w:t>
                              </w:r>
                            </w:p>
                            <w:p w14:paraId="144CAD05" w14:textId="3B217B79" w:rsidR="00CF44A6" w:rsidRDefault="00CF44A6" w:rsidP="00F50DA7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ActivityHistory</w:t>
                              </w:r>
                              <w:proofErr w:type="spellEnd"/>
                            </w:p>
                            <w:p w14:paraId="050BC7A1" w14:textId="7A09174B" w:rsidR="00CF44A6" w:rsidRDefault="00CF44A6" w:rsidP="00F50DA7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FragmentHistory</w:t>
                              </w:r>
                              <w:proofErr w:type="spellEnd"/>
                            </w:p>
                            <w:p w14:paraId="42E20745" w14:textId="743DC68B" w:rsidR="00CF44A6" w:rsidRPr="00F50DA7" w:rsidRDefault="00CF44A6" w:rsidP="00F50DA7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AdapterHistory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14800" y="1233170"/>
                            <a:ext cx="160020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6E405" w14:textId="7147DF3E" w:rsidR="00CF44A6" w:rsidRPr="00F50DA7" w:rsidRDefault="00CF44A6" w:rsidP="00934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Synchronization</w:t>
                              </w:r>
                            </w:p>
                            <w:p w14:paraId="41A66D81" w14:textId="239C46E7" w:rsidR="00CF44A6" w:rsidRDefault="00CF44A6" w:rsidP="009347DD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ActivitySynchronization</w:t>
                              </w:r>
                              <w:proofErr w:type="spellEnd"/>
                            </w:p>
                            <w:p w14:paraId="28C3D7F7" w14:textId="3AFB5ACF" w:rsidR="00CF44A6" w:rsidRPr="00F50DA7" w:rsidRDefault="00CF44A6" w:rsidP="009347DD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FragmentSynchronization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00500" y="20383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526B5" w14:textId="5F494439" w:rsidR="00CF44A6" w:rsidRPr="00F50DA7" w:rsidRDefault="00CF44A6" w:rsidP="00E6118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Detail Report</w:t>
                              </w:r>
                            </w:p>
                            <w:p w14:paraId="62BAC079" w14:textId="5228F367" w:rsidR="00CF44A6" w:rsidRDefault="00CF44A6" w:rsidP="00E6118D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ActivityReportDetail</w:t>
                              </w:r>
                              <w:proofErr w:type="spellEnd"/>
                            </w:p>
                            <w:p w14:paraId="3176D02E" w14:textId="34B223C4" w:rsidR="00CF44A6" w:rsidRPr="00F50DA7" w:rsidRDefault="00CF44A6" w:rsidP="00E6118D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FragmentReportDetail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28900" y="1233170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6173F" w14:textId="77777777" w:rsidR="00CF44A6" w:rsidRPr="00F50DA7" w:rsidRDefault="00CF44A6" w:rsidP="00463A0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Settings</w:t>
                              </w:r>
                            </w:p>
                            <w:p w14:paraId="2656A6A1" w14:textId="77777777" w:rsidR="00CF44A6" w:rsidRDefault="00CF44A6" w:rsidP="00463A00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ActivitySettings</w:t>
                              </w:r>
                              <w:proofErr w:type="spellEnd"/>
                            </w:p>
                            <w:p w14:paraId="65432F13" w14:textId="77777777" w:rsidR="00CF44A6" w:rsidRPr="00F50DA7" w:rsidRDefault="00CF44A6" w:rsidP="00463A00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FragmentSettings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43000" y="1233170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275B1" w14:textId="1C2A08D3" w:rsidR="00CF44A6" w:rsidRPr="00F50DA7" w:rsidRDefault="00CF44A6" w:rsidP="009050F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History Detail</w:t>
                              </w:r>
                            </w:p>
                            <w:p w14:paraId="3729F9B8" w14:textId="5436C85A" w:rsidR="00CF44A6" w:rsidRDefault="00CF44A6" w:rsidP="009050FA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ActivityHistoryDetail</w:t>
                              </w:r>
                              <w:proofErr w:type="spellEnd"/>
                            </w:p>
                            <w:p w14:paraId="09019248" w14:textId="5A90A87E" w:rsidR="00CF44A6" w:rsidRPr="00F50DA7" w:rsidRDefault="00CF44A6" w:rsidP="009050FA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FragmentHistoryDeatil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000" y="2489835"/>
                            <a:ext cx="16002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09BAA" w14:textId="3B5598C6" w:rsidR="00CF44A6" w:rsidRDefault="00CF44A6" w:rsidP="00886BF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SmsReceiver.java</w:t>
                              </w:r>
                            </w:p>
                            <w:p w14:paraId="6C4F143E" w14:textId="61D33A2E" w:rsidR="00CF44A6" w:rsidRPr="00886BF1" w:rsidRDefault="00CF44A6" w:rsidP="00886B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Catch all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57500" y="2489835"/>
                            <a:ext cx="16002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9F025" w14:textId="7644EE5A" w:rsidR="00CF44A6" w:rsidRDefault="00CF44A6" w:rsidP="00C969B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BootReceiver.java</w:t>
                              </w:r>
                            </w:p>
                            <w:p w14:paraId="781E85FE" w14:textId="3770BBB6" w:rsidR="00CF44A6" w:rsidRPr="00886BF1" w:rsidRDefault="00CF44A6" w:rsidP="00C969B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Call when boot is finished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0" y="2489835"/>
                            <a:ext cx="21717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79D5B" w14:textId="4094C647" w:rsidR="00CF44A6" w:rsidRDefault="00CF44A6" w:rsidP="00C969B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ServiceReminder.java</w:t>
                              </w:r>
                            </w:p>
                            <w:p w14:paraId="6A6C787C" w14:textId="59F335F1" w:rsidR="00CF44A6" w:rsidRPr="00886BF1" w:rsidRDefault="00CF44A6" w:rsidP="00C969B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Catch system Alarm build in the application to remind not confirmed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43000" y="378777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EF2F5" w14:textId="308D0B53" w:rsidR="00CF44A6" w:rsidRDefault="00CF44A6" w:rsidP="00467DE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Config.java</w:t>
                              </w:r>
                            </w:p>
                            <w:p w14:paraId="705B87E1" w14:textId="6EACACC0" w:rsidR="00CF44A6" w:rsidRPr="00886BF1" w:rsidRDefault="00CF44A6" w:rsidP="00467D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Main keyword of data (dictionary for key like Diseases, month…)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28900" y="378777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CE124" w14:textId="2DF840E7" w:rsidR="00CF44A6" w:rsidRDefault="00CF44A6" w:rsidP="00E7367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Sms.java</w:t>
                              </w:r>
                            </w:p>
                            <w:p w14:paraId="22B5EFEE" w14:textId="67D80E3D" w:rsidR="00CF44A6" w:rsidRPr="00886BF1" w:rsidRDefault="00CF44A6" w:rsidP="00E7367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Structure for saved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14800" y="378777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F2CD2" w14:textId="5F21D858" w:rsidR="00CF44A6" w:rsidRDefault="00CF44A6" w:rsidP="00E7678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Status.java</w:t>
                              </w:r>
                            </w:p>
                            <w:p w14:paraId="6017564B" w14:textId="07E34D5F" w:rsidR="00CF44A6" w:rsidRPr="00886BF1" w:rsidRDefault="00CF44A6" w:rsidP="00E767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Structure for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status (Sent, Received, Error…)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00700" y="378777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5B82F" w14:textId="307582C8" w:rsidR="00CF44A6" w:rsidRDefault="00CF44A6" w:rsidP="00E230A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TypeSms.java</w:t>
                              </w:r>
                            </w:p>
                            <w:p w14:paraId="0167B0C7" w14:textId="780509A0" w:rsidR="00CF44A6" w:rsidRPr="00886BF1" w:rsidRDefault="00CF44A6" w:rsidP="00E230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Type of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, Alert, Report…)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43000" y="4701540"/>
                            <a:ext cx="17145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982C9" w14:textId="653DAE0B" w:rsidR="00CF44A6" w:rsidRDefault="00CF44A6" w:rsidP="00E230A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SubTypeSms.java</w:t>
                              </w:r>
                            </w:p>
                            <w:p w14:paraId="03FB1172" w14:textId="31449550" w:rsidR="00CF44A6" w:rsidRPr="00886BF1" w:rsidRDefault="00CF44A6" w:rsidP="00E230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SubType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(Model Report, Model Alert…)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86100" y="4701540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A6BA7" w14:textId="27271231" w:rsidR="00CF44A6" w:rsidRDefault="00CF44A6" w:rsidP="00E230A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TypeData.java</w:t>
                              </w:r>
                            </w:p>
                            <w:p w14:paraId="2EA0AEB9" w14:textId="720CCE5B" w:rsidR="00CF44A6" w:rsidRDefault="00CF44A6" w:rsidP="00E230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 type of a field</w:t>
                              </w:r>
                            </w:p>
                            <w:p w14:paraId="27B8A7DF" w14:textId="2516117F" w:rsidR="00CF44A6" w:rsidRPr="00886BF1" w:rsidRDefault="00CF44A6" w:rsidP="00E230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, Week, Year…)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43000" y="6073775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A0F7C0" w14:textId="49F06B80" w:rsidR="00CF44A6" w:rsidRDefault="00CF44A6" w:rsidP="008E58B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Database</w:t>
                              </w:r>
                            </w:p>
                            <w:p w14:paraId="3B4D8406" w14:textId="19A9DB07" w:rsidR="00CF44A6" w:rsidRPr="00886BF1" w:rsidRDefault="00CF44A6" w:rsidP="008E58B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Save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and sent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71800" y="6027420"/>
                            <a:ext cx="1371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88612" w14:textId="755CBC3A" w:rsidR="00CF44A6" w:rsidRDefault="00CF44A6" w:rsidP="0055471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Preferences</w:t>
                              </w:r>
                            </w:p>
                            <w:p w14:paraId="1F08839E" w14:textId="1D6D7D90" w:rsidR="00CF44A6" w:rsidRPr="00886BF1" w:rsidRDefault="00CF44A6" w:rsidP="0055471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 the server number, last synch date and time…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91" o:spid="_x0000_s1026" style="position:absolute;left:0;text-align:left;margin-left:-62.95pt;margin-top:1.6pt;width:549pt;height:554.9pt;z-index:251710464" coordsize="6972300,70472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">
                <v:line id="Connecteur droit 3" o:spid="_x0000_s1027" style="position:absolute;visibility:visible;mso-wrap-style:square" from="342900,0" to="69723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vGuMAAAADaAAAADwAAAGRycy9kb3ducmV2LnhtbESPT4vCMBTE7wt+h/AEb2vqC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xrjAAAAA2gAAAA8AAAAAAAAAAAAAAAAA&#10;oQIAAGRycy9kb3ducmV2LnhtbFBLBQYAAAAABAAEAPkAAACOAwAAAAA=&#10;" strokecolor="#a5a5a5 [3204]" strokeweight="2pt">
                  <v:shadow on="t" opacity="24903f" mv:blur="40000f" origin=",.5" offset="0,20000emu"/>
                </v:line>
                <v:line id="Connecteur droit 4" o:spid="_x0000_s1028" style="position:absolute;visibility:visible;mso-wrap-style:square" from="342900,2263140" to="6972300,2263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a5a5a5 [3204]" strokeweight="2pt">
                  <v:shadow on="t" opacity="24903f" mv:blur="40000f" origin=",.5" offset="0,20000emu"/>
                </v:line>
                <v:line id="Connecteur droit 5" o:spid="_x0000_s1029" style="position:absolute;visibility:visible;mso-wrap-style:square" from="342900,3559175" to="6972300,3559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a5a5a5 [3204]" strokeweight="2pt">
                  <v:shadow on="t" opacity="24903f" mv:blur="40000f" origin=",.5" offset="0,20000emu"/>
                </v:line>
                <v:line id="Connecteur droit 6" o:spid="_x0000_s1030" style="position:absolute;visibility:visible;mso-wrap-style:square" from="342900,5709920" to="6972300,5709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a5a5a5 [3204]" strokeweight="2pt">
                  <v:shadow on="t" opacity="24903f" mv:blur="40000f" origin=",.5" offset="0,20000emu"/>
                </v:line>
                <v:line id="Connecteur droit 7" o:spid="_x0000_s1031" style="position:absolute;visibility:visible;mso-wrap-style:square" from="342900,7047230" to="6972300,7047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a5a5a5 [3204]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8" o:spid="_x0000_s1032" type="#_x0000_t202" style="position:absolute;left:114300;top:890270;width:800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4DEEFDE6" w14:textId="6694BCCB" w:rsidR="00CF44A6" w:rsidRDefault="00CF44A6" w:rsidP="00FF18EC">
                        <w:pPr>
                          <w:jc w:val="center"/>
                        </w:pPr>
                        <w:r>
                          <w:t>Access Layer</w:t>
                        </w:r>
                      </w:p>
                    </w:txbxContent>
                  </v:textbox>
                </v:shape>
                <v:shape id="Zone de texte 9" o:spid="_x0000_s1033" type="#_x0000_t202" style="position:absolute;top:2606040;width:10287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70E5B43" w14:textId="46718EF9" w:rsidR="00CF44A6" w:rsidRDefault="00CF44A6" w:rsidP="00FF18EC">
                        <w:pPr>
                          <w:jc w:val="center"/>
                        </w:pPr>
                        <w:r>
                          <w:t>Background Receiver</w:t>
                        </w:r>
                      </w:p>
                    </w:txbxContent>
                  </v:textbox>
                </v:shape>
                <v:shape id="Zone de texte 10" o:spid="_x0000_s1034" type="#_x0000_t202" style="position:absolute;left:114300;top:4015740;width:800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256A20D4" w14:textId="4E6DCF98" w:rsidR="00CF44A6" w:rsidRDefault="00CF44A6" w:rsidP="00FF18EC">
                        <w:pPr>
                          <w:jc w:val="center"/>
                        </w:pPr>
                        <w:r>
                          <w:t>Data Structure</w:t>
                        </w:r>
                      </w:p>
                    </w:txbxContent>
                  </v:textbox>
                </v:shape>
                <v:shape id="Zone de texte 11" o:spid="_x0000_s1035" type="#_x0000_t202" style="position:absolute;top:616712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BEC4026" w14:textId="6FCF1C4C" w:rsidR="00CF44A6" w:rsidRDefault="00CF44A6" w:rsidP="00FF18EC">
                        <w:pPr>
                          <w:jc w:val="center"/>
                        </w:pPr>
                        <w:r>
                          <w:t>Persistence</w:t>
                        </w:r>
                      </w:p>
                    </w:txbxContent>
                  </v:textbox>
                </v:shape>
                <v:rect id="Rectangle 12" o:spid="_x0000_s1036" style="position:absolute;left:1143000;top:188595;width:12573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5KSwgAA&#10;ANsAAAAPAAAAZHJzL2Rvd25yZXYueG1sRE/NagIxEL4XfIcwghfRbD2UshqlVSo9FMSfBxg2s5tt&#10;N5Mlya7bPn0jCN7m4/ud1WawjejJh9qxgud5BoK4cLrmSsHl/DF7BREissbGMSn4pQCb9ehphbl2&#10;Vz5Sf4qVSCEcclRgYmxzKUNhyGKYu5Y4caXzFmOCvpLa4zWF20YusuxFWqw5NRhsaWuo+Dl1VkH3&#10;vj/8ZVP//eXLbrqLl/5o+lKpyXh4W4KINMSH+O7+1Gn+Am6/pAPk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HkpL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281A09D8" w14:textId="5C62FEE4" w:rsidR="00CF44A6" w:rsidRDefault="00CF44A6" w:rsidP="00D82180">
                        <w:pPr>
                          <w:jc w:val="center"/>
                        </w:pPr>
                        <w:r w:rsidRPr="00D82180">
                          <w:rPr>
                            <w:sz w:val="24"/>
                          </w:rPr>
                          <w:t>Dashboard</w:t>
                        </w:r>
                        <w:r>
                          <w:t>:</w:t>
                        </w:r>
                      </w:p>
                      <w:p w14:paraId="1B2BA58C" w14:textId="5CD955FB" w:rsidR="00CF44A6" w:rsidRDefault="00CF44A6" w:rsidP="00D82180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82180">
                          <w:rPr>
                            <w:sz w:val="16"/>
                            <w:szCs w:val="16"/>
                          </w:rPr>
                          <w:t>ActivityDashboard</w:t>
                        </w:r>
                        <w:proofErr w:type="spellEnd"/>
                      </w:p>
                      <w:p w14:paraId="18C46044" w14:textId="40ADE1A0" w:rsidR="00CF44A6" w:rsidRPr="00D82180" w:rsidRDefault="00CF44A6" w:rsidP="00D82180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FragmentDashBoard</w:t>
                        </w:r>
                        <w:proofErr w:type="spellEnd"/>
                      </w:p>
                    </w:txbxContent>
                  </v:textbox>
                </v:rect>
                <v:rect id="Rectangle 13" o:spid="_x0000_s1037" style="position:absolute;left:2514600;top:18859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zcJwwAA&#10;ANsAAAAPAAAAZHJzL2Rvd25yZXYueG1sRE/dasIwFL4XfIdwBG9kplMQ6YyiGxu7GAx/HuDQnDbd&#10;mpOSpLXb05vBwLvz8f2ezW6wjejJh9qxgsd5BoK4cLrmSsHl/PqwBhEissbGMSn4oQC77Xi0wVy7&#10;Kx+pP8VKpBAOOSowMba5lKEwZDHMXUucuNJ5izFBX0nt8ZrCbSMXWbaSFmtODQZbejZUfJ86q6A7&#10;vH3+ZjP/9eHLbvYSL/3R9KVS08mwfwIRaYh38b/7Xaf5S/j7JR0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izcJ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4AE8CAA" w14:textId="17442652" w:rsidR="00CF44A6" w:rsidRDefault="00CF44A6" w:rsidP="008376F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Report</w:t>
                        </w:r>
                        <w:r>
                          <w:t xml:space="preserve"> and Alert</w:t>
                        </w:r>
                      </w:p>
                      <w:p w14:paraId="1ECE0E35" w14:textId="2C3A9F1C" w:rsidR="00CF44A6" w:rsidRDefault="00CF44A6" w:rsidP="008376FC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Cf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3.2 Class diagrams</w:t>
                        </w:r>
                      </w:p>
                      <w:p w14:paraId="225559F0" w14:textId="222C59E6" w:rsidR="00CF44A6" w:rsidRPr="00D82180" w:rsidRDefault="00CF44A6" w:rsidP="000F582E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Diagram 1 - 2.</w:t>
                        </w:r>
                      </w:p>
                    </w:txbxContent>
                  </v:textbox>
                </v:rect>
                <v:rect id="Rectangle 15" o:spid="_x0000_s1038" style="position:absolute;left:5486400;top:20383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grmwwAA&#10;ANsAAAAPAAAAZHJzL2Rvd25yZXYueG1sRE/dasIwFL4XfIdwBG9kphMU6YyiGxu7GAx/HuDQnDbd&#10;mpOSpLXb05vBwLvz8f2ezW6wjejJh9qxgsd5BoK4cLrmSsHl/PqwBhEissbGMSn4oQC77Xi0wVy7&#10;Kx+pP8VKpBAOOSowMba5lKEwZDHMXUucuNJ5izFBX0nt8ZrCbSMXWbaSFmtODQZbejZUfJ86q6A7&#10;vH3+ZjP/9eHLbvYSL/3R9KVS08mwfwIRaYh38b/7Xaf5S/j7JR0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Lgrm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51D216D" w14:textId="67B05CA1" w:rsidR="00CF44A6" w:rsidRPr="00F50DA7" w:rsidRDefault="00CF44A6" w:rsidP="003603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</w:rPr>
                          <w:t>History</w:t>
                        </w:r>
                      </w:p>
                      <w:p w14:paraId="144CAD05" w14:textId="3B217B79" w:rsidR="00CF44A6" w:rsidRDefault="00CF44A6" w:rsidP="00F50DA7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ActivityHistory</w:t>
                        </w:r>
                        <w:proofErr w:type="spellEnd"/>
                      </w:p>
                      <w:p w14:paraId="050BC7A1" w14:textId="7A09174B" w:rsidR="00CF44A6" w:rsidRDefault="00CF44A6" w:rsidP="00F50DA7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FragmentHistory</w:t>
                        </w:r>
                        <w:proofErr w:type="spellEnd"/>
                      </w:p>
                      <w:p w14:paraId="42E20745" w14:textId="743DC68B" w:rsidR="00CF44A6" w:rsidRPr="00F50DA7" w:rsidRDefault="00CF44A6" w:rsidP="00F50DA7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AdapterHistory</w:t>
                        </w:r>
                        <w:proofErr w:type="spellEnd"/>
                      </w:p>
                    </w:txbxContent>
                  </v:textbox>
                </v:rect>
                <v:rect id="Rectangle 16" o:spid="_x0000_s1039" style="position:absolute;left:4114800;top:1233170;width:1600200;height:701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JSRwgAA&#10;ANsAAAAPAAAAZHJzL2Rvd25yZXYueG1sRE/JasMwEL0H+g9iCr2ERG4PIThRQhZaegiULB8wWGPL&#10;iTUykuy4/fqoUOhtHm+d5XqwjejJh9qxgtdpBoK4cLrmSsHl/D6ZgwgRWWPjmBR8U4D16mm0xFy7&#10;Ox+pP8VKpBAOOSowMba5lKEwZDFMXUucuNJ5izFBX0nt8Z7CbSPfsmwmLdacGgy2tDNU3E6dVdBt&#10;P75+srG/HnzZjffx0h9NXyr18jxsFiAiDfFf/Of+1Gn+DH5/SQfI1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/8lJH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346E405" w14:textId="7147DF3E" w:rsidR="00CF44A6" w:rsidRPr="00F50DA7" w:rsidRDefault="00CF44A6" w:rsidP="00934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</w:rPr>
                          <w:t>Synchronization</w:t>
                        </w:r>
                      </w:p>
                      <w:p w14:paraId="41A66D81" w14:textId="239C46E7" w:rsidR="00CF44A6" w:rsidRDefault="00CF44A6" w:rsidP="009347DD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ActivitySynchronization</w:t>
                        </w:r>
                        <w:proofErr w:type="spellEnd"/>
                      </w:p>
                      <w:p w14:paraId="28C3D7F7" w14:textId="3AFB5ACF" w:rsidR="00CF44A6" w:rsidRPr="00F50DA7" w:rsidRDefault="00CF44A6" w:rsidP="009347DD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FragmentSynchronization</w:t>
                        </w:r>
                        <w:proofErr w:type="spellEnd"/>
                      </w:p>
                    </w:txbxContent>
                  </v:textbox>
                </v:rect>
                <v:rect id="Rectangle 18" o:spid="_x0000_s1040" style="position:absolute;left:4000500;top:20383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L6V4xQAA&#10;ANsAAAAPAAAAZHJzL2Rvd25yZXYueG1sRI/NTsMwEITvSLyDtUhcqtaBA0Jp3aoFgTggof48wCre&#10;xGnjdWQ7aeDp2QMSt13N7My3q83kOzVSTG1gAw+LAhRxFWzLjYHT8W3+DCplZItdYDLwTQk269ub&#10;FZY2XHlP4yE3SkI4lWjA5dyXWqfKkce0CD2xaHWIHrOssdE24lXCfacfi+JJe2xZGhz29OKouhwG&#10;b2DYvX/9FLN4/oz1MHvNp3HvxtqY+7tpuwSVacr/5r/rDyv4Aiu/yAB6/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EvpXj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95526B5" w14:textId="5F494439" w:rsidR="00CF44A6" w:rsidRPr="00F50DA7" w:rsidRDefault="00CF44A6" w:rsidP="00E611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</w:rPr>
                          <w:t>Detail Report</w:t>
                        </w:r>
                      </w:p>
                      <w:p w14:paraId="62BAC079" w14:textId="5228F367" w:rsidR="00CF44A6" w:rsidRDefault="00CF44A6" w:rsidP="00E6118D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ActivityReportDetail</w:t>
                        </w:r>
                        <w:proofErr w:type="spellEnd"/>
                      </w:p>
                      <w:p w14:paraId="3176D02E" w14:textId="34B223C4" w:rsidR="00CF44A6" w:rsidRPr="00F50DA7" w:rsidRDefault="00CF44A6" w:rsidP="00E6118D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FragmentReportDetail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2628900;top:1233170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wDjwwAA&#10;ANsAAAAPAAAAZHJzL2Rvd25yZXYueG1sRE/NagIxEL4LvkMYwYvUbD2Ibo2iLS09FIo/DzBsZjfb&#10;biZLkl23fXpTKHibj+93NrvBNqInH2rHCh7nGQjiwumaKwWX8+vDCkSIyBobx6TghwLstuPRBnPt&#10;rnyk/hQrkUI45KjAxNjmUobCkMUwdy1x4krnLcYEfSW1x2sKt41cZNlSWqw5NRhs6dlQ8X3qrILu&#10;8Pb5m83814cvu9lLvPRH05dKTSfD/glEpCHexf/ud53mr+Hvl3SA3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YwDj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E26173F" w14:textId="77777777" w:rsidR="00CF44A6" w:rsidRPr="00F50DA7" w:rsidRDefault="00CF44A6" w:rsidP="00463A0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</w:rPr>
                          <w:t>Settings</w:t>
                        </w:r>
                      </w:p>
                      <w:p w14:paraId="2656A6A1" w14:textId="77777777" w:rsidR="00CF44A6" w:rsidRDefault="00CF44A6" w:rsidP="00463A00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ActivitySettings</w:t>
                        </w:r>
                        <w:proofErr w:type="spellEnd"/>
                      </w:p>
                      <w:p w14:paraId="65432F13" w14:textId="77777777" w:rsidR="00CF44A6" w:rsidRPr="00F50DA7" w:rsidRDefault="00CF44A6" w:rsidP="00463A00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FragmentSettings</w:t>
                        </w:r>
                        <w:proofErr w:type="spellEnd"/>
                      </w:p>
                    </w:txbxContent>
                  </v:textbox>
                </v:rect>
                <v:rect id="Rectangle 20" o:spid="_x0000_s1042" style="position:absolute;left:1143000;top:1233170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NWPDwQAA&#10;ANsAAAAPAAAAZHJzL2Rvd25yZXYueG1sRE/dasIwFL4f+A7hCN6IpvNCRmcUdWzsYiA6H+DQnDbV&#10;5qQkaa17+uVC8PLj+19tBtuInnyoHSt4nWcgiAuna64UnH8/Z28gQkTW2DgmBXcKsFmPXlaYa3fj&#10;I/WnWIkUwiFHBSbGNpcyFIYshrlriRNXOm8xJugrqT3eUrht5CLLltJizanBYEt7Q8X11FkF3e7r&#10;8JdN/eXHl930I577o+lLpSbjYfsOItIQn+KH+1srWKT16Uv6AXL9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TVjw8EAAADbAAAADwAAAAAAAAAAAAAAAACXAgAAZHJzL2Rvd25y&#10;ZXYueG1sUEsFBgAAAAAEAAQA9QAAAIUDAAAAAA=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58C275B1" w14:textId="1C2A08D3" w:rsidR="00CF44A6" w:rsidRPr="00F50DA7" w:rsidRDefault="00CF44A6" w:rsidP="009050F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</w:rPr>
                          <w:t>History Detail</w:t>
                        </w:r>
                      </w:p>
                      <w:p w14:paraId="3729F9B8" w14:textId="5436C85A" w:rsidR="00CF44A6" w:rsidRDefault="00CF44A6" w:rsidP="009050FA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ActivityHistoryDetail</w:t>
                        </w:r>
                        <w:proofErr w:type="spellEnd"/>
                      </w:p>
                      <w:p w14:paraId="09019248" w14:textId="5A90A87E" w:rsidR="00CF44A6" w:rsidRPr="00F50DA7" w:rsidRDefault="00CF44A6" w:rsidP="009050FA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FragmentHistoryDeatil</w:t>
                        </w:r>
                        <w:proofErr w:type="spellEnd"/>
                      </w:p>
                    </w:txbxContent>
                  </v:textbox>
                </v:rect>
                <v:rect id="Rectangle 21" o:spid="_x0000_s1043" style="position:absolute;left:1143000;top:2489835;width:1600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cZYxQAA&#10;ANsAAAAPAAAAZHJzL2Rvd25yZXYueG1sRI9BawIxFITvBf9DeEIvUrN6kLI1SlUsPQii9Qc8Nm83&#10;225eliS7bv31Rij0OMzMN8xyPdhG9ORD7VjBbJqBIC6crrlScPnav7yCCBFZY+OYFPxSgPVq9LTE&#10;XLsrn6g/x0okCIccFZgY21zKUBiyGKauJU5e6bzFmKSvpPZ4TXDbyHmWLaTFmtOCwZa2hoqfc2cV&#10;dJuP4y2b+O+DL7vJLl76k+lLpZ7Hw/sbiEhD/A//tT+1gvkMHl/S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5xlj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5D09BAA" w14:textId="3B5598C6" w:rsidR="00CF44A6" w:rsidRDefault="00CF44A6" w:rsidP="00886BF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SmsReceiver.java</w:t>
                        </w:r>
                      </w:p>
                      <w:p w14:paraId="6C4F143E" w14:textId="61D33A2E" w:rsidR="00CF44A6" w:rsidRPr="00886BF1" w:rsidRDefault="00CF44A6" w:rsidP="00886B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Catch all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</w:p>
                    </w:txbxContent>
                  </v:textbox>
                </v:rect>
                <v:rect id="Rectangle 22" o:spid="_x0000_s1044" style="position:absolute;left:2857500;top:2489835;width:1600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q1gvxQAA&#10;ANsAAAAPAAAAZHJzL2Rvd25yZXYueG1sRI/NasMwEITvhbyD2EAvoZHrQylulNAmtPRQCPl5gMVa&#10;W06slZFkx+3TV4FAjsPMfMMsVqNtxUA+NI4VPM8zEMSl0w3XCo6Hz6dXECEia2wdk4JfCrBaTh4W&#10;WGh34R0N+1iLBOFQoAITY1dIGUpDFsPcdcTJq5y3GJP0tdQeLwluW5ln2Yu02HBaMNjR2lB53vdW&#10;Qf/xtf3LZv7046t+tonHYWeGSqnH6fj+BiLSGO/hW/tbK8hzuH5JP0A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6rWC/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219F025" w14:textId="7644EE5A" w:rsidR="00CF44A6" w:rsidRDefault="00CF44A6" w:rsidP="00C969B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BootReceiver.java</w:t>
                        </w:r>
                      </w:p>
                      <w:p w14:paraId="781E85FE" w14:textId="3770BBB6" w:rsidR="00CF44A6" w:rsidRPr="00886BF1" w:rsidRDefault="00CF44A6" w:rsidP="00C969B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Call when boot is finished</w:t>
                        </w:r>
                      </w:p>
                    </w:txbxContent>
                  </v:textbox>
                </v:rect>
                <v:rect id="Rectangle 23" o:spid="_x0000_s1045" style="position:absolute;left:4572000;top:2489835;width:2171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5/20xQAA&#10;ANsAAAAPAAAAZHJzL2Rvd25yZXYueG1sRI/NasMwEITvgbyD2EAuIZGbQihulNCkpPQQKPl5gMVa&#10;W26tlZFkx+3TV4FCj8PMfMOst4NtRE8+1I4VPCwyEMSF0zVXCq6Xw/wJRIjIGhvHpOCbAmw349Ea&#10;c+1ufKL+HCuRIBxyVGBibHMpQ2HIYli4ljh5pfMWY5K+ktrjLcFtI5dZtpIWa04LBlvaGyq+zp1V&#10;0O3ePn6ymf88+rKbvcZrfzJ9qdR0Mrw8g4g0xP/wX/tdK1g+wv1L+gF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n/bT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24479D5B" w14:textId="4094C647" w:rsidR="00CF44A6" w:rsidRDefault="00CF44A6" w:rsidP="00C969B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ServiceReminder.java</w:t>
                        </w:r>
                      </w:p>
                      <w:p w14:paraId="6A6C787C" w14:textId="59F335F1" w:rsidR="00CF44A6" w:rsidRPr="00886BF1" w:rsidRDefault="00CF44A6" w:rsidP="00C969B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Catch system Alarm build in the application to remind not confirmed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46" style="position:absolute;left:1143000;top:378777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DmXAxQAA&#10;ANsAAAAPAAAAZHJzL2Rvd25yZXYueG1sRI/NasMwEITvgbyD2EAuIZEbSihulNCkpPQQKPl5gMVa&#10;W26tlZFkx+3TV4FCj8PMfMOst4NtRE8+1I4VPCwyEMSF0zVXCq6Xw/wJRIjIGhvHpOCbAmw349Ea&#10;c+1ufKL+HCuRIBxyVGBibHMpQ2HIYli4ljh5pfMWY5K+ktrjLcFtI5dZtpIWa04LBlvaGyq+zp1V&#10;0O3ePn6ymf88+rKbvcZrfzJ9qdR0Mrw8g4g0xP/wX/tdK1g+wv1L+gF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OZcD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5A1EF2F5" w14:textId="308D0B53" w:rsidR="00CF44A6" w:rsidRDefault="00CF44A6" w:rsidP="00467DE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Config.java</w:t>
                        </w:r>
                      </w:p>
                      <w:p w14:paraId="705B87E1" w14:textId="6EACACC0" w:rsidR="00CF44A6" w:rsidRPr="00886BF1" w:rsidRDefault="00CF44A6" w:rsidP="00467D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Main keyword of data (dictionary for key like Diseases, month…)</w:t>
                        </w:r>
                      </w:p>
                    </w:txbxContent>
                  </v:textbox>
                </v:rect>
                <v:rect id="Rectangle 25" o:spid="_x0000_s1047" style="position:absolute;left:2628900;top:378777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sBbxQAA&#10;ANsAAAAPAAAAZHJzL2Rvd25yZXYueG1sRI/NasMwEITvgbyD2EAuIZEbaChulNCkpPQQKPl5gMVa&#10;W26tlZFkx+3TV4FCj8PMfMOst4NtRE8+1I4VPCwyEMSF0zVXCq6Xw/wJRIjIGhvHpOCbAmw349Ea&#10;c+1ufKL+HCuRIBxyVGBibHMpQ2HIYli4ljh5pfMWY5K+ktrjLcFtI5dZtpIWa04LBlvaGyq+zp1V&#10;0O3ePn6ymf88+rKbvcZrfzJ9qdR0Mrw8g4g0xP/wX/tdK1g+wv1L+gF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CwFv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6DCE124" w14:textId="2DF840E7" w:rsidR="00CF44A6" w:rsidRDefault="00CF44A6" w:rsidP="00E7367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Sms.java</w:t>
                        </w:r>
                      </w:p>
                      <w:p w14:paraId="22B5EFEE" w14:textId="67D80E3D" w:rsidR="00CF44A6" w:rsidRPr="00886BF1" w:rsidRDefault="00CF44A6" w:rsidP="00E7367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Structure for saved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in database</w:t>
                        </w:r>
                      </w:p>
                    </w:txbxContent>
                  </v:textbox>
                </v:rect>
                <v:rect id="Rectangle 26" o:spid="_x0000_s1048" style="position:absolute;left:4114800;top:378777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F4sxQAA&#10;ANsAAAAPAAAAZHJzL2Rvd25yZXYueG1sRI9BawIxFITvBf9DeIIXqdl6kLI1SrUoPQii9Qc8Nm83&#10;225eliS7rv31Rij0OMzMN8xyPdhG9ORD7VjByywDQVw4XXOl4PK1e34FESKyxsYxKbhRgPVq9LTE&#10;XLsrn6g/x0okCIccFZgY21zKUBiyGGauJU5e6bzFmKSvpPZ4TXDbyHmWLaTFmtOCwZa2hoqfc2cV&#10;dJv98Teb+u+DL7vpR7z0J9OXSk3Gw/sbiEhD/A//tT+1gvkCHl/S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QXiz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C6F2CD2" w14:textId="5F21D858" w:rsidR="00CF44A6" w:rsidRDefault="00CF44A6" w:rsidP="00E7678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Status.java</w:t>
                        </w:r>
                      </w:p>
                      <w:p w14:paraId="6017564B" w14:textId="07E34D5F" w:rsidR="00CF44A6" w:rsidRPr="00886BF1" w:rsidRDefault="00CF44A6" w:rsidP="00E767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Structure for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status (Sent, Received, Error…)</w:t>
                        </w:r>
                      </w:p>
                    </w:txbxContent>
                  </v:textbox>
                </v:rect>
                <v:rect id="Rectangle 27" o:spid="_x0000_s1049" style="position:absolute;left:5600700;top:378777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3Pu3xQAA&#10;ANsAAAAPAAAAZHJzL2Rvd25yZXYueG1sRI/NasMwEITvgbyD2EAuIZGbQ1PcKKFJSekhUPLzAIu1&#10;ttxaKyPJjtunrwKFHoeZ+YZZbwfbiJ58qB0reFhkIIgLp2uuFFwvh/kTiBCRNTaOScE3BdhuxqM1&#10;5trd+ET9OVYiQTjkqMDE2OZShsKQxbBwLXHySuctxiR9JbXHW4LbRi6z7FFarDktGGxpb6j4OndW&#10;Qbd7+/jJZv7z6Mtu9hqv/cn0pVLTyfDyDCLSEP/Df+13rWC5gvuX9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c+7f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27B5B82F" w14:textId="307582C8" w:rsidR="00CF44A6" w:rsidRDefault="00CF44A6" w:rsidP="00E230A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TypeSms.java</w:t>
                        </w:r>
                      </w:p>
                      <w:p w14:paraId="0167B0C7" w14:textId="780509A0" w:rsidR="00CF44A6" w:rsidRPr="00886BF1" w:rsidRDefault="00CF44A6" w:rsidP="00E230A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Type of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Config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, Alert, Report…)</w:t>
                        </w:r>
                      </w:p>
                    </w:txbxContent>
                  </v:textbox>
                </v:rect>
                <v:rect id="Rectangle 28" o:spid="_x0000_s1050" style="position:absolute;left:1143000;top:4701540;width:17145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2/FwQAA&#10;ANsAAAAPAAAAZHJzL2Rvd25yZXYueG1sRE/dasIwFL4f+A7hCN6IpvNCRmcUdWzsYiA6H+DQnDbV&#10;5qQkaa17+uVC8PLj+19tBtuInnyoHSt4nWcgiAuna64UnH8/Z28gQkTW2DgmBXcKsFmPXlaYa3fj&#10;I/WnWIkUwiFHBSbGNpcyFIYshrlriRNXOm8xJugrqT3eUrht5CLLltJizanBYEt7Q8X11FkF3e7r&#10;8JdN/eXHl930I577o+lLpSbjYfsOItIQn+KH+1srWKSx6Uv6AXL9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0NvxcEAAADbAAAADwAAAAAAAAAAAAAAAACXAgAAZHJzL2Rvd25y&#10;ZXYueG1sUEsFBgAAAAAEAAQA9QAAAIUDAAAAAA=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B5982C9" w14:textId="653DAE0B" w:rsidR="00CF44A6" w:rsidRDefault="00CF44A6" w:rsidP="00E230A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SubTypeSms.java</w:t>
                        </w:r>
                      </w:p>
                      <w:p w14:paraId="03FB1172" w14:textId="31449550" w:rsidR="00CF44A6" w:rsidRPr="00886BF1" w:rsidRDefault="00CF44A6" w:rsidP="00E230A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SubType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config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(Model Report, Model Alert…)</w:t>
                        </w:r>
                      </w:p>
                    </w:txbxContent>
                  </v:textbox>
                </v:rect>
                <v:rect id="Rectangle 29" o:spid="_x0000_s1051" style="position:absolute;left:3086100;top:4701540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8pexQAA&#10;ANsAAAAPAAAAZHJzL2Rvd25yZXYueG1sRI/NasMwEITvgbyD2EAuIZGbQ0ndKKFJSekhUPLzAIu1&#10;ttxaKyPJjtunrwKFHoeZ+YZZbwfbiJ58qB0reFhkIIgLp2uuFFwvh/kKRIjIGhvHpOCbAmw349Ea&#10;c+1ufKL+HCuRIBxyVGBibHMpQ2HIYli4ljh5pfMWY5K+ktrjLcFtI5dZ9igt1pwWDLa0N1R8nTur&#10;oNu9ffxkM/959GU3e43X/mT6UqnpZHh5BhFpiP/hv/a7VrB8gvuX9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Pyl7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61A6BA7" w14:textId="27271231" w:rsidR="00CF44A6" w:rsidRDefault="00CF44A6" w:rsidP="00E230A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TypeData.java</w:t>
                        </w:r>
                      </w:p>
                      <w:p w14:paraId="2EA0AEB9" w14:textId="720CCE5B" w:rsidR="00CF44A6" w:rsidRDefault="00CF44A6" w:rsidP="00E230A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 type of a field</w:t>
                        </w:r>
                      </w:p>
                      <w:p w14:paraId="27B8A7DF" w14:textId="2516117F" w:rsidR="00CF44A6" w:rsidRPr="00886BF1" w:rsidRDefault="00CF44A6" w:rsidP="00E230A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Str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, Week, Year…)</w:t>
                        </w:r>
                      </w:p>
                    </w:txbxContent>
                  </v:textbox>
                </v:rect>
                <v:rect id="Rectangle 30" o:spid="_x0000_s1052" style="position:absolute;left:1143000;top:6073775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7PUewgAA&#10;ANsAAAAPAAAAZHJzL2Rvd25yZXYueG1sRE/dasIwFL4f+A7hCN6IplMYoxpFNzZ2IQydD3BoTptq&#10;c1KStHZ7enMh7PLj+19vB9uInnyoHSt4nmcgiAuna64UnH8+Zq8gQkTW2DgmBb8UYLsZPa0x1+7G&#10;R+pPsRIphEOOCkyMbS5lKAxZDHPXEieudN5iTNBXUnu8pXDbyEWWvUiLNacGgy29GSqup84q6Paf&#10;33/Z1F8Ovuym7/HcH01fKjUZD7sViEhD/Bc/3F9awTKtT1/SD5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s9R7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75A0F7C0" w14:textId="49F06B80" w:rsidR="00CF44A6" w:rsidRDefault="00CF44A6" w:rsidP="008E58B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Database</w:t>
                        </w:r>
                      </w:p>
                      <w:p w14:paraId="3B4D8406" w14:textId="19A9DB07" w:rsidR="00CF44A6" w:rsidRPr="00886BF1" w:rsidRDefault="00CF44A6" w:rsidP="008E58B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Save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config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and sent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sms</w:t>
                        </w:r>
                        <w:proofErr w:type="spellEnd"/>
                      </w:p>
                    </w:txbxContent>
                  </v:textbox>
                </v:rect>
                <v:rect id="Rectangle 33" o:spid="_x0000_s1053" style="position:absolute;left:2971800;top:6027420;width:1371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mtpxQAA&#10;ANsAAAAPAAAAZHJzL2Rvd25yZXYueG1sRI/NasMwEITvhbyD2EAuIZGTQClulNAkJPRQKPl5gMVa&#10;W26tlZFkx+3TV4VCj8PMfMOst4NtRE8+1I4VLOYZCOLC6ZorBbfrcfYEIkRkjY1jUvBFAbab0cMa&#10;c+3ufKb+EiuRIBxyVGBibHMpQ2HIYpi7ljh5pfMWY5K+ktrjPcFtI5dZ9igt1pwWDLa0N1R8Xjqr&#10;oNud3r+zqf9482U3PcRbfzZ9qdRkPLw8g4g0xP/wX/tVK1it4PdL+gFy8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+a2n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CA88612" w14:textId="755CBC3A" w:rsidR="00CF44A6" w:rsidRDefault="00CF44A6" w:rsidP="0055471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Preferences</w:t>
                        </w:r>
                      </w:p>
                      <w:p w14:paraId="1F08839E" w14:textId="1D6D7D90" w:rsidR="00CF44A6" w:rsidRPr="00886BF1" w:rsidRDefault="00CF44A6" w:rsidP="0055471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 the server number, last synch date and time…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4A173718" w14:textId="01D983A6" w:rsidR="007D0324" w:rsidRDefault="007D0324" w:rsidP="00BA3503"/>
    <w:p w14:paraId="47274312" w14:textId="77777777" w:rsidR="002B6E45" w:rsidRDefault="002B6E45" w:rsidP="00BA3503"/>
    <w:p w14:paraId="4844D883" w14:textId="13557F84" w:rsidR="002B6E45" w:rsidRDefault="002B6E45" w:rsidP="00BA3503"/>
    <w:p w14:paraId="143304AA" w14:textId="474BD70C" w:rsidR="002B6E45" w:rsidRDefault="002B6E45" w:rsidP="00BA3503"/>
    <w:p w14:paraId="0446B6E4" w14:textId="3B2C075C" w:rsidR="002B6E45" w:rsidRDefault="002B6E45" w:rsidP="00BA3503"/>
    <w:p w14:paraId="27E30718" w14:textId="3DB8C817" w:rsidR="002B6E45" w:rsidRDefault="002B6E45" w:rsidP="00BA3503"/>
    <w:p w14:paraId="4B93FB62" w14:textId="45D84F48" w:rsidR="002B6E45" w:rsidRDefault="002B6E45" w:rsidP="00BA3503"/>
    <w:p w14:paraId="10BD5B19" w14:textId="77777777" w:rsidR="002B6E45" w:rsidRDefault="002B6E45" w:rsidP="00BA3503"/>
    <w:p w14:paraId="4B5C993C" w14:textId="77777777" w:rsidR="002B6E45" w:rsidRDefault="002B6E45" w:rsidP="00BA3503"/>
    <w:p w14:paraId="071FCC60" w14:textId="77777777" w:rsidR="002B6E45" w:rsidRDefault="002B6E45" w:rsidP="00BA3503"/>
    <w:p w14:paraId="11BAB035" w14:textId="0B66C265" w:rsidR="007D0324" w:rsidRDefault="007D0324" w:rsidP="00BA3503"/>
    <w:p w14:paraId="42069661" w14:textId="211C64FC" w:rsidR="007D0324" w:rsidRDefault="007D0324" w:rsidP="00BA3503"/>
    <w:p w14:paraId="11C3D8C3" w14:textId="01303BCA" w:rsidR="007D0324" w:rsidRDefault="007D0324" w:rsidP="00BA3503"/>
    <w:p w14:paraId="28893873" w14:textId="1AEEB4FA" w:rsidR="007D0324" w:rsidRDefault="007D0324" w:rsidP="00BA3503"/>
    <w:p w14:paraId="754D28CA" w14:textId="4320AE70" w:rsidR="007D0324" w:rsidRDefault="007D0324" w:rsidP="00BA3503"/>
    <w:p w14:paraId="2C22C425" w14:textId="641B1CBD" w:rsidR="007D0324" w:rsidRDefault="007D0324" w:rsidP="00BA3503"/>
    <w:p w14:paraId="4CCB9589" w14:textId="5FAC44DF" w:rsidR="007D0324" w:rsidRDefault="007D0324" w:rsidP="00BA3503"/>
    <w:p w14:paraId="3934774C" w14:textId="78F501E9" w:rsidR="007D0324" w:rsidRDefault="007D0324" w:rsidP="00BA3503"/>
    <w:p w14:paraId="2CD15FE0" w14:textId="4F41ED6C" w:rsidR="007D0324" w:rsidRDefault="007D0324" w:rsidP="00BA3503"/>
    <w:p w14:paraId="7757CFDD" w14:textId="6EA77FD7" w:rsidR="007D0324" w:rsidRDefault="007D0324" w:rsidP="00BA3503"/>
    <w:p w14:paraId="7ECE5A07" w14:textId="5D12ACC1" w:rsidR="007D0324" w:rsidRDefault="007D0324" w:rsidP="00BA3503"/>
    <w:p w14:paraId="7087E565" w14:textId="77777777" w:rsidR="006D5725" w:rsidRDefault="006D5725" w:rsidP="00BA3503"/>
    <w:p w14:paraId="680C0284" w14:textId="77777777" w:rsidR="00E230A4" w:rsidRDefault="00E230A4" w:rsidP="00BA3503"/>
    <w:p w14:paraId="2FC98288" w14:textId="77777777" w:rsidR="00E230A4" w:rsidRDefault="00E230A4" w:rsidP="00BA3503"/>
    <w:p w14:paraId="28783D91" w14:textId="77777777" w:rsidR="006D5725" w:rsidRDefault="006D5725" w:rsidP="00BA3503"/>
    <w:p w14:paraId="4D60AB6A" w14:textId="15D12852" w:rsidR="007D0324" w:rsidRDefault="007D0324" w:rsidP="00BA3503"/>
    <w:p w14:paraId="109CD881" w14:textId="6C109F53" w:rsidR="007D0324" w:rsidRDefault="007D0324" w:rsidP="00BA3503"/>
    <w:p w14:paraId="6C2A7BEA" w14:textId="77777777" w:rsidR="007D0324" w:rsidRDefault="007D0324" w:rsidP="00BA3503"/>
    <w:p w14:paraId="34E0C2E9" w14:textId="27C4C802" w:rsidR="007D0324" w:rsidRDefault="007D0324" w:rsidP="00BA3503"/>
    <w:p w14:paraId="12D1A353" w14:textId="639AC077" w:rsidR="007D0324" w:rsidRDefault="007D0324" w:rsidP="00BA3503"/>
    <w:p w14:paraId="0F736B1E" w14:textId="77777777" w:rsidR="007D0324" w:rsidRDefault="007D0324" w:rsidP="00BA3503"/>
    <w:p w14:paraId="59E107B5" w14:textId="77777777" w:rsidR="007D0324" w:rsidRDefault="007D0324" w:rsidP="00BA3503"/>
    <w:p w14:paraId="63FCCCD3" w14:textId="77777777" w:rsidR="006D5725" w:rsidRDefault="006D5725" w:rsidP="00BA3503"/>
    <w:p w14:paraId="744AB17C" w14:textId="77777777" w:rsidR="006D5725" w:rsidRDefault="006D5725" w:rsidP="00BA3503"/>
    <w:p w14:paraId="2DA224B6" w14:textId="5EA5C52E" w:rsidR="007D0324" w:rsidRDefault="007D0324" w:rsidP="00BA3503"/>
    <w:p w14:paraId="215F7C4B" w14:textId="77777777" w:rsidR="007D0324" w:rsidRPr="00BA3503" w:rsidRDefault="007D0324" w:rsidP="00BA3503"/>
    <w:p w14:paraId="195FE8BC" w14:textId="77777777" w:rsidR="007F7FA4" w:rsidRDefault="007F7FA4" w:rsidP="00A17149">
      <w:pPr>
        <w:rPr>
          <w:lang w:val="en-GB"/>
        </w:rPr>
      </w:pPr>
    </w:p>
    <w:p w14:paraId="0F703D6E" w14:textId="77777777" w:rsidR="007F7FA4" w:rsidRDefault="00766C73" w:rsidP="007F7FA4">
      <w:pPr>
        <w:pStyle w:val="Titre2"/>
      </w:pPr>
      <w:bookmarkStart w:id="33" w:name="_Toc316903675"/>
      <w:r>
        <w:t>Design constraints</w:t>
      </w:r>
      <w:bookmarkEnd w:id="33"/>
    </w:p>
    <w:p w14:paraId="1594B29C" w14:textId="77777777" w:rsidR="006C1817" w:rsidRDefault="006C1817" w:rsidP="006C1817">
      <w:pPr>
        <w:pStyle w:val="Retraitnormal"/>
        <w:ind w:left="936"/>
        <w:rPr>
          <w:lang w:val="en-GB"/>
        </w:rPr>
      </w:pPr>
    </w:p>
    <w:p w14:paraId="1A8F77A9" w14:textId="44EA8CF5" w:rsidR="00C504C6" w:rsidRDefault="006C1817" w:rsidP="006C1817">
      <w:pPr>
        <w:pStyle w:val="Retraitnormal"/>
        <w:numPr>
          <w:ilvl w:val="0"/>
          <w:numId w:val="58"/>
        </w:numPr>
        <w:rPr>
          <w:lang w:val="en-GB"/>
        </w:rPr>
      </w:pPr>
      <w:r>
        <w:rPr>
          <w:lang w:val="en-GB"/>
        </w:rPr>
        <w:t>The GSM network must pass all data shared by the application.</w:t>
      </w:r>
    </w:p>
    <w:p w14:paraId="16B91C10" w14:textId="6B15E7DA" w:rsidR="006C1817" w:rsidRDefault="006C1817" w:rsidP="006C1817">
      <w:pPr>
        <w:pStyle w:val="Retraitnormal"/>
        <w:numPr>
          <w:ilvl w:val="0"/>
          <w:numId w:val="58"/>
        </w:numPr>
        <w:rPr>
          <w:lang w:val="en-GB"/>
        </w:rPr>
      </w:pPr>
      <w:r>
        <w:rPr>
          <w:lang w:val="en-GB"/>
        </w:rPr>
        <w:t>The application must handle lost packet (SMS)</w:t>
      </w:r>
    </w:p>
    <w:p w14:paraId="16730D11" w14:textId="7A60AAE1" w:rsidR="006C1817" w:rsidRDefault="006C1817" w:rsidP="006C1817">
      <w:pPr>
        <w:pStyle w:val="Retraitnormal"/>
        <w:numPr>
          <w:ilvl w:val="0"/>
          <w:numId w:val="58"/>
        </w:numPr>
        <w:rPr>
          <w:lang w:val="en-GB"/>
        </w:rPr>
      </w:pPr>
      <w:r>
        <w:rPr>
          <w:lang w:val="en-GB"/>
        </w:rPr>
        <w:t>The application must be dynamic to be adapted without recompiling the project</w:t>
      </w:r>
    </w:p>
    <w:p w14:paraId="0CEE5654" w14:textId="77777777" w:rsidR="00C504C6" w:rsidRPr="007F7FA4" w:rsidRDefault="00C504C6" w:rsidP="007F7FA4">
      <w:pPr>
        <w:pStyle w:val="Retraitnormal"/>
        <w:rPr>
          <w:lang w:val="en-GB"/>
        </w:rPr>
      </w:pPr>
    </w:p>
    <w:p w14:paraId="4A787FBC" w14:textId="77777777" w:rsidR="007F7FA4" w:rsidRDefault="00766C73" w:rsidP="007F7FA4">
      <w:pPr>
        <w:pStyle w:val="Titre2"/>
      </w:pPr>
      <w:bookmarkStart w:id="34" w:name="_Toc316903676"/>
      <w:r>
        <w:t>Development and Test environment</w:t>
      </w:r>
      <w:bookmarkEnd w:id="34"/>
    </w:p>
    <w:p w14:paraId="7CFFD41C" w14:textId="77777777" w:rsidR="00C504C6" w:rsidRDefault="00C504C6" w:rsidP="00C504C6"/>
    <w:p w14:paraId="7D79444F" w14:textId="03FB900E" w:rsidR="00C504C6" w:rsidRDefault="00C504C6" w:rsidP="00C504C6">
      <w:r>
        <w:t>The application is developed to support Android from version 9 to 21.</w:t>
      </w:r>
    </w:p>
    <w:p w14:paraId="1E2A5A46" w14:textId="3E835F7F" w:rsidR="00D16987" w:rsidRPr="00C504C6" w:rsidRDefault="00D16987" w:rsidP="00C504C6">
      <w:r>
        <w:t>The application must be tested with multiple smartphones to ensure compatibility with all these versions.</w:t>
      </w:r>
    </w:p>
    <w:p w14:paraId="0BC93D12" w14:textId="77777777" w:rsidR="007F7FA4" w:rsidRDefault="007F7FA4" w:rsidP="00A17149">
      <w:pPr>
        <w:rPr>
          <w:lang w:val="en-GB"/>
        </w:rPr>
      </w:pPr>
    </w:p>
    <w:p w14:paraId="423892FC" w14:textId="77777777" w:rsidR="00766C73" w:rsidRPr="007F7FA4" w:rsidRDefault="00766C73" w:rsidP="00766C73">
      <w:pPr>
        <w:pStyle w:val="Titre1"/>
      </w:pPr>
      <w:bookmarkStart w:id="35" w:name="_Toc316903677"/>
      <w:r>
        <w:lastRenderedPageBreak/>
        <w:t>Detailed Design</w:t>
      </w:r>
      <w:bookmarkEnd w:id="35"/>
    </w:p>
    <w:p w14:paraId="0F6BB746" w14:textId="77777777" w:rsidR="00766C73" w:rsidRDefault="00766C73" w:rsidP="00766C73">
      <w:pPr>
        <w:rPr>
          <w:lang w:val="en-GB"/>
        </w:rPr>
      </w:pPr>
    </w:p>
    <w:p w14:paraId="3262B739" w14:textId="77777777" w:rsidR="00766C73" w:rsidRDefault="00766C73" w:rsidP="00766C73">
      <w:pPr>
        <w:pStyle w:val="Titre2"/>
      </w:pPr>
      <w:bookmarkStart w:id="36" w:name="_Toc316903678"/>
      <w:r>
        <w:t>Functions detailed design</w:t>
      </w:r>
      <w:bookmarkEnd w:id="36"/>
    </w:p>
    <w:p w14:paraId="51BDC0B5" w14:textId="77777777" w:rsidR="00B470ED" w:rsidRDefault="00B470ED" w:rsidP="00B470ED">
      <w:pPr>
        <w:rPr>
          <w:lang w:val="en-GB"/>
        </w:rPr>
      </w:pPr>
    </w:p>
    <w:p w14:paraId="7796D337" w14:textId="6270AC5C" w:rsidR="00B470ED" w:rsidRDefault="00303411" w:rsidP="00B470ED">
      <w:pPr>
        <w:pStyle w:val="Titre3"/>
      </w:pPr>
      <w:bookmarkStart w:id="37" w:name="_Toc316903679"/>
      <w:r>
        <w:t>Global Design</w:t>
      </w:r>
      <w:bookmarkEnd w:id="37"/>
    </w:p>
    <w:p w14:paraId="721AC0B2" w14:textId="77777777" w:rsidR="004D19FE" w:rsidRDefault="004D19FE" w:rsidP="004D19FE">
      <w:pPr>
        <w:pStyle w:val="Retraitnormal"/>
      </w:pPr>
    </w:p>
    <w:p w14:paraId="075F6F31" w14:textId="0F6897F3" w:rsidR="004D19FE" w:rsidRDefault="00033FB1" w:rsidP="004D19FE">
      <w:pPr>
        <w:pStyle w:val="Retraitnormal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A99FF46" wp14:editId="7B7A3BB2">
                <wp:simplePos x="0" y="0"/>
                <wp:positionH relativeFrom="column">
                  <wp:posOffset>342900</wp:posOffset>
                </wp:positionH>
                <wp:positionV relativeFrom="paragraph">
                  <wp:posOffset>48260</wp:posOffset>
                </wp:positionV>
                <wp:extent cx="5829300" cy="7315200"/>
                <wp:effectExtent l="50800" t="25400" r="88900" b="101600"/>
                <wp:wrapNone/>
                <wp:docPr id="128" name="Grouper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7315200"/>
                          <a:chOff x="0" y="0"/>
                          <a:chExt cx="5829300" cy="7315200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2057400" y="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396E75" w14:textId="77777777" w:rsidR="00CF44A6" w:rsidRDefault="00CF44A6" w:rsidP="0002461F"/>
                            <w:p w14:paraId="6DDC5627" w14:textId="5776DC1D" w:rsidR="00CF44A6" w:rsidRPr="0002461F" w:rsidRDefault="00CF44A6" w:rsidP="0002461F">
                              <w:pPr>
                                <w:jc w:val="center"/>
                              </w:pPr>
                              <w:r>
                                <w:t>Dashboard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0" y="137160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63F53" w14:textId="77777777" w:rsidR="00CF44A6" w:rsidRDefault="00CF44A6" w:rsidP="00D32959"/>
                            <w:p w14:paraId="2987FF34" w14:textId="4B06C381" w:rsidR="00CF44A6" w:rsidRPr="0002461F" w:rsidRDefault="00CF44A6" w:rsidP="00D32959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057400" y="137160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67250" w14:textId="77777777" w:rsidR="00CF44A6" w:rsidRDefault="00CF44A6" w:rsidP="00D32959"/>
                            <w:p w14:paraId="0FAC6D7D" w14:textId="5F80B0FF" w:rsidR="00CF44A6" w:rsidRPr="0002461F" w:rsidRDefault="00CF44A6" w:rsidP="00D32959">
                              <w:pPr>
                                <w:jc w:val="center"/>
                              </w:pPr>
                              <w:r>
                                <w:t>Alert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000500" y="137160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BCB54" w14:textId="77777777" w:rsidR="00CF44A6" w:rsidRDefault="00CF44A6" w:rsidP="00D32959"/>
                            <w:p w14:paraId="6DD42FF4" w14:textId="35C96A11" w:rsidR="00CF44A6" w:rsidRPr="0002461F" w:rsidRDefault="00CF44A6" w:rsidP="00D32959">
                              <w:pPr>
                                <w:jc w:val="center"/>
                              </w:pPr>
                              <w:r>
                                <w:t>History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30" name="Connecteur droit avec flèche 1030"/>
                        <wps:cNvCnPr/>
                        <wps:spPr>
                          <a:xfrm>
                            <a:off x="2743200" y="6858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Connecteur droit avec flèche 1031"/>
                        <wps:cNvCnPr/>
                        <wps:spPr>
                          <a:xfrm flipH="1">
                            <a:off x="800100" y="685800"/>
                            <a:ext cx="194310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Connecteur droit avec flèche 1032"/>
                        <wps:cNvCnPr/>
                        <wps:spPr>
                          <a:xfrm>
                            <a:off x="2743200" y="685800"/>
                            <a:ext cx="194310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Connecteur droit avec flèche 1033"/>
                        <wps:cNvCnPr/>
                        <wps:spPr>
                          <a:xfrm flipH="1">
                            <a:off x="2171700" y="20574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943100" y="5371465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AFE09" w14:textId="77777777" w:rsidR="00CF44A6" w:rsidRDefault="00CF44A6" w:rsidP="00A67AB3"/>
                            <w:p w14:paraId="45EC36A1" w14:textId="45F4445B" w:rsidR="00CF44A6" w:rsidRPr="0002461F" w:rsidRDefault="00CF44A6" w:rsidP="0078194C">
                              <w:pPr>
                                <w:jc w:val="center"/>
                              </w:pPr>
                              <w:r>
                                <w:t>Fill the Alert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14300" y="422910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81FB9" w14:textId="4F3D4609" w:rsidR="00CF44A6" w:rsidRPr="0002461F" w:rsidRDefault="00CF44A6" w:rsidP="00634158">
                              <w:pPr>
                                <w:jc w:val="center"/>
                              </w:pPr>
                              <w:r>
                                <w:t>For each disease one Report Details view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36" name="Connecteur droit avec flèche 1036"/>
                        <wps:cNvCnPr/>
                        <wps:spPr>
                          <a:xfrm>
                            <a:off x="1143000" y="3428365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" name="Connecteur droit avec flèche 1037"/>
                        <wps:cNvCnPr/>
                        <wps:spPr>
                          <a:xfrm>
                            <a:off x="800100" y="4914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14300" y="5371465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C18E9" w14:textId="702469FA" w:rsidR="00CF44A6" w:rsidRDefault="00CF44A6" w:rsidP="009825F4">
                              <w:pPr>
                                <w:jc w:val="center"/>
                              </w:pPr>
                              <w:r>
                                <w:t>Fill all diseases</w:t>
                              </w:r>
                            </w:p>
                            <w:p w14:paraId="70639E88" w14:textId="406F0BF2" w:rsidR="00CF44A6" w:rsidRPr="0002461F" w:rsidRDefault="00CF44A6" w:rsidP="009825F4">
                              <w:pPr>
                                <w:jc w:val="center"/>
                              </w:pPr>
                              <w:r>
                                <w:t>(All report detail view)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39" name="Connecteur droit avec flèche 1039"/>
                        <wps:cNvCnPr/>
                        <wps:spPr>
                          <a:xfrm flipH="1">
                            <a:off x="1943100" y="6057900"/>
                            <a:ext cx="5715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143000" y="6629400"/>
                            <a:ext cx="14859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47ED4" w14:textId="3CF4455C" w:rsidR="00CF44A6" w:rsidRDefault="00CF44A6" w:rsidP="00AE316E">
                              <w:pPr>
                                <w:jc w:val="center"/>
                              </w:pPr>
                              <w:r>
                                <w:t>Sending:</w:t>
                              </w:r>
                            </w:p>
                            <w:p w14:paraId="5B865847" w14:textId="2591584A" w:rsidR="00CF44A6" w:rsidRPr="0002461F" w:rsidRDefault="00CF44A6" w:rsidP="00AE316E">
                              <w:pPr>
                                <w:jc w:val="center"/>
                              </w:pPr>
                              <w:r>
                                <w:t>Confirmation and Send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41" name="Connecteur droit avec flèche 1041"/>
                        <wps:cNvCnPr/>
                        <wps:spPr>
                          <a:xfrm>
                            <a:off x="685800" y="6057900"/>
                            <a:ext cx="9144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800100" y="2514600"/>
                            <a:ext cx="194310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2F597" w14:textId="77777777" w:rsidR="00CF44A6" w:rsidRDefault="00CF44A6" w:rsidP="00095ED7"/>
                            <w:p w14:paraId="43D47780" w14:textId="2FC99113" w:rsidR="00CF44A6" w:rsidRPr="0002461F" w:rsidRDefault="00CF44A6" w:rsidP="00095ED7">
                              <w:pPr>
                                <w:jc w:val="center"/>
                              </w:pPr>
                              <w:r>
                                <w:t xml:space="preserve">Get all templates </w:t>
                              </w:r>
                              <w:proofErr w:type="spellStart"/>
                              <w:r>
                                <w:t>sms</w:t>
                              </w:r>
                              <w:proofErr w:type="spellEnd"/>
                              <w:r>
                                <w:t xml:space="preserve"> in database for the selected Report or Alert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43" name="Connecteur droit avec flèche 1043"/>
                        <wps:cNvCnPr/>
                        <wps:spPr>
                          <a:xfrm>
                            <a:off x="685800" y="20574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Connecteur droit avec flèche 1044"/>
                        <wps:cNvCnPr/>
                        <wps:spPr>
                          <a:xfrm>
                            <a:off x="2400300" y="3428365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943100" y="422910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0888" w14:textId="32BE2B24" w:rsidR="00CF44A6" w:rsidRPr="0002461F" w:rsidRDefault="00CF44A6" w:rsidP="00A67AB3">
                              <w:pPr>
                                <w:jc w:val="center"/>
                              </w:pPr>
                              <w:r>
                                <w:t>Generate all fields in function of there type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46" name="Connecteur droit avec flèche 1046"/>
                        <wps:cNvCnPr/>
                        <wps:spPr>
                          <a:xfrm>
                            <a:off x="2514600" y="4914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3872230" y="2514600"/>
                            <a:ext cx="171450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1A8D4" w14:textId="0F6BD689" w:rsidR="00CF44A6" w:rsidRPr="0002461F" w:rsidRDefault="00CF44A6" w:rsidP="008D4FFD">
                              <w:pPr>
                                <w:jc w:val="center"/>
                              </w:pPr>
                              <w:r>
                                <w:t xml:space="preserve">Fill the history adapter with all sent </w:t>
                              </w:r>
                              <w:proofErr w:type="spellStart"/>
                              <w:r>
                                <w:t>sms</w:t>
                              </w:r>
                              <w:proofErr w:type="spellEnd"/>
                              <w:r>
                                <w:t xml:space="preserve"> (from the database, however their status)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48" name="Connecteur droit avec flèche 1048"/>
                        <wps:cNvCnPr/>
                        <wps:spPr>
                          <a:xfrm>
                            <a:off x="4686300" y="20574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Connecteur droit avec flèche 1049"/>
                        <wps:cNvCnPr>
                          <a:stCxn id="1047" idx="2"/>
                          <a:endCxn id="1050" idx="0"/>
                        </wps:cNvCnPr>
                        <wps:spPr>
                          <a:xfrm>
                            <a:off x="4729480" y="3329940"/>
                            <a:ext cx="13970" cy="327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3886200" y="3657600"/>
                            <a:ext cx="17145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50510" w14:textId="6CBC6D3F" w:rsidR="00CF44A6" w:rsidRPr="0002461F" w:rsidRDefault="00CF44A6" w:rsidP="003D0BA7">
                              <w:pPr>
                                <w:jc w:val="center"/>
                              </w:pPr>
                              <w:r>
                                <w:t xml:space="preserve">Show the history with each </w:t>
                              </w:r>
                              <w:proofErr w:type="spellStart"/>
                              <w:r>
                                <w:t>sms</w:t>
                              </w:r>
                              <w:proofErr w:type="spellEnd"/>
                              <w:r>
                                <w:t xml:space="preserve"> status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572000" y="4815840"/>
                            <a:ext cx="1257300" cy="571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C89C8" w14:textId="0FCB0172" w:rsidR="00CF44A6" w:rsidRPr="0002461F" w:rsidRDefault="00CF44A6" w:rsidP="00C41DE0">
                              <w:pPr>
                                <w:jc w:val="center"/>
                              </w:pPr>
                              <w:r>
                                <w:t>Open detailed history for report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52" name="Connecteur droit avec flèche 1052"/>
                        <wps:cNvCnPr/>
                        <wps:spPr>
                          <a:xfrm>
                            <a:off x="5029200" y="435864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Connecteur droit avec flèche 1053"/>
                        <wps:cNvCnPr/>
                        <wps:spPr>
                          <a:xfrm>
                            <a:off x="4343400" y="4358640"/>
                            <a:ext cx="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4000500" y="5844540"/>
                            <a:ext cx="17145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3CDE7" w14:textId="3EF6BDEB" w:rsidR="00CF44A6" w:rsidRPr="0002461F" w:rsidRDefault="00CF44A6" w:rsidP="001F55E3">
                              <w:pPr>
                                <w:jc w:val="center"/>
                              </w:pPr>
                              <w:r>
                                <w:t>Re-sending report or alert with an “error” status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55" name="Connecteur droit avec flèche 1055"/>
                        <wps:cNvCnPr/>
                        <wps:spPr>
                          <a:xfrm>
                            <a:off x="5029200" y="538734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28" o:spid="_x0000_s1054" style="position:absolute;left:0;text-align:left;margin-left:27pt;margin-top:3.8pt;width:459pt;height:8in;z-index:251833344" coordsize="5829300,73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">
                <v:rect id="Rectangle 95" o:spid="_x0000_s1055" style="position:absolute;left:20574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eCIwgAA&#10;ANsAAAAPAAAAZHJzL2Rvd25yZXYueG1sRI9Pa8JAEMXvBb/DMoK3OlG01OgqIgpSkFL14HHIjkkw&#10;Oxuyq4nfvisUeny8Pz/eYtXZSj248aUTDaNhAoolc6aUXMP5tHv/BOUDiaHKCWt4sofVsve2oNS4&#10;Vn74cQy5iiPiU9JQhFCniD4r2JIfupolelfXWApRNjmahto4biscJ8kHWiolEgqqeVNwdjvebeRO&#10;Zy12Um0Pcv86jye4v+D3RetBv1vPQQXuwn/4r703GmZTeH2JPwC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d4Ij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73396E75" w14:textId="77777777" w:rsidR="00CF44A6" w:rsidRDefault="00CF44A6" w:rsidP="0002461F"/>
                      <w:p w14:paraId="6DDC5627" w14:textId="5776DC1D" w:rsidR="00CF44A6" w:rsidRPr="0002461F" w:rsidRDefault="00CF44A6" w:rsidP="0002461F">
                        <w:pPr>
                          <w:jc w:val="center"/>
                        </w:pPr>
                        <w:r>
                          <w:t>Dashboard</w:t>
                        </w:r>
                      </w:p>
                    </w:txbxContent>
                  </v:textbox>
                </v:rect>
                <v:rect id="Rectangle 1024" o:spid="_x0000_s1056" style="position:absolute;top:13716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AsAxQAA&#10;AN0AAAAPAAAAZHJzL2Rvd25yZXYueG1sRI9Pa8JAEMXvBb/DMoK3OjHYotFVpFSQQin+OXgcsmMS&#10;zM6G7Grit3cLhd5meG/e781y3dta3bn1lRMNk3ECiiV3ppJCw+m4fZ2B8oHEUO2ENTzYw3o1eFlS&#10;Zlwne74fQqFiiPiMNJQhNBmiz0u25MeuYYnaxbWWQlzbAk1LXQy3NaZJ8o6WKomEkhr+KDm/Hm42&#10;ct/mHfZSf37L7euUTnF3xp+z1qNhv1mACtyHf/Pf9c7E+kk6hd9v4gi4e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cCwD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D163F53" w14:textId="77777777" w:rsidR="00CF44A6" w:rsidRDefault="00CF44A6" w:rsidP="00D32959"/>
                      <w:p w14:paraId="2987FF34" w14:textId="4B06C381" w:rsidR="00CF44A6" w:rsidRPr="0002461F" w:rsidRDefault="00CF44A6" w:rsidP="00D32959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rect>
                <v:rect id="Rectangle 1025" o:spid="_x0000_s1057" style="position:absolute;left:2057400;top:13716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0K6bxQAA&#10;AN0AAAAPAAAAZHJzL2Rvd25yZXYueG1sRI9Pa8JAEMXvBb/DMoK3OjFo0egqUipIoRT/HDwO2TEJ&#10;ZmdDdjXx23cLhd5meG/e781q09taPbj1lRMNk3ECiiV3ppJCw/m0e52D8oHEUO2ENTzZw2Y9eFlR&#10;ZlwnB34cQ6FiiPiMNJQhNBmiz0u25MeuYYna1bWWQlzbAk1LXQy3NaZJ8oaWKomEkhp+Lzm/He82&#10;cmeLDnupP77k/nlOp7i/4PdF69Gw3y5BBe7Dv/nvem9i/SSdwe83cQRc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Qrpv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7D967250" w14:textId="77777777" w:rsidR="00CF44A6" w:rsidRDefault="00CF44A6" w:rsidP="00D32959"/>
                      <w:p w14:paraId="0FAC6D7D" w14:textId="5F80B0FF" w:rsidR="00CF44A6" w:rsidRPr="0002461F" w:rsidRDefault="00CF44A6" w:rsidP="00D32959">
                        <w:pPr>
                          <w:jc w:val="center"/>
                        </w:pPr>
                        <w:r>
                          <w:t>Alert</w:t>
                        </w:r>
                      </w:p>
                    </w:txbxContent>
                  </v:textbox>
                </v:rect>
                <v:rect id="Rectangle 1026" o:spid="_x0000_s1058" style="position:absolute;left:4000500;top:13716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jDsxQAA&#10;AN0AAAAPAAAAZHJzL2Rvd25yZXYueG1sRI9Ba8JAEIXvBf/DMkJvdWKo0qbZiJQWRChF68HjkB2T&#10;YHY2ZFeT/ntXKPQ2w3vzvjf5arStunLvGyca5rMEFEvpTCOVhsPP59MLKB9IDLVOWMMve1gVk4ec&#10;MuMG2fF1HyoVQ8RnpKEOocsQfVmzJT9zHUvUTq63FOLaV2h6GmK4bTFNkiVaaiQSaur4vebyvL/Y&#10;yF28DjhK+/Ell+0hfcbNEb+PWj9Ox/UbqMBj+Df/XW9MrJ+kS7h/E0fA4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CMOz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29BCB54" w14:textId="77777777" w:rsidR="00CF44A6" w:rsidRDefault="00CF44A6" w:rsidP="00D32959"/>
                      <w:p w14:paraId="6DD42FF4" w14:textId="35C96A11" w:rsidR="00CF44A6" w:rsidRPr="0002461F" w:rsidRDefault="00CF44A6" w:rsidP="00D32959">
                        <w:pPr>
                          <w:jc w:val="center"/>
                        </w:pPr>
                        <w:r>
                          <w:t>History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necteur droit avec flèche 1030" o:spid="_x0000_s1059" type="#_x0000_t32" style="position:absolute;left:2743200;top:685800;width: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7b4McAAADdAAAADwAAAGRycy9kb3ducmV2LnhtbESPT0sDMRDF70K/Q5iCN5uoIGVtWrTi&#10;H7S0WD14HDbT3cXNJCRxu/32zkHwNsN7895vFqvR92qglLvAFi5nBhRxHVzHjYXPj8eLOahckB32&#10;gcnCiTKslpOzBVYuHPmdhn1plIRwrtBCW0qstM51Sx7zLERi0Q4heSyypka7hEcJ972+MuZGe+xY&#10;GlqMtG6p/t7/eAuvm+d1GUw6xYct7ebx7f7w9TRaez4d725BFRrLv/nv+sUJvrkWfvlGRt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LtvgxwAAAN0AAAAPAAAAAAAA&#10;AAAAAAAAAKECAABkcnMvZG93bnJldi54bWxQSwUGAAAAAAQABAD5AAAAlQMAAAAA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31" o:spid="_x0000_s1060" type="#_x0000_t32" style="position:absolute;left:800100;top:685800;width:1943100;height:685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2LUsAAAADdAAAADwAAAGRycy9kb3ducmV2LnhtbERPzYrCMBC+L/gOYQRva1oFkWoUURQv&#10;HlZ9gLEZm2IzCU2s9e3NwsLe5uP7neW6t43oqA21YwX5OANBXDpdc6Xgetl/z0GEiKyxcUwK3hRg&#10;vRp8LbHQ7sU/1J1jJVIIhwIVmBh9IWUoDVkMY+eJE3d3rcWYYFtJ3eIrhdtGTrJsJi3WnBoMetoa&#10;Kh/np1XgjrtZ6au9P5mp3R1u93cn861So2G/WYCI1Md/8Z/7qNP8bJrD7zfpBL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3Ni1LAAAAA3QAAAA8AAAAAAAAAAAAAAAAA&#10;oQIAAGRycy9kb3ducmV2LnhtbFBLBQYAAAAABAAEAPkAAACOAwAAAAA=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32" o:spid="_x0000_s1061" type="#_x0000_t32" style="position:absolute;left:2743200;top:685800;width:194310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DgDMQAAADdAAAADwAAAGRycy9kb3ducmV2LnhtbERPS0sDMRC+C/6HMII3m9iClG3TohWr&#10;2GLp49DjsJnuLm4mIYnb7b83QsHbfHzPmc5724qOQmwca3gcKBDEpTMNVxoO+7eHMYiYkA22jknD&#10;hSLMZ7c3UyyMO/OWul2qRA7hWKCGOiVfSBnLmizGgfPEmTu5YDFlGCppAp5zuG3lUKknabHh3FCj&#10;p0VN5ffux2r4XL8vUqfCxb9+0WbsVy+n47LX+v6uf56ASNSnf/HV/WHyfDUawt83+QQ5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sOAM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33" o:spid="_x0000_s1062" type="#_x0000_t32" style="position:absolute;left:2171700;top:2057400;width:57150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OwvsEAAADdAAAADwAAAGRycy9kb3ducmV2LnhtbERPzYrCMBC+C/sOYRb2ZlMtyFKNIoqL&#10;lz3o+gBjMzbFZhKaWOvbbwTB23x8v7NYDbYVPXWhcaxgkuUgiCunG64VnP52428QISJrbB2TggcF&#10;WC0/RgsstbvzgfpjrEUK4VCiAhOjL6UMlSGLIXOeOHEX11mMCXa11B3eU7ht5TTPZ9Jiw6nBoKeN&#10;oep6vFkFbr+dVb7e+V9T2O3P+fLo5WSj1NfnsJ6DiDTEt/jl3us0Py8KeH6TTpD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U7C+wQAAAN0AAAAPAAAAAAAAAAAAAAAA&#10;AKECAABkcnMvZG93bnJldi54bWxQSwUGAAAAAAQABAD5AAAAjwMAAAAA&#10;" strokecolor="#a5a5a5 [3204]" strokeweight="2pt">
                  <v:stroke endarrow="open"/>
                  <v:shadow on="t" opacity="24903f" mv:blur="40000f" origin=",.5" offset="0,20000emu"/>
                </v:shape>
                <v:rect id="Rectangle 1034" o:spid="_x0000_s1063" style="position:absolute;left:1943100;top:5371465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Z3dxgAA&#10;AN0AAAAPAAAAZHJzL2Rvd25yZXYueG1sRI9Pa8JAEMXvhX6HZQredOK/0qbZSCkKIhTRevA4ZKdJ&#10;MDsbsqtJv31XKPQ2w3vzfm+y1WAbdePO1040TCcJKJbCmVpKDaevzfgFlA8khhonrOGHPazyx4eM&#10;UuN6OfDtGEoVQ8SnpKEKoU0RfVGxJT9xLUvUvl1nKcS1K9F01Mdw2+AsSZ7RUi2RUFHLHxUXl+PV&#10;Ru7ytcdBmvWnXHen2QK3Z9yftR49De9voAIP4d/8d701sX4yX8D9mzgC5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RZ3dxgAAAN0AAAAPAAAAAAAAAAAAAAAAAJcCAABkcnMv&#10;ZG93bnJldi54bWxQSwUGAAAAAAQABAD1AAAAig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7EAFE09" w14:textId="77777777" w:rsidR="00CF44A6" w:rsidRDefault="00CF44A6" w:rsidP="00A67AB3"/>
                      <w:p w14:paraId="45EC36A1" w14:textId="45F4445B" w:rsidR="00CF44A6" w:rsidRPr="0002461F" w:rsidRDefault="00CF44A6" w:rsidP="0078194C">
                        <w:pPr>
                          <w:jc w:val="center"/>
                        </w:pPr>
                        <w:r>
                          <w:t>Fill the Alert</w:t>
                        </w:r>
                      </w:p>
                    </w:txbxContent>
                  </v:textbox>
                </v:rect>
                <v:rect id="Rectangle 1035" o:spid="_x0000_s1064" style="position:absolute;left:114300;top:42291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ThGxgAA&#10;AN0AAAAPAAAAZHJzL2Rvd25yZXYueG1sRI9Ba8JAEIXvhf6HZQre6kStpU2zkVIURCii9eBxyE6T&#10;YHY2ZFeT/ntXEHqb4b1535tsMdhGXbjztRMNk3ECiqVwppZSw+Fn9fwGygcSQ40T1vDHHhb540NG&#10;qXG97PiyD6WKIeJT0lCF0KaIvqjYkh+7liVqv66zFOLalWg66mO4bXCaJK9oqZZIqKjlr4qL0/5s&#10;I3f+3uMgzfJbzpvD9AXXR9wetR49DZ8foAIP4d98v16bWD+ZzeH2TRwB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CThGxgAAAN0AAAAPAAAAAAAAAAAAAAAAAJcCAABkcnMv&#10;ZG93bnJldi54bWxQSwUGAAAAAAQABAD1AAAAig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A881FB9" w14:textId="4F3D4609" w:rsidR="00CF44A6" w:rsidRPr="0002461F" w:rsidRDefault="00CF44A6" w:rsidP="00634158">
                        <w:pPr>
                          <w:jc w:val="center"/>
                        </w:pPr>
                        <w:r>
                          <w:t>For each disease one Report Details view</w:t>
                        </w:r>
                      </w:p>
                    </w:txbxContent>
                  </v:textbox>
                </v:rect>
                <v:shape id="Connecteur droit avec flèche 1036" o:spid="_x0000_s1065" type="#_x0000_t32" style="position:absolute;left:1143000;top:3428365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vmD8QAAADdAAAADwAAAGRycy9kb3ducmV2LnhtbERPS0sDMRC+C/6HMAVvNqlCKdumRSut&#10;osXSx6HHYTPdXdxMQhK3239vBMHbfHzPmS1624qOQmwcaxgNFQji0pmGKw3Hw+p+AiImZIOtY9Jw&#10;pQiL+e3NDAvjLryjbp8qkUM4FqihTskXUsayJotx6Dxx5s4uWEwZhkqagJccblv5oNRYWmw4N9To&#10;aVlT+bX/threN6/L1Klw9S+ftJ34j+fzad1rfTfon6YgEvXpX/znfjN5vnocw+83+QQ5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i+YP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37" o:spid="_x0000_s1066" type="#_x0000_t32" style="position:absolute;left:800100;top:49149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dDlMQAAADdAAAADwAAAGRycy9kb3ducmV2LnhtbERPS0sDMRC+F/wPYQRvbaKClm3TohUf&#10;2NLSx8HjsJnuLm4mIYnb7b83gtDbfHzPmc5724qOQmwca7gdKRDEpTMNVxoO+9fhGERMyAZbx6Th&#10;TBHms6vBFAvjTrylbpcqkUM4FqihTskXUsayJotx5Dxx5o4uWEwZhkqagKccblt5p9SDtNhwbqjR&#10;06Km8nv3YzV8rt4XqVPh7F/WtBn75fPx663X+ua6f5qASNSni/jf/WHyfHX/CH/f5BPk7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x0OU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rect id="Rectangle 1038" o:spid="_x0000_s1067" style="position:absolute;left:114300;top:5371465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JfYxQAA&#10;AN0AAAAPAAAAZHJzL2Rvd25yZXYueG1sRI9NS8NAEIbvgv9hGaE3O+mHomm3RaSFIohYe+hxyE6T&#10;0OxsyG6b9N87B8HbDPN+PLNcD74xV+5iHcTCZJyBYSmCq6W0cPjZPr6AiYnEUROELdw4wnp1f7ek&#10;3IVevvm6T6XREIk5WahSanPEWFTsKY5Dy6K3U+g8JV27El1HvYb7BqdZ9oyeatGGilp+r7g47y9e&#10;e59eexyk2XzK5eMwnePuiF9Ha0cPw9sCTOIh/Yv/3Dun+NlMcfUbHQF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8Il9j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97C18E9" w14:textId="702469FA" w:rsidR="00CF44A6" w:rsidRDefault="00CF44A6" w:rsidP="009825F4">
                        <w:pPr>
                          <w:jc w:val="center"/>
                        </w:pPr>
                        <w:r>
                          <w:t>Fill all diseases</w:t>
                        </w:r>
                      </w:p>
                      <w:p w14:paraId="70639E88" w14:textId="406F0BF2" w:rsidR="00CF44A6" w:rsidRPr="0002461F" w:rsidRDefault="00CF44A6" w:rsidP="009825F4">
                        <w:pPr>
                          <w:jc w:val="center"/>
                        </w:pPr>
                        <w:r>
                          <w:t>(All report detail view)</w:t>
                        </w:r>
                      </w:p>
                    </w:txbxContent>
                  </v:textbox>
                </v:rect>
                <v:shape id="Connecteur droit avec flèche 1039" o:spid="_x0000_s1068" type="#_x0000_t32" style="position:absolute;left:1943100;top:6057900;width:5715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7uHVMEAAADdAAAADwAAAGRycy9kb3ducmV2LnhtbERPzYrCMBC+C/sOYQRvNnUF2a1GEUXx&#10;sodVH2C2GZtiMwlNrPXtzYLgbT6+31msetuIjtpQO1YwyXIQxKXTNVcKzqfd+AtEiMgaG8ek4EEB&#10;VsuPwQIL7e78S90xViKFcChQgYnRF1KG0pDFkDlPnLiLay3GBNtK6hbvKdw28jPPZ9JizanBoKeN&#10;ofJ6vFkF7rCdlb7a+R8ztdv93+XRyclGqdGwX89BROrjW/xyH3San0+/4f+bdIJ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u4dUwQAAAN0AAAAPAAAAAAAAAAAAAAAA&#10;AKECAABkcnMvZG93bnJldi54bWxQSwUGAAAAAAQABAD5AAAAjwMAAAAA&#10;" strokecolor="#a5a5a5 [3204]" strokeweight="2pt">
                  <v:stroke endarrow="open"/>
                  <v:shadow on="t" opacity="24903f" mv:blur="40000f" origin=",.5" offset="0,20000emu"/>
                </v:shape>
                <v:rect id="Rectangle 1040" o:spid="_x0000_s1069" style="position:absolute;left:1143000;top:66294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OijxAAA&#10;AN0AAAAPAAAAZHJzL2Rvd25yZXYueG1sRI9Na8JAEIbvhf6HZQq91YmipUZXKaUFKUipevA4ZMck&#10;mJ0N2dWk/75zELzNMO/HM8v14Btz5S7WQSyMRxkYliK4WkoLh/3XyxuYmEgcNUHYwh9HWK8eH5aU&#10;u9DLL193qTQaIjEnC1VKbY4Yi4o9xVFoWfR2Cp2npGtXouuo13Df4CTLXtFTLdpQUcsfFRfn3cVr&#10;72ze4yDN51Yu34fJFDdH/Dla+/w0vC/AJB7SXXxzb5ziZ1Pl1290BFz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Xjoo8QAAADdAAAADwAAAAAAAAAAAAAAAACXAgAAZHJzL2Rv&#10;d25yZXYueG1sUEsFBgAAAAAEAAQA9QAAAIgDAAAAAA=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59847ED4" w14:textId="3CF4455C" w:rsidR="00CF44A6" w:rsidRDefault="00CF44A6" w:rsidP="00AE316E">
                        <w:pPr>
                          <w:jc w:val="center"/>
                        </w:pPr>
                        <w:r>
                          <w:t>Sending:</w:t>
                        </w:r>
                      </w:p>
                      <w:p w14:paraId="5B865847" w14:textId="2591584A" w:rsidR="00CF44A6" w:rsidRPr="0002461F" w:rsidRDefault="00CF44A6" w:rsidP="00AE316E">
                        <w:pPr>
                          <w:jc w:val="center"/>
                        </w:pPr>
                        <w:r>
                          <w:t>Confirmation and Send</w:t>
                        </w:r>
                      </w:p>
                    </w:txbxContent>
                  </v:textbox>
                </v:rect>
                <v:shape id="Connecteur droit avec flèche 1041" o:spid="_x0000_s1070" type="#_x0000_t32" style="position:absolute;left:685800;top:6057900;width:9144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QNBsQAAADdAAAADwAAAGRycy9kb3ducmV2LnhtbERPS0sDMRC+C/6HMII3m1SKlG3TohWr&#10;2GLp49DjsJnuLm4mIYnb7b83QsHbfHzPmc5724qOQmwcaxgOFAji0pmGKw2H/dvDGERMyAZbx6Th&#10;QhHms9ubKRbGnXlL3S5VIodwLFBDnZIvpIxlTRbjwHnizJ1csJgyDJU0Ac853LbyUaknabHh3FCj&#10;p0VN5ffux2r4XL8vUqfCxb9+0WbsVy+n47LX+v6uf56ASNSnf/HV/WHyfDUawt83+QQ5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ZA0G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rect id="Rectangle 1042" o:spid="_x0000_s1071" style="position:absolute;left:800100;top:2514600;width:19431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tNPxQAA&#10;AN0AAAAPAAAAZHJzL2Rvd25yZXYueG1sRI9Pa8JAEMXvBb/DMoK3OjHYotFVpFSQQin+OXgcsmMS&#10;zM6G7Grit3cLhd5meG/e781y3dta3bn1lRMNk3ECiiV3ppJCw+m4fZ2B8oHEUO2ENTzYw3o1eFlS&#10;Zlwne74fQqFiiPiMNJQhNBmiz0u25MeuYYnaxbWWQlzbAk1LXQy3NaZJ8o6WKomEkhr+KDm/Hm42&#10;ct/mHfZSf37L7euUTnF3xp+z1qNhv1mACtyHf/Pf9c7E+sk0hd9v4gi4e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bm00/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2042F597" w14:textId="77777777" w:rsidR="00CF44A6" w:rsidRDefault="00CF44A6" w:rsidP="00095ED7"/>
                      <w:p w14:paraId="43D47780" w14:textId="2FC99113" w:rsidR="00CF44A6" w:rsidRPr="0002461F" w:rsidRDefault="00CF44A6" w:rsidP="00095ED7">
                        <w:pPr>
                          <w:jc w:val="center"/>
                        </w:pPr>
                        <w:r>
                          <w:t xml:space="preserve">Get all templates </w:t>
                        </w:r>
                        <w:proofErr w:type="spellStart"/>
                        <w:r>
                          <w:t>sms</w:t>
                        </w:r>
                        <w:proofErr w:type="spellEnd"/>
                        <w:r>
                          <w:t xml:space="preserve"> in database for the selected Report or Alert</w:t>
                        </w:r>
                      </w:p>
                    </w:txbxContent>
                  </v:textbox>
                </v:rect>
                <v:shape id="Connecteur droit avec flèche 1043" o:spid="_x0000_s1072" type="#_x0000_t32" style="position:absolute;left:685800;top:20574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o26sQAAADdAAAADwAAAGRycy9kb3ducmV2LnhtbERPS2sCMRC+C/0PYQq9adIHRVajtJY+&#10;qKL4OPQ4bMbdpZtJSNJ1/fdNoeBtPr7nTOe9bUVHITaONdyOFAji0pmGKw2H/etwDCImZIOtY9Jw&#10;pgjz2dVgioVxJ95St0uVyCEcC9RQp+QLKWNZk8U4cp44c0cXLKYMQyVNwFMOt628U+pRWmw4N9To&#10;aVFT+b37sRo+V++L1Klw9i9r2oz98vn49dZrfXPdP01AJOrTRfzv/jB5vnq4h79v8gly9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+jbq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44" o:spid="_x0000_s1073" type="#_x0000_t32" style="position:absolute;left:2400300;top:3428365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OunsQAAADdAAAADwAAAGRycy9kb3ducmV2LnhtbERPS0sDMRC+C/6HMEJvNlGKlG3TopVW&#10;0WLp49DjsJnuLm4mIUm3239vBMHbfHzPmc5724qOQmwca3gYKhDEpTMNVxoO++X9GERMyAZbx6Th&#10;ShHms9ubKRbGXXhL3S5VIodwLFBDnZIvpIxlTRbj0HnizJ1csJgyDJU0AS853LbyUaknabHh3FCj&#10;p0VN5ffubDV8rN8WqVPh6l+/aDP2ny+n46rXenDXP09AJOrTv/jP/W7yfDUawe83+QQ5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E66e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rect id="Rectangle 1045" o:spid="_x0000_s1074" style="position:absolute;left:1943100;top:42291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0s7xQAA&#10;AN0AAAAPAAAAZHJzL2Rvd25yZXYueG1sRI9Ba8JAEIXvBf/DMkJvdaJo0egqIgpSKMXoweOQHZNg&#10;djZkV5P++26h0NsM78373qw2va3Vk1tfOdEwHiWgWHJnKik0XM6HtzkoH0gM1U5Ywzd72KwHLytK&#10;jevkxM8sFCqGiE9JQxlCkyL6vGRLfuQalqjdXGspxLUt0LTUxXBb4yRJ3tFSJZFQUsO7kvN79rCR&#10;O1t02Eu9/5THx2UyxeMVv65avw777RJU4D78m/+ujybWT6Yz+P0mjo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PSzv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65300888" w14:textId="32BE2B24" w:rsidR="00CF44A6" w:rsidRPr="0002461F" w:rsidRDefault="00CF44A6" w:rsidP="00A67AB3">
                        <w:pPr>
                          <w:jc w:val="center"/>
                        </w:pPr>
                        <w:r>
                          <w:t>Generate all fields in function of there type</w:t>
                        </w:r>
                      </w:p>
                    </w:txbxContent>
                  </v:textbox>
                </v:rect>
                <v:shape id="Connecteur droit avec flèche 1046" o:spid="_x0000_s1075" type="#_x0000_t32" style="position:absolute;left:2514600;top:49149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2VcsQAAADdAAAADwAAAGRycy9kb3ducmV2LnhtbERPS0sDMRC+C/6HMAVvNqlIKdumRSut&#10;osXSx6HHYTPdXdxMQhK3239vBMHbfHzPmS1624qOQmwcaxgNFQji0pmGKw3Hw+p+AiImZIOtY9Jw&#10;pQiL+e3NDAvjLryjbp8qkUM4FqihTskXUsayJotx6Dxx5s4uWEwZhkqagJccblv5oNRYWmw4N9To&#10;aVlT+bX/threN6/L1Klw9S+ftJ34j+fzad1rfTfon6YgEvXpX/znfjN5vnocw+83+QQ5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jZVy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rect id="Rectangle 1047" o:spid="_x0000_s1076" style="position:absolute;left:3872230;top:2514600;width:1714500;height:815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XDXxgAA&#10;AN0AAAAPAAAAZHJzL2Rvd25yZXYueG1sRI9Ba8JAEIXvBf/DMoK3OjHY2qauQURBCqVUPXgcstMk&#10;mJ0N2dXEf98tFHqb4b1535tlPthG3bjztRMNs2kCiqVwppZSw+m4e3wB5QOJocYJa7izh3w1elhS&#10;ZlwvX3w7hFLFEPEZaahCaDNEX1RsyU9dyxK1b9dZCnHtSjQd9THcNpgmyTNaqiUSKmp5U3FxOVxt&#10;5D699jhIs/2Q6/spneP+jJ9nrSfjYf0GKvAQ/s1/13sT6yfzBfx+E0fA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kXDXxgAAAN0AAAAPAAAAAAAAAAAAAAAAAJcCAABkcnMv&#10;ZG93bnJldi54bWxQSwUGAAAAAAQABAD1AAAAig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551A8D4" w14:textId="0F6BD689" w:rsidR="00CF44A6" w:rsidRPr="0002461F" w:rsidRDefault="00CF44A6" w:rsidP="008D4FFD">
                        <w:pPr>
                          <w:jc w:val="center"/>
                        </w:pPr>
                        <w:r>
                          <w:t xml:space="preserve">Fill the history adapter with all sent </w:t>
                        </w:r>
                        <w:proofErr w:type="spellStart"/>
                        <w:r>
                          <w:t>sms</w:t>
                        </w:r>
                        <w:proofErr w:type="spellEnd"/>
                        <w:r>
                          <w:t xml:space="preserve"> (from the database, however their status)</w:t>
                        </w:r>
                      </w:p>
                    </w:txbxContent>
                  </v:textbox>
                </v:rect>
                <v:shape id="Connecteur droit avec flèche 1048" o:spid="_x0000_s1077" type="#_x0000_t32" style="position:absolute;left:4686300;top:20574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6km8cAAADdAAAADwAAAGRycy9kb3ducmV2LnhtbESPT0sDMRDF70K/Q5iCN5soImVtWrTi&#10;H7S0WD14HDbT3cXNJCRxu/32zkHwNsN7895vFqvR92qglLvAFi5nBhRxHVzHjYXPj8eLOahckB32&#10;gcnCiTKslpOzBVYuHPmdhn1plIRwrtBCW0qstM51Sx7zLERi0Q4heSyypka7hEcJ972+MuZGe+xY&#10;GlqMtG6p/t7/eAuvm+d1GUw6xYct7ebx7f7w9TRaez4d725BFRrLv/nv+sUJvrkWXPlGRt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7XqSbxwAAAN0AAAAPAAAAAAAA&#10;AAAAAAAAAKECAABkcnMvZG93bnJldi54bWxQSwUGAAAAAAQABAD5AAAAlQMAAAAA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49" o:spid="_x0000_s1078" type="#_x0000_t32" style="position:absolute;left:4729480;top:3329940;width:13970;height:3276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IBAMQAAADdAAAADwAAAGRycy9kb3ducmV2LnhtbERPS0sDMRC+F/wPYQRvNlFE2m3TohUf&#10;2NLSx8HjsJnuLm4mIYnb7b83gtDbfHzPmc5724qOQmwca7gbKhDEpTMNVxoO+9fbEYiYkA22jknD&#10;mSLMZ1eDKRbGnXhL3S5VIodwLFBDnZIvpIxlTRbj0HnizB1dsJgyDJU0AU853LbyXqlHabHh3FCj&#10;p0VN5ffux2r4XL0vUqfC2b+saTPyy+fj11uv9c11/zQBkahPF/G/+8Pk+ephDH/f5BPk7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EgEA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rect id="Rectangle 1050" o:spid="_x0000_s1079" style="position:absolute;left:3886200;top:3657600;width:17145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oX5+xAAA&#10;AN0AAAAPAAAAZHJzL2Rvd25yZXYueG1sRI9Na8JAEIbvhf6HZQq91YlSS42uUoqCCKVUPXgcsmMS&#10;zM6G7GrSf985CL3NMO/HM4vV4Btz4y7WQSyMRxkYliK4WkoLx8Pm5R1MTCSOmiBs4ZcjrJaPDwvK&#10;Xejlh2/7VBoNkZiThSqlNkeMRcWe4ii0LHo7h85T0rUr0XXUa7hvcJJlb+ipFm2oqOXPiovL/uq1&#10;dzrrcZBm/SXX3XHyitsTfp+sfX4aPuZgEg/pX3x3b53iZ1Pl1290B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F+fsQAAADdAAAADwAAAAAAAAAAAAAAAACXAgAAZHJzL2Rv&#10;d25yZXYueG1sUEsFBgAAAAAEAAQA9QAAAIgDAAAAAA=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5E50510" w14:textId="6CBC6D3F" w:rsidR="00CF44A6" w:rsidRPr="0002461F" w:rsidRDefault="00CF44A6" w:rsidP="003D0BA7">
                        <w:pPr>
                          <w:jc w:val="center"/>
                        </w:pPr>
                        <w:r>
                          <w:t xml:space="preserve">Show the history with each </w:t>
                        </w:r>
                        <w:proofErr w:type="spellStart"/>
                        <w:r>
                          <w:t>sms</w:t>
                        </w:r>
                        <w:proofErr w:type="spellEnd"/>
                        <w:r>
                          <w:t xml:space="preserve"> status</w:t>
                        </w:r>
                      </w:p>
                    </w:txbxContent>
                  </v:textbox>
                </v:rect>
                <v:rect id="Rectangle 1051" o:spid="_x0000_s1080" style="position:absolute;left:4572000;top:481584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7dvlxQAA&#10;AN0AAAAPAAAAZHJzL2Rvd25yZXYueG1sRI9Ba8JAEIXvBf/DMgVvdRLRUlM3IqWCCKVUPXgcstMk&#10;NDsbsquJ/94tCN5meG/e92a5GmyjLtz52omGdJKAYimcqaXUcDxsXt5A+UBiqHHCGq7sYZWPnpaU&#10;GdfLD1/2oVQxRHxGGqoQ2gzRFxVb8hPXskTt13WWQly7Ek1HfQy3DU6T5BUt1RIJFbX8UXHxtz/b&#10;yJ0vehyk+fyS8+44neH2hN8nrcfPw/odVOAhPMz3662J9ZN5Cv/fxBEw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t2+X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B9C89C8" w14:textId="0FCB0172" w:rsidR="00CF44A6" w:rsidRPr="0002461F" w:rsidRDefault="00CF44A6" w:rsidP="00C41DE0">
                        <w:pPr>
                          <w:jc w:val="center"/>
                        </w:pPr>
                        <w:r>
                          <w:t>Open detailed history for report</w:t>
                        </w:r>
                      </w:p>
                    </w:txbxContent>
                  </v:textbox>
                </v:rect>
                <v:shape id="Connecteur droit avec flèche 1052" o:spid="_x0000_s1081" type="#_x0000_t32" style="position:absolute;left:5029200;top:435864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28FrMQAAADdAAAADwAAAGRycy9kb3ducmV2LnhtbERPS0sDMRC+C/6HMII3m1iolG3TohWr&#10;2GLp49DjsJnuLm4mIYnb7b83QsHbfHzPmc5724qOQmwca3gcKBDEpTMNVxoO+7eHMYiYkA22jknD&#10;hSLMZ7c3UyyMO/OWul2qRA7hWKCGOiVfSBnLmizGgfPEmTu5YDFlGCppAp5zuG3lUKknabHh3FCj&#10;p0VN5ffux2r4XL8vUqfCxb9+0WbsVy+n47LX+v6uf56ASNSnf/HV/WHyfDUawt83+QQ5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bwWs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1053" o:spid="_x0000_s1082" type="#_x0000_t32" style="position:absolute;left:4343400;top:4358640;width: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OgN8QAAADdAAAADwAAAGRycy9kb3ducmV2LnhtbERPS0sDMRC+F/wPYQRvbaKilG3TohUf&#10;2NLSx8HjsJnuLm4mIYnb7b83gtDbfHzPmc5724qOQmwca7gdKRDEpTMNVxoO+9fhGERMyAZbx6Th&#10;TBHms6vBFAvjTrylbpcqkUM4FqihTskXUsayJotx5Dxx5o4uWEwZhkqagKccblt5p9SjtNhwbqjR&#10;06Km8nv3YzV8rt4XqVPh7F/WtBn75fPx663X+ua6f5qASNSni/jf/WHyfPVwD3/f5BPk7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I6A3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  <v:rect id="Rectangle 1054" o:spid="_x0000_s1083" style="position:absolute;left:4000500;top:5844540;width:17145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nh9xQAA&#10;AN0AAAAPAAAAZHJzL2Rvd25yZXYueG1sRI9Ba8JAEIXvBf/DMkJvdaJo0egqIgpSKMXoweOQHZNg&#10;djZkV5P++26h0NsM78373qw2va3Vk1tfOdEwHiWgWHJnKik0XM6HtzkoH0gM1U5Ywzd72KwHLytK&#10;jevkxM8sFCqGiE9JQxlCkyL6vGRLfuQalqjdXGspxLUt0LTUxXBb4yRJ3tFSJZFQUsO7kvN79rCR&#10;O1t02Eu9/5THx2UyxeMVv65avw777RJU4D78m/+ujybWT2ZT+P0mjo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aeH3FAAAA3Q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5633CDE7" w14:textId="3EF6BDEB" w:rsidR="00CF44A6" w:rsidRPr="0002461F" w:rsidRDefault="00CF44A6" w:rsidP="001F55E3">
                        <w:pPr>
                          <w:jc w:val="center"/>
                        </w:pPr>
                        <w:r>
                          <w:t>Re-sending report or alert with an “error” status</w:t>
                        </w:r>
                      </w:p>
                    </w:txbxContent>
                  </v:textbox>
                </v:rect>
                <v:shape id="Connecteur droit avec flèche 1055" o:spid="_x0000_s1084" type="#_x0000_t32" style="position:absolute;left:5029200;top:538734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ad2MQAAADdAAAADwAAAGRycy9kb3ducmV2LnhtbERPS0sDMRC+C/6HMEJvNlGolG3TopVW&#10;0WLp49DjsJnuLm4mIUm3239vBMHbfHzPmc5724qOQmwca3gYKhDEpTMNVxoO++X9GERMyAZbx6Th&#10;ShHms9ubKRbGXXhL3S5VIodwLFBDnZIvpIxlTRbj0HnizJ1csJgyDJU0AS853LbyUaknabHh3FCj&#10;p0VN5ffubDV8rN8WqVPh6l+/aDP2ny+n46rXenDXP09AJOrTv/jP/W7yfDUawe83+QQ5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hp3YxAAAAN0AAAAPAAAAAAAAAAAA&#10;AAAAAKECAABkcnMvZG93bnJldi54bWxQSwUGAAAAAAQABAD5AAAAkgMAAAAA&#10;" strokecolor="#a5a5a5 [3204]" strokeweight="2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</w:p>
    <w:p w14:paraId="2986E3FD" w14:textId="0A83B3F4" w:rsidR="004D19FE" w:rsidRDefault="004D19FE" w:rsidP="004D19FE">
      <w:pPr>
        <w:pStyle w:val="Retraitnormal"/>
      </w:pPr>
    </w:p>
    <w:p w14:paraId="36E5361B" w14:textId="77777777" w:rsidR="004D19FE" w:rsidRDefault="004D19FE" w:rsidP="004D19FE">
      <w:pPr>
        <w:pStyle w:val="Retraitnormal"/>
      </w:pPr>
    </w:p>
    <w:p w14:paraId="0C61C868" w14:textId="77777777" w:rsidR="004D19FE" w:rsidRDefault="004D19FE" w:rsidP="0002461F">
      <w:pPr>
        <w:pStyle w:val="Retraitnormal"/>
        <w:ind w:left="0"/>
      </w:pPr>
    </w:p>
    <w:p w14:paraId="05E71E87" w14:textId="5E65EEEB" w:rsidR="0002461F" w:rsidRDefault="0002461F" w:rsidP="0002461F">
      <w:pPr>
        <w:pStyle w:val="Retraitnormal"/>
        <w:ind w:left="0"/>
      </w:pPr>
    </w:p>
    <w:p w14:paraId="1E51F4C8" w14:textId="77777777" w:rsidR="004D19FE" w:rsidRDefault="004D19FE" w:rsidP="004D19FE">
      <w:pPr>
        <w:pStyle w:val="Retraitnormal"/>
      </w:pPr>
    </w:p>
    <w:p w14:paraId="49285C92" w14:textId="77777777" w:rsidR="004D19FE" w:rsidRDefault="004D19FE" w:rsidP="004D19FE">
      <w:pPr>
        <w:pStyle w:val="Retraitnormal"/>
      </w:pPr>
    </w:p>
    <w:p w14:paraId="2C74248F" w14:textId="29BF637E" w:rsidR="004D19FE" w:rsidRDefault="004D19FE" w:rsidP="004D19FE">
      <w:pPr>
        <w:pStyle w:val="Retraitnormal"/>
      </w:pPr>
    </w:p>
    <w:p w14:paraId="7EAB3B6A" w14:textId="77777777" w:rsidR="004D19FE" w:rsidRDefault="004D19FE" w:rsidP="004D19FE">
      <w:pPr>
        <w:pStyle w:val="Retraitnormal"/>
      </w:pPr>
    </w:p>
    <w:p w14:paraId="0A135DED" w14:textId="443713C8" w:rsidR="004D19FE" w:rsidRDefault="004D19FE" w:rsidP="004D19FE">
      <w:pPr>
        <w:pStyle w:val="Retraitnormal"/>
      </w:pPr>
    </w:p>
    <w:p w14:paraId="24070FDC" w14:textId="77777777" w:rsidR="004D19FE" w:rsidRDefault="004D19FE" w:rsidP="004D19FE">
      <w:pPr>
        <w:pStyle w:val="Retraitnormal"/>
      </w:pPr>
    </w:p>
    <w:p w14:paraId="2934C476" w14:textId="77777777" w:rsidR="004D19FE" w:rsidRDefault="004D19FE" w:rsidP="004D19FE">
      <w:pPr>
        <w:pStyle w:val="Retraitnormal"/>
      </w:pPr>
    </w:p>
    <w:p w14:paraId="6861B4D6" w14:textId="77777777" w:rsidR="004D19FE" w:rsidRDefault="004D19FE" w:rsidP="004D19FE">
      <w:pPr>
        <w:pStyle w:val="Retraitnormal"/>
      </w:pPr>
    </w:p>
    <w:p w14:paraId="07636B02" w14:textId="7411BC3B" w:rsidR="004D19FE" w:rsidRDefault="004D19FE" w:rsidP="004D19FE">
      <w:pPr>
        <w:pStyle w:val="Retraitnormal"/>
      </w:pPr>
    </w:p>
    <w:p w14:paraId="0C0CE979" w14:textId="00DB3925" w:rsidR="004D19FE" w:rsidRDefault="004D19FE" w:rsidP="004D19FE">
      <w:pPr>
        <w:pStyle w:val="Retraitnormal"/>
      </w:pPr>
    </w:p>
    <w:p w14:paraId="66656DD8" w14:textId="56192333" w:rsidR="004D19FE" w:rsidRDefault="004D19FE" w:rsidP="004D19FE">
      <w:pPr>
        <w:pStyle w:val="Retraitnormal"/>
      </w:pPr>
    </w:p>
    <w:p w14:paraId="5C33DBB9" w14:textId="1C0F39CC" w:rsidR="004D19FE" w:rsidRDefault="004D19FE" w:rsidP="004D19FE">
      <w:pPr>
        <w:pStyle w:val="Retraitnormal"/>
      </w:pPr>
    </w:p>
    <w:p w14:paraId="4C812365" w14:textId="77777777" w:rsidR="004D19FE" w:rsidRDefault="004D19FE" w:rsidP="004D19FE">
      <w:pPr>
        <w:pStyle w:val="Retraitnormal"/>
      </w:pPr>
    </w:p>
    <w:p w14:paraId="1137B5B5" w14:textId="688535AE" w:rsidR="004D19FE" w:rsidRDefault="004D19FE" w:rsidP="004D19FE">
      <w:pPr>
        <w:pStyle w:val="Retraitnormal"/>
      </w:pPr>
    </w:p>
    <w:p w14:paraId="21429654" w14:textId="77777777" w:rsidR="004D19FE" w:rsidRDefault="004D19FE" w:rsidP="004D19FE">
      <w:pPr>
        <w:pStyle w:val="Retraitnormal"/>
      </w:pPr>
    </w:p>
    <w:p w14:paraId="128DE97D" w14:textId="5093CAAF" w:rsidR="004D19FE" w:rsidRDefault="004D19FE" w:rsidP="004D19FE">
      <w:pPr>
        <w:pStyle w:val="Retraitnormal"/>
      </w:pPr>
    </w:p>
    <w:p w14:paraId="69431322" w14:textId="51CA08E4" w:rsidR="004D19FE" w:rsidRDefault="004D19FE" w:rsidP="004D19FE">
      <w:pPr>
        <w:pStyle w:val="Retraitnormal"/>
      </w:pPr>
    </w:p>
    <w:p w14:paraId="4D41FE6E" w14:textId="57908EC8" w:rsidR="004D19FE" w:rsidRDefault="004D19FE" w:rsidP="004D19FE">
      <w:pPr>
        <w:pStyle w:val="Retraitnormal"/>
      </w:pPr>
    </w:p>
    <w:p w14:paraId="77CA9E32" w14:textId="77777777" w:rsidR="004D19FE" w:rsidRDefault="004D19FE" w:rsidP="004D19FE">
      <w:pPr>
        <w:pStyle w:val="Retraitnormal"/>
      </w:pPr>
    </w:p>
    <w:p w14:paraId="3323D502" w14:textId="2DC43BB7" w:rsidR="004D19FE" w:rsidRDefault="004D19FE" w:rsidP="004D19FE">
      <w:pPr>
        <w:pStyle w:val="Retraitnormal"/>
      </w:pPr>
    </w:p>
    <w:p w14:paraId="00AF767C" w14:textId="77777777" w:rsidR="004D19FE" w:rsidRDefault="004D19FE" w:rsidP="004D19FE">
      <w:pPr>
        <w:pStyle w:val="Retraitnormal"/>
      </w:pPr>
    </w:p>
    <w:p w14:paraId="666134D5" w14:textId="77777777" w:rsidR="004D19FE" w:rsidRDefault="004D19FE" w:rsidP="004D19FE">
      <w:pPr>
        <w:pStyle w:val="Retraitnormal"/>
      </w:pPr>
    </w:p>
    <w:p w14:paraId="3A34BBA7" w14:textId="70D8F700" w:rsidR="004D19FE" w:rsidRDefault="004D19FE" w:rsidP="004D19FE">
      <w:pPr>
        <w:pStyle w:val="Retraitnormal"/>
      </w:pPr>
    </w:p>
    <w:p w14:paraId="140FC6AB" w14:textId="291CFC9D" w:rsidR="004D19FE" w:rsidRDefault="004D19FE" w:rsidP="004D19FE">
      <w:pPr>
        <w:pStyle w:val="Retraitnormal"/>
      </w:pPr>
    </w:p>
    <w:p w14:paraId="3C454F29" w14:textId="46498DB9" w:rsidR="004D19FE" w:rsidRDefault="004D19FE" w:rsidP="004D19FE">
      <w:pPr>
        <w:pStyle w:val="Retraitnormal"/>
      </w:pPr>
    </w:p>
    <w:p w14:paraId="49FAA4D8" w14:textId="085D2D87" w:rsidR="004D19FE" w:rsidRDefault="004D19FE" w:rsidP="004D19FE">
      <w:pPr>
        <w:pStyle w:val="Retraitnormal"/>
      </w:pPr>
    </w:p>
    <w:p w14:paraId="2F92E137" w14:textId="1AE04218" w:rsidR="004D19FE" w:rsidRDefault="004D19FE" w:rsidP="004D19FE">
      <w:pPr>
        <w:pStyle w:val="Retraitnormal"/>
      </w:pPr>
    </w:p>
    <w:p w14:paraId="30D6C04A" w14:textId="29E81C37" w:rsidR="004D19FE" w:rsidRDefault="004D19FE" w:rsidP="004D19FE">
      <w:pPr>
        <w:pStyle w:val="Retraitnormal"/>
      </w:pPr>
    </w:p>
    <w:p w14:paraId="399BB166" w14:textId="17AA90D2" w:rsidR="004D19FE" w:rsidRDefault="004D19FE" w:rsidP="004D19FE">
      <w:pPr>
        <w:pStyle w:val="Retraitnormal"/>
      </w:pPr>
    </w:p>
    <w:p w14:paraId="24F159B8" w14:textId="77777777" w:rsidR="004D19FE" w:rsidRDefault="004D19FE" w:rsidP="004D19FE">
      <w:pPr>
        <w:pStyle w:val="Retraitnormal"/>
      </w:pPr>
    </w:p>
    <w:p w14:paraId="5A0B9C24" w14:textId="1E28EBFC" w:rsidR="004D19FE" w:rsidRDefault="004D19FE" w:rsidP="004D19FE">
      <w:pPr>
        <w:pStyle w:val="Retraitnormal"/>
      </w:pPr>
    </w:p>
    <w:p w14:paraId="0A72090B" w14:textId="77777777" w:rsidR="004D19FE" w:rsidRDefault="004D19FE" w:rsidP="004D19FE">
      <w:pPr>
        <w:pStyle w:val="Retraitnormal"/>
      </w:pPr>
    </w:p>
    <w:p w14:paraId="53D1970E" w14:textId="0C90A2F7" w:rsidR="004D19FE" w:rsidRDefault="004D19FE" w:rsidP="004D19FE">
      <w:pPr>
        <w:pStyle w:val="Retraitnormal"/>
      </w:pPr>
    </w:p>
    <w:p w14:paraId="2A9CC66F" w14:textId="101DC996" w:rsidR="004D19FE" w:rsidRDefault="004D19FE" w:rsidP="004D19FE">
      <w:pPr>
        <w:pStyle w:val="Retraitnormal"/>
      </w:pPr>
    </w:p>
    <w:p w14:paraId="5B755BB3" w14:textId="2C80382D" w:rsidR="004D19FE" w:rsidRDefault="004D19FE" w:rsidP="004D19FE">
      <w:pPr>
        <w:pStyle w:val="Retraitnormal"/>
      </w:pPr>
    </w:p>
    <w:p w14:paraId="404BD7E4" w14:textId="77777777" w:rsidR="004D19FE" w:rsidRDefault="004D19FE" w:rsidP="004D19FE">
      <w:pPr>
        <w:pStyle w:val="Retraitnormal"/>
      </w:pPr>
    </w:p>
    <w:p w14:paraId="38A614F4" w14:textId="21EACA1E" w:rsidR="004D19FE" w:rsidRDefault="004D19FE" w:rsidP="004D19FE">
      <w:pPr>
        <w:pStyle w:val="Retraitnormal"/>
      </w:pPr>
    </w:p>
    <w:p w14:paraId="567EA749" w14:textId="77777777" w:rsidR="004D19FE" w:rsidRDefault="004D19FE" w:rsidP="004D19FE">
      <w:pPr>
        <w:pStyle w:val="Retraitnormal"/>
      </w:pPr>
    </w:p>
    <w:p w14:paraId="53E482C5" w14:textId="48CDC5EF" w:rsidR="004D19FE" w:rsidRDefault="004D19FE" w:rsidP="004D19FE">
      <w:pPr>
        <w:pStyle w:val="Retraitnormal"/>
      </w:pPr>
    </w:p>
    <w:p w14:paraId="0079A4F3" w14:textId="77777777" w:rsidR="004D19FE" w:rsidRDefault="004D19FE" w:rsidP="004D19FE">
      <w:pPr>
        <w:pStyle w:val="Retraitnormal"/>
      </w:pPr>
    </w:p>
    <w:p w14:paraId="55B9A889" w14:textId="77777777" w:rsidR="004D19FE" w:rsidRDefault="004D19FE" w:rsidP="004D19FE">
      <w:pPr>
        <w:pStyle w:val="Retraitnormal"/>
      </w:pPr>
    </w:p>
    <w:p w14:paraId="4E837AB1" w14:textId="77777777" w:rsidR="004D19FE" w:rsidRDefault="004D19FE" w:rsidP="004D19FE">
      <w:pPr>
        <w:pStyle w:val="Retraitnormal"/>
      </w:pPr>
    </w:p>
    <w:p w14:paraId="2506C553" w14:textId="77777777" w:rsidR="004D19FE" w:rsidRDefault="004D19FE" w:rsidP="004D19FE">
      <w:pPr>
        <w:pStyle w:val="Retraitnormal"/>
      </w:pPr>
    </w:p>
    <w:p w14:paraId="0FCCBFA5" w14:textId="77777777" w:rsidR="004D19FE" w:rsidRDefault="004D19FE" w:rsidP="004D19FE">
      <w:pPr>
        <w:pStyle w:val="Retraitnormal"/>
      </w:pPr>
    </w:p>
    <w:p w14:paraId="3CE0E326" w14:textId="77777777" w:rsidR="004D19FE" w:rsidRDefault="004D19FE" w:rsidP="004D19FE">
      <w:pPr>
        <w:pStyle w:val="Retraitnormal"/>
      </w:pPr>
    </w:p>
    <w:p w14:paraId="1A770A37" w14:textId="77777777" w:rsidR="004D19FE" w:rsidRDefault="004D19FE" w:rsidP="004D19FE">
      <w:pPr>
        <w:pStyle w:val="Retraitnormal"/>
      </w:pPr>
    </w:p>
    <w:p w14:paraId="63CF988D" w14:textId="77777777" w:rsidR="004D19FE" w:rsidRDefault="004D19FE" w:rsidP="004D19FE">
      <w:pPr>
        <w:pStyle w:val="Retraitnormal"/>
      </w:pPr>
    </w:p>
    <w:p w14:paraId="2E1C3862" w14:textId="77777777" w:rsidR="004D19FE" w:rsidRDefault="004D19FE" w:rsidP="004D19FE">
      <w:pPr>
        <w:pStyle w:val="Retraitnormal"/>
      </w:pPr>
    </w:p>
    <w:p w14:paraId="0BABD54E" w14:textId="77777777" w:rsidR="004D19FE" w:rsidRDefault="004D19FE" w:rsidP="004D19FE">
      <w:pPr>
        <w:pStyle w:val="Retraitnormal"/>
      </w:pPr>
    </w:p>
    <w:p w14:paraId="5A22D2AC" w14:textId="77777777" w:rsidR="004D19FE" w:rsidRDefault="004D19FE" w:rsidP="004D19FE">
      <w:pPr>
        <w:pStyle w:val="Retraitnormal"/>
      </w:pPr>
    </w:p>
    <w:p w14:paraId="3DF83EB1" w14:textId="77777777" w:rsidR="004D19FE" w:rsidRDefault="004D19FE" w:rsidP="004D19FE">
      <w:pPr>
        <w:pStyle w:val="Retraitnormal"/>
      </w:pPr>
    </w:p>
    <w:p w14:paraId="7789E8FC" w14:textId="77777777" w:rsidR="004D19FE" w:rsidRDefault="004D19FE" w:rsidP="004D19FE">
      <w:pPr>
        <w:pStyle w:val="Retraitnormal"/>
      </w:pPr>
    </w:p>
    <w:p w14:paraId="00BBFFD7" w14:textId="77777777" w:rsidR="004D19FE" w:rsidRPr="004D19FE" w:rsidRDefault="004D19FE" w:rsidP="004D19FE">
      <w:pPr>
        <w:pStyle w:val="Retraitnormal"/>
      </w:pPr>
    </w:p>
    <w:p w14:paraId="101BC16E" w14:textId="77777777" w:rsidR="00766C73" w:rsidRDefault="00766C73" w:rsidP="00766C73">
      <w:pPr>
        <w:rPr>
          <w:lang w:val="en-GB"/>
        </w:rPr>
      </w:pPr>
    </w:p>
    <w:p w14:paraId="2DFD4BC1" w14:textId="33EED7D5" w:rsidR="00D96B7F" w:rsidRDefault="00D96B7F" w:rsidP="00D96B7F">
      <w:pPr>
        <w:pStyle w:val="Titre3"/>
      </w:pPr>
      <w:bookmarkStart w:id="38" w:name="_Toc316903680"/>
      <w:r>
        <w:t>Synchronization</w:t>
      </w:r>
      <w:bookmarkEnd w:id="38"/>
    </w:p>
    <w:p w14:paraId="01DDC583" w14:textId="252024E0" w:rsidR="00D96B7F" w:rsidRDefault="00117751" w:rsidP="00D96B7F">
      <w:pPr>
        <w:pStyle w:val="Retraitnormal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D336DD4" wp14:editId="6321638A">
                <wp:simplePos x="0" y="0"/>
                <wp:positionH relativeFrom="column">
                  <wp:posOffset>-457200</wp:posOffset>
                </wp:positionH>
                <wp:positionV relativeFrom="paragraph">
                  <wp:posOffset>88265</wp:posOffset>
                </wp:positionV>
                <wp:extent cx="6743700" cy="4426585"/>
                <wp:effectExtent l="50800" t="25400" r="88900" b="94615"/>
                <wp:wrapThrough wrapText="bothSides">
                  <wp:wrapPolygon edited="0">
                    <wp:start x="8705" y="-124"/>
                    <wp:lineTo x="8542" y="-124"/>
                    <wp:lineTo x="8542" y="1859"/>
                    <wp:lineTo x="325" y="1859"/>
                    <wp:lineTo x="325" y="3842"/>
                    <wp:lineTo x="-163" y="3842"/>
                    <wp:lineTo x="-163" y="6941"/>
                    <wp:lineTo x="895" y="7808"/>
                    <wp:lineTo x="895" y="7932"/>
                    <wp:lineTo x="6508" y="9791"/>
                    <wp:lineTo x="6753" y="10783"/>
                    <wp:lineTo x="13098" y="11774"/>
                    <wp:lineTo x="13098" y="12766"/>
                    <wp:lineTo x="13912" y="13758"/>
                    <wp:lineTo x="14807" y="13758"/>
                    <wp:lineTo x="14807" y="14997"/>
                    <wp:lineTo x="15214" y="15741"/>
                    <wp:lineTo x="18305" y="17724"/>
                    <wp:lineTo x="15132" y="17724"/>
                    <wp:lineTo x="15214" y="21938"/>
                    <wp:lineTo x="21803" y="21938"/>
                    <wp:lineTo x="21803" y="18219"/>
                    <wp:lineTo x="21315" y="17848"/>
                    <wp:lineTo x="19119" y="17724"/>
                    <wp:lineTo x="21397" y="15741"/>
                    <wp:lineTo x="21478" y="13758"/>
                    <wp:lineTo x="21234" y="12022"/>
                    <wp:lineTo x="20908" y="3718"/>
                    <wp:lineTo x="14563" y="1859"/>
                    <wp:lineTo x="14400" y="0"/>
                    <wp:lineTo x="14400" y="-124"/>
                    <wp:lineTo x="8705" y="-124"/>
                  </wp:wrapPolygon>
                </wp:wrapThrough>
                <wp:docPr id="90" name="Grouper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4426585"/>
                          <a:chOff x="0" y="0"/>
                          <a:chExt cx="6743700" cy="4426585"/>
                        </a:xfrm>
                      </wpg:grpSpPr>
                      <wps:wsp>
                        <wps:cNvPr id="1" name="Nuage 1"/>
                        <wps:cNvSpPr/>
                        <wps:spPr>
                          <a:xfrm>
                            <a:off x="0" y="556260"/>
                            <a:ext cx="1828800" cy="1093470"/>
                          </a:xfrm>
                          <a:prstGeom prst="clou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069F6" w14:textId="64C55C3B" w:rsidR="00CF44A6" w:rsidRDefault="00CF44A6" w:rsidP="005F0EF4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3200" y="0"/>
                            <a:ext cx="17145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663D6" w14:textId="4C620575" w:rsidR="00CF44A6" w:rsidRDefault="00CF44A6" w:rsidP="005F0EF4">
                              <w:pPr>
                                <w:jc w:val="center"/>
                              </w:pPr>
                              <w:r>
                                <w:t>Ask for Synchronization:</w:t>
                              </w:r>
                            </w:p>
                            <w:p w14:paraId="1AC70387" w14:textId="5FDF1C12" w:rsidR="00CF44A6" w:rsidRPr="005F0EF4" w:rsidRDefault="00CF44A6" w:rsidP="005F0E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F0EF4">
                                <w:rPr>
                                  <w:sz w:val="16"/>
                                  <w:szCs w:val="16"/>
                                </w:rPr>
                                <w:t>FragmentSynchronization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7" name="Connecteur droit avec flèche 67"/>
                        <wps:cNvCnPr/>
                        <wps:spPr>
                          <a:xfrm flipH="1">
                            <a:off x="1714500" y="457200"/>
                            <a:ext cx="1028700" cy="327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/>
                        <wps:spPr>
                          <a:xfrm>
                            <a:off x="1501140" y="1475105"/>
                            <a:ext cx="670560" cy="338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71700" y="1470660"/>
                            <a:ext cx="13716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3F01C" w14:textId="77777777" w:rsidR="00CF44A6" w:rsidRDefault="00CF44A6" w:rsidP="009C45D1">
                              <w:pPr>
                                <w:jc w:val="center"/>
                              </w:pPr>
                            </w:p>
                            <w:p w14:paraId="45B19120" w14:textId="64F30922" w:rsidR="00CF44A6" w:rsidRDefault="00CF44A6" w:rsidP="009C45D1">
                              <w:pPr>
                                <w:jc w:val="center"/>
                              </w:pPr>
                              <w:r>
                                <w:t>SmsReceiver.java</w:t>
                              </w:r>
                            </w:p>
                            <w:p w14:paraId="481945F3" w14:textId="0DB5F20F" w:rsidR="00CF44A6" w:rsidRPr="005F0EF4" w:rsidRDefault="00CF44A6" w:rsidP="009C4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Connecteur droit avec flèche 70"/>
                        <wps:cNvCnPr/>
                        <wps:spPr>
                          <a:xfrm flipV="1">
                            <a:off x="3543300" y="1246505"/>
                            <a:ext cx="12573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/>
                        <wps:spPr>
                          <a:xfrm>
                            <a:off x="3543300" y="1813560"/>
                            <a:ext cx="125730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avec flèche 72"/>
                        <wps:cNvCnPr/>
                        <wps:spPr>
                          <a:xfrm>
                            <a:off x="3543300" y="1927860"/>
                            <a:ext cx="12573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00600" y="784860"/>
                            <a:ext cx="1600200" cy="800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95A49" w14:textId="2FDF78AA" w:rsidR="00CF44A6" w:rsidRDefault="00CF44A6" w:rsidP="00D07C97">
                              <w:pPr>
                                <w:jc w:val="center"/>
                              </w:pPr>
                              <w:r>
                                <w:t>Parser.java:</w:t>
                              </w:r>
                            </w:p>
                            <w:p w14:paraId="3AE4A3DA" w14:textId="032FDE70" w:rsidR="00CF44A6" w:rsidRDefault="00CF44A6" w:rsidP="008479D9">
                              <w:pPr>
                                <w:jc w:val="center"/>
                              </w:pPr>
                              <w:r>
                                <w:t xml:space="preserve">Parse the </w:t>
                              </w:r>
                              <w:proofErr w:type="spellStart"/>
                              <w:r>
                                <w:t>sms</w:t>
                              </w:r>
                              <w:proofErr w:type="spellEnd"/>
                              <w:r>
                                <w:t xml:space="preserve"> to be sure it is for synch</w:t>
                              </w:r>
                            </w:p>
                            <w:p w14:paraId="43097A43" w14:textId="77777777" w:rsidR="00CF44A6" w:rsidRPr="005F0EF4" w:rsidRDefault="00CF44A6" w:rsidP="008479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800600" y="1699260"/>
                            <a:ext cx="17145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8A23E" w14:textId="63142D61" w:rsidR="00CF44A6" w:rsidRDefault="00CF44A6" w:rsidP="00A8039A">
                              <w:r>
                                <w:t>HelperPreference.java</w:t>
                              </w:r>
                            </w:p>
                            <w:p w14:paraId="6C183CF6" w14:textId="3E133B8B" w:rsidR="00CF44A6" w:rsidRDefault="00CF44A6" w:rsidP="008479D9">
                              <w:pPr>
                                <w:jc w:val="center"/>
                              </w:pPr>
                              <w:r>
                                <w:t xml:space="preserve">Save the </w:t>
                              </w:r>
                              <w:proofErr w:type="spellStart"/>
                              <w:r>
                                <w:t>sms</w:t>
                              </w:r>
                              <w:proofErr w:type="spellEnd"/>
                              <w:r>
                                <w:t xml:space="preserve"> in database</w:t>
                              </w:r>
                            </w:p>
                            <w:p w14:paraId="78E78A65" w14:textId="77777777" w:rsidR="00CF44A6" w:rsidRPr="005F0EF4" w:rsidRDefault="00CF44A6" w:rsidP="008479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00600" y="2499360"/>
                            <a:ext cx="18288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C225F" w14:textId="5240770A" w:rsidR="00CF44A6" w:rsidRDefault="00CF44A6" w:rsidP="008479D9">
                              <w:pPr>
                                <w:jc w:val="center"/>
                              </w:pPr>
                              <w:r>
                                <w:t xml:space="preserve">Count the number of received </w:t>
                              </w:r>
                              <w:proofErr w:type="spellStart"/>
                              <w:r>
                                <w:t>sms</w:t>
                              </w:r>
                              <w:proofErr w:type="spellEnd"/>
                            </w:p>
                            <w:p w14:paraId="1A59971A" w14:textId="77777777" w:rsidR="00CF44A6" w:rsidRDefault="00CF44A6" w:rsidP="009659A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659AC">
                                <w:rPr>
                                  <w:sz w:val="16"/>
                                  <w:szCs w:val="16"/>
                                </w:rPr>
                                <w:t>FragmentSynchronization.java</w:t>
                              </w:r>
                            </w:p>
                            <w:p w14:paraId="4B3E9C43" w14:textId="3BFD8145" w:rsidR="00CF44A6" w:rsidRPr="009659AC" w:rsidRDefault="00CF44A6" w:rsidP="009659A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SmsReceiver.java</w:t>
                              </w:r>
                            </w:p>
                            <w:p w14:paraId="548F4078" w14:textId="77777777" w:rsidR="00CF44A6" w:rsidRPr="005F0EF4" w:rsidRDefault="00CF44A6" w:rsidP="008479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8" name="Ellipse 78"/>
                        <wps:cNvSpPr/>
                        <wps:spPr>
                          <a:xfrm>
                            <a:off x="4114800" y="12420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F6027" w14:textId="30C4FDFB" w:rsidR="00CF44A6" w:rsidRDefault="00CF44A6" w:rsidP="005C42C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Ellipse 79"/>
                        <wps:cNvSpPr/>
                        <wps:spPr>
                          <a:xfrm>
                            <a:off x="4229100" y="16992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3A2EC" w14:textId="03E56A92" w:rsidR="00CF44A6" w:rsidRDefault="00CF44A6" w:rsidP="005C42C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rPr>
                                  <w:noProof/>
                                  <w:lang w:val="fr-FR" w:eastAsia="fr-FR"/>
                                </w:rPr>
                                <w:drawing>
                                  <wp:inline distT="0" distB="0" distL="0" distR="0" wp14:anchorId="4A7F53B8" wp14:editId="07FD6A19">
                                    <wp:extent cx="49530" cy="76601"/>
                                    <wp:effectExtent l="0" t="0" r="1270" b="0"/>
                                    <wp:docPr id="88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" cy="766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lipse 81"/>
                        <wps:cNvSpPr/>
                        <wps:spPr>
                          <a:xfrm>
                            <a:off x="4229100" y="23850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EB571" w14:textId="04DFDAA5" w:rsidR="00CF44A6" w:rsidRDefault="00CF44A6" w:rsidP="005C42C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rPr>
                                  <w:noProof/>
                                  <w:lang w:val="fr-FR" w:eastAsia="fr-FR"/>
                                </w:rPr>
                                <w:drawing>
                                  <wp:inline distT="0" distB="0" distL="0" distR="0" wp14:anchorId="0333DC84" wp14:editId="779F719E">
                                    <wp:extent cx="49530" cy="76601"/>
                                    <wp:effectExtent l="0" t="0" r="1270" b="0"/>
                                    <wp:docPr id="89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" cy="766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onnecteur droit avec flèche 86"/>
                        <wps:cNvCnPr/>
                        <wps:spPr>
                          <a:xfrm>
                            <a:off x="5829300" y="318516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00600" y="3740785"/>
                            <a:ext cx="194310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24A58" w14:textId="4CF6BDD1" w:rsidR="00CF44A6" w:rsidRDefault="00CF44A6" w:rsidP="004E129D">
                              <w:pPr>
                                <w:jc w:val="center"/>
                              </w:pPr>
                              <w:r>
                                <w:t>Restart the application</w:t>
                              </w:r>
                            </w:p>
                            <w:p w14:paraId="250BB3A0" w14:textId="3CAF9B8C" w:rsidR="00CF44A6" w:rsidRDefault="00CF44A6" w:rsidP="004E129D">
                              <w:pPr>
                                <w:jc w:val="center"/>
                              </w:pPr>
                              <w:r w:rsidRPr="009659AC">
                                <w:rPr>
                                  <w:sz w:val="16"/>
                                  <w:szCs w:val="16"/>
                                </w:rPr>
                                <w:t>FragmentSynchronization.java</w:t>
                              </w:r>
                            </w:p>
                            <w:p w14:paraId="001AD8A1" w14:textId="77777777" w:rsidR="00CF44A6" w:rsidRPr="005F0EF4" w:rsidRDefault="00CF44A6" w:rsidP="004E129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90" o:spid="_x0000_s1085" style="position:absolute;left:0;text-align:left;margin-left:-35.95pt;margin-top:6.95pt;width:531pt;height:348.55pt;z-index:251772928" coordsize="6743700,4426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">
                <v:shape id="Nuage 1" o:spid="_x0000_s1086" style="position:absolute;top:556260;width:1828800;height:1093470;visibility:visible;mso-wrap-style:square;v-text-anchor:top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/5KwQAA&#10;ANoAAAAPAAAAZHJzL2Rvd25yZXYueG1sRE/NasJAEL4XfIdlhN50o5SmRFcpQqEXS019gDE7TdJm&#10;Z+PuGpM+vRsQeho+vt9Zb3vTiI6cry0rWMwTEMSF1TWXCo5fb7MXED4ga2wsk4KBPGw3k4c1Ztpe&#10;+UBdHkoRQ9hnqKAKoc2k9EVFBv3ctsSR+7bOYIjQlVI7vMZw08hlkjxLgzXHhgpb2lVU/OYXo8C5&#10;9u/n1HdPn7tjeh72yw+yKSn1OO1fVyAC9eFffHe/6zgfxlfGKz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sf+SsEAAADaAAAADwAAAAAAAAAAAAAAAACXAgAAZHJzL2Rvd25y&#10;ZXYueG1sUEsFBgAAAAAEAAQA9QAAAIUD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fdfdf [1624]" strokecolor="#b5b5b5 [3048]">
                  <v:fill color2="#f5f5f5 [504]" rotate="t" colors="0 #e2e2e2;22938f #eaeaea;1 #f7f7f7" type="gradient"/>
                  <v:stroke joinstyle="miter"/>
                  <v:shadow on="t" opacity="24903f" mv:blur="40000f" origin=",.5" offset="0,20000emu"/>
                  <v:formulas/>
                  <v:path arrowok="t" o:connecttype="custom" o:connectlocs="198670,662587;91440,642414;293285,883357;246380,893001;697569,989438;669290,945396;1220343,879611;1209040,927931;1444794,581007;1582420,761632;1769449,388637;1708150,456372;1622383,137342;1625600,169336;1230969,100032;1262380,59230;937302,119472;952500,84288;592667,131419;647700,165539;174710,399648;165100,363731" o:connectangles="0,0,0,0,0,0,0,0,0,0,0,0,0,0,0,0,0,0,0,0,0,0" textboxrect="0,0,43200,43200"/>
                  <v:textbox>
                    <w:txbxContent>
                      <w:p w14:paraId="77F069F6" w14:textId="64C55C3B" w:rsidR="00CF44A6" w:rsidRDefault="00CF44A6" w:rsidP="005F0EF4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rect id="Rectangle 66" o:spid="_x0000_s1087" style="position:absolute;left:2743200;width:17145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g7YwgAA&#10;ANsAAAAPAAAAZHJzL2Rvd25yZXYueG1sRI9ba8JAEIXfC/6HZQTf6kSxQaOrSKkghVK8PPg4ZMck&#10;mJ0N2dXEf98tFPp4OJePs9r0tlYPbn3lRMNknIBiyZ2ppNBwPu1e56B8IDFUO2ENT/awWQ9eVpQZ&#10;18mBH8dQqDgiPiMNZQhNhujzki35sWtYond1raUQZVugaamL47bGaZKkaKmSSCip4feS89vxbiP3&#10;bdFhL/XHl9w/z9MZ7i/4fdF6NOy3S1CB+/Af/mvvjYY0hd8v8Qfg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aDtj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44B663D6" w14:textId="4C620575" w:rsidR="00CF44A6" w:rsidRDefault="00CF44A6" w:rsidP="005F0EF4">
                        <w:pPr>
                          <w:jc w:val="center"/>
                        </w:pPr>
                        <w:r>
                          <w:t>Ask for Synchronization:</w:t>
                        </w:r>
                      </w:p>
                      <w:p w14:paraId="1AC70387" w14:textId="5FDF1C12" w:rsidR="00CF44A6" w:rsidRPr="005F0EF4" w:rsidRDefault="00CF44A6" w:rsidP="005F0E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F0EF4">
                          <w:rPr>
                            <w:sz w:val="16"/>
                            <w:szCs w:val="16"/>
                          </w:rPr>
                          <w:t>FragmentSynchronization</w:t>
                        </w:r>
                        <w:proofErr w:type="spellEnd"/>
                      </w:p>
                    </w:txbxContent>
                  </v:textbox>
                </v:rect>
                <v:shape id="Connecteur droit avec flèche 67" o:spid="_x0000_s1088" type="#_x0000_t32" style="position:absolute;left:1714500;top:457200;width:1028700;height:3276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J4b8IAAADbAAAADwAAAGRycy9kb3ducmV2LnhtbESPQYvCMBSE7wv+h/CEva2pLnSlGkUU&#10;Fy8eVv0Bz+bZFJuX0MRa//1GEDwOM/MNM1/2thEdtaF2rGA8ykAQl07XXCk4HbdfUxAhImtsHJOC&#10;BwVYLgYfcyy0u/MfdYdYiQThUKACE6MvpAylIYth5Dxx8i6utRiTbCupW7wnuG3kJMtyabHmtGDQ&#10;09pQeT3crAK32+Slr7Z+b77t5vd8eXRyvFbqc9ivZiAi9fEdfrV3WkH+A88v6QfI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4J4b8IAAADbAAAADwAAAAAAAAAAAAAA&#10;AAChAgAAZHJzL2Rvd25yZXYueG1sUEsFBgAAAAAEAAQA+QAAAJADAAAAAA==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68" o:spid="_x0000_s1089" type="#_x0000_t32" style="position:absolute;left:1501140;top:1475105;width:670560;height:3384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+VosIAAADbAAAADwAAAGRycy9kb3ducmV2LnhtbERPTWvCMBi+D/wP4RW8zdQdinRG2SrO&#10;sQ2HHwePL81rW2zehCSr9d8vh8GOD8/3YjWYTvTkQ2tZwWyagSCurG65VnA6bh7nIEJE1thZJgV3&#10;CrBajh4WWGh74z31h1iLFMKhQAVNjK6QMlQNGQxT64gTd7HeYEzQ11J7vKVw08mnLMulwZZTQ4OO&#10;yoaq6+HHKPj42paxz/zdrXf0PXefr5fz26DUZDy8PIOINMR/8Z/7XSvI09j0Jf0Auf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O+VosIAAADbAAAADwAAAAAAAAAAAAAA&#10;AAChAgAAZHJzL2Rvd25yZXYueG1sUEsFBgAAAAAEAAQA+QAAAJADAAAAAA==&#10;" strokecolor="#a5a5a5 [3204]" strokeweight="2pt">
                  <v:stroke endarrow="open"/>
                  <v:shadow on="t" opacity="24903f" mv:blur="40000f" origin=",.5" offset="0,20000emu"/>
                </v:shape>
                <v:rect id="Rectangle 69" o:spid="_x0000_s1090" style="position:absolute;left:2171700;top:147066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ZqqwwAA&#10;ANsAAAAPAAAAZHJzL2Rvd25yZXYueG1sRI9Pa8JAEMXvBb/DMoK3ZqJYqdFVpFSQQilVDzkO2TEJ&#10;ZmdDdjXx23cLhR4f78+Pt94OtlF37nztRMM0SUGxFM7UUmo4n/bPr6B8IDHUOGEND/aw3Yye1pQZ&#10;18s334+hVHFEfEYaqhDaDNEXFVvyiWtZondxnaUQZVei6aiP47bBWZou0FItkVBRy28VF9fjzUbu&#10;y7LHQZr3T7l9nGdzPOT4lWs9GQ+7FajAQ/gP/7UPRsNiCb9f4g/A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xZqq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813F01C" w14:textId="77777777" w:rsidR="00CF44A6" w:rsidRDefault="00CF44A6" w:rsidP="009C45D1">
                        <w:pPr>
                          <w:jc w:val="center"/>
                        </w:pPr>
                      </w:p>
                      <w:p w14:paraId="45B19120" w14:textId="64F30922" w:rsidR="00CF44A6" w:rsidRDefault="00CF44A6" w:rsidP="009C45D1">
                        <w:pPr>
                          <w:jc w:val="center"/>
                        </w:pPr>
                        <w:r>
                          <w:t>SmsReceiver.java</w:t>
                        </w:r>
                      </w:p>
                      <w:p w14:paraId="481945F3" w14:textId="0DB5F20F" w:rsidR="00CF44A6" w:rsidRPr="005F0EF4" w:rsidRDefault="00CF44A6" w:rsidP="009C45D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Connecteur droit avec flèche 70" o:spid="_x0000_s1091" type="#_x0000_t32" style="position:absolute;left:3543300;top:1246505;width:12573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J2xsAAAADbAAAADwAAAGRycy9kb3ducmV2LnhtbERP3WrCMBS+H/gO4Qy8m6kKVTqjDMXR&#10;m13Y7QGOzbEpa05Ck9X27c2FsMuP7393GG0nBupD61jBcpGBIK6dbrlR8PN9ftuCCBFZY+eYFEwU&#10;4LCfveyw0O7OFxqq2IgUwqFABSZGX0gZakMWw8J54sTdXG8xJtg3Uvd4T+G2k6ssy6XFllODQU9H&#10;Q/Vv9WcVuPKU1745+y+ztqfP620a5PKo1Px1/HgHEWmM/+Knu9QKNml9+pJ+gNw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GydsbAAAAA2wAAAA8AAAAAAAAAAAAAAAAA&#10;oQIAAGRycy9kb3ducmV2LnhtbFBLBQYAAAAABAAEAPkAAACOAwAAAAA=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71" o:spid="_x0000_s1092" type="#_x0000_t32" style="position:absolute;left:3543300;top:1813560;width:125730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yq4sUAAADbAAAADwAAAGRycy9kb3ducmV2LnhtbESPQWsCMRSE7wX/Q3iCt5q1ByurUVpL&#10;baliqfbQ42Pz3F26eQlJXNd/bwTB4zAz3zCzRWca0ZIPtWUFo2EGgriwuuZSwe/+/XECIkRkjY1l&#10;UnCmAIt572GGubYn/qF2F0uRIBxyVFDF6HIpQ1GRwTC0jjh5B+sNxiR9KbXHU4KbRj5l2VgarDkt&#10;VOhoWVHxvzsaBV+bj2VsM392b1v6nrj16+Fv1Sk16HcvUxCRungP39qfWsHzCK5f0g+Q8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Ayq4sUAAADbAAAADwAAAAAAAAAA&#10;AAAAAAChAgAAZHJzL2Rvd25yZXYueG1sUEsFBgAAAAAEAAQA+QAAAJMDAAAAAA==&#10;" strokecolor="#a5a5a5 [3204]" strokeweight="2pt">
                  <v:stroke endarrow="open"/>
                  <v:shadow on="t" opacity="24903f" mv:blur="40000f" origin=",.5" offset="0,20000emu"/>
                </v:shape>
                <v:shape id="Connecteur droit avec flèche 72" o:spid="_x0000_s1093" type="#_x0000_t32" style="position:absolute;left:3543300;top:1927860;width:12573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40lcUAAADbAAAADwAAAGRycy9kb3ducmV2LnhtbESPzWsCMRTE7wX/h/CE3mpWD1VWo7SW&#10;fmCl4sfB42Pz3F3cvIQkXdf/3giFHoeZ+Q0zW3SmES35UFtWMBxkIIgLq2suFRz2708TECEia2ws&#10;k4IrBVjMew8zzLW98JbaXSxFgnDIUUEVo8ulDEVFBsPAOuLknaw3GJP0pdQeLwluGjnKsmdpsOa0&#10;UKGjZUXFefdrFKzWn8vYZv7q3n5oM3Hfr6fjR6fUY797mYKI1MX/8F/7SysYj+D+Jf0AO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N40lcUAAADbAAAADwAAAAAAAAAA&#10;AAAAAAChAgAAZHJzL2Rvd25yZXYueG1sUEsFBgAAAAAEAAQA+QAAAJMDAAAAAA==&#10;" strokecolor="#a5a5a5 [3204]" strokeweight="2pt">
                  <v:stroke endarrow="open"/>
                  <v:shadow on="t" opacity="24903f" mv:blur="40000f" origin=",.5" offset="0,20000emu"/>
                </v:shape>
                <v:rect id="Rectangle 73" o:spid="_x0000_s1094" style="position:absolute;left:4800600;top:784860;width:16002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9DudwwAA&#10;ANsAAAAPAAAAZHJzL2Rvd25yZXYueG1sRI9ba8JAEIXfC/6HZYS+6aS29RJdRURBCqV4efBxyI5J&#10;aHY2ZFeT/vtuQejj4Vw+zmLV2UrdufGlEw0vwwQUS+ZMKbmG82k3mILygcRQ5YQ1/LCH1bL3tKDU&#10;uFYOfD+GXMUR8SlpKEKoU0SfFWzJD13NEr2rayyFKJscTUNtHLcVjpJkjJZKiYSCat4UnH0fbzZy&#10;32ctdlJtP+X2cR694f6CXxetn/vdeg4qcBf+w4/23miYvMLfl/gDc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9Dud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52F95A49" w14:textId="2FDF78AA" w:rsidR="00CF44A6" w:rsidRDefault="00CF44A6" w:rsidP="00D07C97">
                        <w:pPr>
                          <w:jc w:val="center"/>
                        </w:pPr>
                        <w:r>
                          <w:t>Parser.java:</w:t>
                        </w:r>
                      </w:p>
                      <w:p w14:paraId="3AE4A3DA" w14:textId="032FDE70" w:rsidR="00CF44A6" w:rsidRDefault="00CF44A6" w:rsidP="008479D9">
                        <w:pPr>
                          <w:jc w:val="center"/>
                        </w:pPr>
                        <w:r>
                          <w:t xml:space="preserve">Parse the </w:t>
                        </w:r>
                        <w:proofErr w:type="spellStart"/>
                        <w:r>
                          <w:t>sms</w:t>
                        </w:r>
                        <w:proofErr w:type="spellEnd"/>
                        <w:r>
                          <w:t xml:space="preserve"> to be sure it is for synch</w:t>
                        </w:r>
                      </w:p>
                      <w:p w14:paraId="43097A43" w14:textId="77777777" w:rsidR="00CF44A6" w:rsidRPr="005F0EF4" w:rsidRDefault="00CF44A6" w:rsidP="008479D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74" o:spid="_x0000_s1095" style="position:absolute;left:4800600;top:1699260;width:17145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aPpwwAA&#10;ANsAAAAPAAAAZHJzL2Rvd25yZXYueG1sRI9Pa8JAEMXvBb/DMoK3OjHY2qauQURBCqVUPXgcstMk&#10;mJ0N2dXEb98tFHp8vD8/3jIfbKNu3PnaiYbZNAHFUjhTS6nhdNw9voDygcRQ44Q13NlDvho9LCkz&#10;rpcvvh1CqeKI+Iw0VCG0GaIvKrbkp65lid636yyFKLsSTUd9HLcNpknyjJZqiYSKWt5UXFwOVxu5&#10;T689DtJsP+T6fkrnuD/j51nryXhYv4EKPIT/8F97bzQs5vD7Jf4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HaPp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7B58A23E" w14:textId="63142D61" w:rsidR="00CF44A6" w:rsidRDefault="00CF44A6" w:rsidP="00A8039A">
                        <w:r>
                          <w:t>HelperPreference.java</w:t>
                        </w:r>
                      </w:p>
                      <w:p w14:paraId="6C183CF6" w14:textId="3E133B8B" w:rsidR="00CF44A6" w:rsidRDefault="00CF44A6" w:rsidP="008479D9">
                        <w:pPr>
                          <w:jc w:val="center"/>
                        </w:pPr>
                        <w:r>
                          <w:t xml:space="preserve">Save the </w:t>
                        </w:r>
                        <w:proofErr w:type="spellStart"/>
                        <w:r>
                          <w:t>sms</w:t>
                        </w:r>
                        <w:proofErr w:type="spellEnd"/>
                        <w:r>
                          <w:t xml:space="preserve"> in database</w:t>
                        </w:r>
                      </w:p>
                      <w:p w14:paraId="78E78A65" w14:textId="77777777" w:rsidR="00CF44A6" w:rsidRPr="005F0EF4" w:rsidRDefault="00CF44A6" w:rsidP="008479D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75" o:spid="_x0000_s1096" style="position:absolute;left:4800600;top:2499360;width:1828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QZywgAA&#10;ANsAAAAPAAAAZHJzL2Rvd25yZXYueG1sRI9Pa8JAEMXvQr/DMgVvOlGq1egqpVSQgojWg8chOybB&#10;7GzIrib99t2C4PHx/vx4y3VnK3XnxpdONIyGCSiWzJlScg2nn81gBsoHEkOVE9bwyx7Wq5feklLj&#10;Wjnw/RhyFUfEp6ShCKFOEX1WsCU/dDVL9C6usRSibHI0DbVx3FY4TpIpWiolEgqq+bPg7Hq82cid&#10;zFvspPraye37NH7D7Rn3Z637r93HAlTgLjzDj/bWaHifwP+X+ANw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RBnL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80C225F" w14:textId="5240770A" w:rsidR="00CF44A6" w:rsidRDefault="00CF44A6" w:rsidP="008479D9">
                        <w:pPr>
                          <w:jc w:val="center"/>
                        </w:pPr>
                        <w:r>
                          <w:t xml:space="preserve">Count the number of received </w:t>
                        </w:r>
                        <w:proofErr w:type="spellStart"/>
                        <w:r>
                          <w:t>sms</w:t>
                        </w:r>
                        <w:proofErr w:type="spellEnd"/>
                      </w:p>
                      <w:p w14:paraId="1A59971A" w14:textId="77777777" w:rsidR="00CF44A6" w:rsidRDefault="00CF44A6" w:rsidP="009659A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659AC">
                          <w:rPr>
                            <w:sz w:val="16"/>
                            <w:szCs w:val="16"/>
                          </w:rPr>
                          <w:t>FragmentSynchronization.java</w:t>
                        </w:r>
                      </w:p>
                      <w:p w14:paraId="4B3E9C43" w14:textId="3BFD8145" w:rsidR="00CF44A6" w:rsidRPr="009659AC" w:rsidRDefault="00CF44A6" w:rsidP="009659A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SmsReceiver.java</w:t>
                        </w:r>
                      </w:p>
                      <w:p w14:paraId="548F4078" w14:textId="77777777" w:rsidR="00CF44A6" w:rsidRPr="005F0EF4" w:rsidRDefault="00CF44A6" w:rsidP="008479D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oval id="Ellipse 78" o:spid="_x0000_s1097" style="position:absolute;left:4114800;top:124206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6itkwQAA&#10;ANsAAAAPAAAAZHJzL2Rvd25yZXYueG1sRE9Ni8IwEL0L/ocwC3vTdGXR2jWKiiviyVYv3oZmbMs2&#10;k9LE2v335iB4fLzvxao3teiodZVlBV/jCARxbnXFhYLL+XcUg3AeWWNtmRT8k4PVcjhYYKLtg1Pq&#10;Ml+IEMIuQQWl900ipctLMujGtiEO3M22Bn2AbSF1i48Qbmo5iaKpNFhxaCixoW1J+V92Nwqq4zye&#10;pd013pymXbq/bSL5vbso9fnRr39AeOr9W/xyH7SCWRgbvoQfIJ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orZMEAAADbAAAADwAAAAAAAAAAAAAAAACXAgAAZHJzL2Rvd25y&#10;ZXYueG1sUEsFBgAAAAAEAAQA9QAAAIUDAAAAAA=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60EF6027" w14:textId="30C4FDFB" w:rsidR="00CF44A6" w:rsidRDefault="00CF44A6" w:rsidP="005C42C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lipse 79" o:spid="_x0000_s1098" style="position:absolute;left:4229100;top:169926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po7/wwAA&#10;ANsAAAAPAAAAZHJzL2Rvd25yZXYueG1sRI9Bi8IwFITvgv8hPMGbpoporUZRcZdlT1a9eHs0z7bY&#10;vJQm1u6/3ywseBxm5htmve1MJVpqXGlZwWQcgSDOrC45V3C9fIxiEM4ja6wsk4IfcrDd9HtrTLR9&#10;cUrt2eciQNglqKDwvk6kdFlBBt3Y1sTBu9vGoA+yyaVu8BXgppLTKJpLgyWHhQJrOhSUPc5Po6D8&#10;XsaLtL3F+9O8TT/v+0jOjlelhoNutwLhqfPv8H/7SytYLOHvS/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po7/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6563A2EC" w14:textId="03E56A92" w:rsidR="00CF44A6" w:rsidRDefault="00CF44A6" w:rsidP="005C42C5">
                        <w:pPr>
                          <w:jc w:val="center"/>
                        </w:pPr>
                        <w:r>
                          <w:t>2</w:t>
                        </w: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 wp14:anchorId="4A7F53B8" wp14:editId="07FD6A19">
                              <wp:extent cx="49530" cy="76601"/>
                              <wp:effectExtent l="0" t="0" r="1270" b="0"/>
                              <wp:docPr id="88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" cy="76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81" o:spid="_x0000_s1099" style="position:absolute;left:4229100;top:238506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fLewwAA&#10;ANsAAAAPAAAAZHJzL2Rvd25yZXYueG1sRI9Bi8IwFITvC/6H8IS9rakibq1GUXEX2ZNVL94ezbMt&#10;Ni+libX7740geBxm5htmvuxMJVpqXGlZwXAQgSDOrC45V3A6/nzFIJxH1lhZJgX/5GC56H3MMdH2&#10;zim1B5+LAGGXoILC+zqR0mUFGXQDWxMH72Ibgz7IJpe6wXuAm0qOomgiDZYcFgqsaVNQdj3cjILy&#10;bxp/p+05Xu8nbfp7WUdyvD0p9dnvVjMQnjr/Dr/aO60gHsLzS/g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BfLewwAAANsAAAAPAAAAAAAAAAAAAAAAAJcCAABkcnMvZG93&#10;bnJldi54bWxQSwUGAAAAAAQABAD1AAAAhw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542EB571" w14:textId="04DFDAA5" w:rsidR="00CF44A6" w:rsidRDefault="00CF44A6" w:rsidP="005C42C5">
                        <w:pPr>
                          <w:jc w:val="center"/>
                        </w:pPr>
                        <w:r>
                          <w:t>3</w:t>
                        </w: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 wp14:anchorId="0333DC84" wp14:editId="779F719E">
                              <wp:extent cx="49530" cy="76601"/>
                              <wp:effectExtent l="0" t="0" r="1270" b="0"/>
                              <wp:docPr id="89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" cy="766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Connecteur droit avec flèche 86" o:spid="_x0000_s1100" type="#_x0000_t32" style="position:absolute;left:5829300;top:318516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BCscUAAADbAAAADwAAAGRycy9kb3ducmV2LnhtbESPT2sCMRTE70K/Q3hCbzVrD7KsRrGW&#10;/qGKou3B42Pz3F26eQlJuq7f3ggFj8PM/IaZLXrTio58aCwrGI8yEMSl1Q1XCn6+355yECEia2wt&#10;k4ILBVjMHwYzLLQ98566Q6xEgnAoUEEdoyukDGVNBsPIOuLknaw3GJP0ldQezwluWvmcZRNpsOG0&#10;UKOjVU3l7+HPKPjafKxil/mLe93SLnfrl9PxvVfqcdgvpyAi9fEe/m9/agX5BG5f0g+Q8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BCscUAAADbAAAADwAAAAAAAAAA&#10;AAAAAAChAgAAZHJzL2Rvd25yZXYueG1sUEsFBgAAAAAEAAQA+QAAAJMDAAAAAA==&#10;" strokecolor="#a5a5a5 [3204]" strokeweight="2pt">
                  <v:stroke endarrow="open"/>
                  <v:shadow on="t" opacity="24903f" mv:blur="40000f" origin=",.5" offset="0,20000emu"/>
                </v:shape>
                <v:rect id="Rectangle 87" o:spid="_x0000_s1101" style="position:absolute;left:4800600;top:3740785;width:1943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k25wgAA&#10;ANsAAAAPAAAAZHJzL2Rvd25yZXYueG1sRI9Pa8JAEMXvhX6HZQre6qSirUZXKaIgBRGtB49DdkyC&#10;2dmQXU389m5B6PHx/vx4s0VnK3XjxpdONHz0E1AsmTOl5BqOv+v3MSgfSAxVTljDnT0s5q8vM0qN&#10;a2XPt0PIVRwRn5KGIoQ6RfRZwZZ839Us0Tu7xlKIssnRNNTGcVvhIEk+0VIpkVBQzcuCs8vhaiN3&#10;NGmxk2q1levPcTDEzQl3J617b933FFTgLvyHn+2N0TD+gr8v8Qfg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aTbn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0EF24A58" w14:textId="4CF6BDD1" w:rsidR="00CF44A6" w:rsidRDefault="00CF44A6" w:rsidP="004E129D">
                        <w:pPr>
                          <w:jc w:val="center"/>
                        </w:pPr>
                        <w:r>
                          <w:t>Restart the application</w:t>
                        </w:r>
                      </w:p>
                      <w:p w14:paraId="250BB3A0" w14:textId="3CAF9B8C" w:rsidR="00CF44A6" w:rsidRDefault="00CF44A6" w:rsidP="004E129D">
                        <w:pPr>
                          <w:jc w:val="center"/>
                        </w:pPr>
                        <w:r w:rsidRPr="009659AC">
                          <w:rPr>
                            <w:sz w:val="16"/>
                            <w:szCs w:val="16"/>
                          </w:rPr>
                          <w:t>FragmentSynchronization.java</w:t>
                        </w:r>
                      </w:p>
                      <w:p w14:paraId="001AD8A1" w14:textId="77777777" w:rsidR="00CF44A6" w:rsidRPr="005F0EF4" w:rsidRDefault="00CF44A6" w:rsidP="004E129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CDAC46B" w14:textId="27FA38F6" w:rsidR="00D96B7F" w:rsidRPr="00D96B7F" w:rsidRDefault="00D96B7F" w:rsidP="00D96B7F">
      <w:pPr>
        <w:pStyle w:val="Retraitnormal"/>
      </w:pPr>
    </w:p>
    <w:p w14:paraId="0980782A" w14:textId="77777777" w:rsidR="006F192D" w:rsidRDefault="006F192D" w:rsidP="00766C73">
      <w:pPr>
        <w:rPr>
          <w:lang w:val="en-GB"/>
        </w:rPr>
      </w:pPr>
    </w:p>
    <w:p w14:paraId="208EA45F" w14:textId="63059347" w:rsidR="006F192D" w:rsidRDefault="006F192D" w:rsidP="00766C73">
      <w:pPr>
        <w:rPr>
          <w:lang w:val="en-GB"/>
        </w:rPr>
      </w:pPr>
    </w:p>
    <w:p w14:paraId="1B44A46F" w14:textId="408BFB62" w:rsidR="006F192D" w:rsidRDefault="006F192D" w:rsidP="00766C73">
      <w:pPr>
        <w:rPr>
          <w:lang w:val="en-GB"/>
        </w:rPr>
      </w:pPr>
    </w:p>
    <w:p w14:paraId="3364FA96" w14:textId="25E1B1CD" w:rsidR="006F192D" w:rsidRDefault="006F192D" w:rsidP="00766C73">
      <w:pPr>
        <w:rPr>
          <w:lang w:val="en-GB"/>
        </w:rPr>
      </w:pPr>
    </w:p>
    <w:p w14:paraId="43EE122D" w14:textId="5A3E67C5" w:rsidR="006F192D" w:rsidRDefault="006F192D" w:rsidP="00766C73">
      <w:pPr>
        <w:rPr>
          <w:lang w:val="en-GB"/>
        </w:rPr>
      </w:pPr>
    </w:p>
    <w:p w14:paraId="1F3C1F57" w14:textId="153DD5E1" w:rsidR="006F192D" w:rsidRDefault="006F192D" w:rsidP="00766C73">
      <w:pPr>
        <w:rPr>
          <w:lang w:val="en-GB"/>
        </w:rPr>
      </w:pPr>
    </w:p>
    <w:p w14:paraId="608B2206" w14:textId="1A33F717" w:rsidR="006F192D" w:rsidRDefault="006F192D" w:rsidP="00766C73">
      <w:pPr>
        <w:rPr>
          <w:lang w:val="en-GB"/>
        </w:rPr>
      </w:pPr>
    </w:p>
    <w:p w14:paraId="54A51CB7" w14:textId="4CC6FB36" w:rsidR="006F192D" w:rsidRDefault="006F192D" w:rsidP="00766C73">
      <w:pPr>
        <w:rPr>
          <w:lang w:val="en-GB"/>
        </w:rPr>
      </w:pPr>
    </w:p>
    <w:p w14:paraId="5D4B7ED5" w14:textId="7FECC706" w:rsidR="006F192D" w:rsidRDefault="006F192D" w:rsidP="00766C73">
      <w:pPr>
        <w:rPr>
          <w:lang w:val="en-GB"/>
        </w:rPr>
      </w:pPr>
    </w:p>
    <w:p w14:paraId="344D8FDD" w14:textId="4BF92BE8" w:rsidR="006F192D" w:rsidRDefault="006F192D" w:rsidP="00766C73">
      <w:pPr>
        <w:rPr>
          <w:lang w:val="en-GB"/>
        </w:rPr>
      </w:pPr>
    </w:p>
    <w:p w14:paraId="1E94ED00" w14:textId="46B4888B" w:rsidR="006F192D" w:rsidRDefault="006F192D" w:rsidP="00766C73">
      <w:pPr>
        <w:rPr>
          <w:lang w:val="en-GB"/>
        </w:rPr>
      </w:pPr>
    </w:p>
    <w:p w14:paraId="5254D910" w14:textId="420F379C" w:rsidR="006F192D" w:rsidRDefault="006F192D" w:rsidP="00766C73">
      <w:pPr>
        <w:rPr>
          <w:lang w:val="en-GB"/>
        </w:rPr>
      </w:pPr>
    </w:p>
    <w:p w14:paraId="1C182045" w14:textId="0D076652" w:rsidR="006F192D" w:rsidRDefault="006F192D" w:rsidP="00766C73">
      <w:pPr>
        <w:rPr>
          <w:lang w:val="en-GB"/>
        </w:rPr>
      </w:pPr>
    </w:p>
    <w:p w14:paraId="649AA84B" w14:textId="396FD47F" w:rsidR="006F192D" w:rsidRDefault="006F192D" w:rsidP="00766C73">
      <w:pPr>
        <w:rPr>
          <w:lang w:val="en-GB"/>
        </w:rPr>
      </w:pPr>
    </w:p>
    <w:p w14:paraId="1C372C0D" w14:textId="69FD2299" w:rsidR="006F192D" w:rsidRDefault="006F192D" w:rsidP="00766C73">
      <w:pPr>
        <w:rPr>
          <w:lang w:val="en-GB"/>
        </w:rPr>
      </w:pPr>
    </w:p>
    <w:p w14:paraId="0BA1AA4B" w14:textId="77777777" w:rsidR="006F192D" w:rsidRDefault="006F192D" w:rsidP="00766C73">
      <w:pPr>
        <w:rPr>
          <w:lang w:val="en-GB"/>
        </w:rPr>
      </w:pPr>
    </w:p>
    <w:p w14:paraId="540EC23B" w14:textId="01E4902C" w:rsidR="006F192D" w:rsidRDefault="006F192D" w:rsidP="00766C73">
      <w:pPr>
        <w:rPr>
          <w:lang w:val="en-GB"/>
        </w:rPr>
      </w:pPr>
    </w:p>
    <w:p w14:paraId="553E3A1C" w14:textId="02F4BB41" w:rsidR="006F192D" w:rsidRDefault="006F192D" w:rsidP="00766C73">
      <w:pPr>
        <w:rPr>
          <w:lang w:val="en-GB"/>
        </w:rPr>
      </w:pPr>
    </w:p>
    <w:p w14:paraId="4F48147F" w14:textId="13E713F2" w:rsidR="006F192D" w:rsidRDefault="006F192D" w:rsidP="00766C73">
      <w:pPr>
        <w:rPr>
          <w:lang w:val="en-GB"/>
        </w:rPr>
      </w:pPr>
    </w:p>
    <w:p w14:paraId="1B471B30" w14:textId="7A48C42D" w:rsidR="006F192D" w:rsidRDefault="006F192D" w:rsidP="00766C73">
      <w:pPr>
        <w:rPr>
          <w:lang w:val="en-GB"/>
        </w:rPr>
      </w:pPr>
    </w:p>
    <w:p w14:paraId="11EACC1E" w14:textId="77777777" w:rsidR="006F192D" w:rsidRDefault="006F192D" w:rsidP="00766C73">
      <w:pPr>
        <w:rPr>
          <w:lang w:val="en-GB"/>
        </w:rPr>
      </w:pPr>
    </w:p>
    <w:p w14:paraId="77A55FE8" w14:textId="1C0D8F83" w:rsidR="006F192D" w:rsidRDefault="006F192D" w:rsidP="00766C73">
      <w:pPr>
        <w:rPr>
          <w:lang w:val="en-GB"/>
        </w:rPr>
      </w:pPr>
    </w:p>
    <w:p w14:paraId="6E8412EC" w14:textId="49B03632" w:rsidR="006F192D" w:rsidRDefault="006F192D" w:rsidP="00766C73">
      <w:pPr>
        <w:rPr>
          <w:lang w:val="en-GB"/>
        </w:rPr>
      </w:pPr>
    </w:p>
    <w:p w14:paraId="5BD6C791" w14:textId="77777777" w:rsidR="006F192D" w:rsidRDefault="006F192D" w:rsidP="00766C73">
      <w:pPr>
        <w:rPr>
          <w:lang w:val="en-GB"/>
        </w:rPr>
      </w:pPr>
    </w:p>
    <w:p w14:paraId="59B2EBCD" w14:textId="77777777" w:rsidR="006F192D" w:rsidRDefault="006F192D" w:rsidP="00766C73">
      <w:pPr>
        <w:rPr>
          <w:lang w:val="en-GB"/>
        </w:rPr>
      </w:pPr>
    </w:p>
    <w:p w14:paraId="400D076A" w14:textId="51A21E48" w:rsidR="006F192D" w:rsidRDefault="006F192D" w:rsidP="00766C73">
      <w:pPr>
        <w:rPr>
          <w:lang w:val="en-GB"/>
        </w:rPr>
      </w:pPr>
    </w:p>
    <w:p w14:paraId="4EE25595" w14:textId="29C911C4" w:rsidR="006F192D" w:rsidRDefault="006F192D" w:rsidP="00766C73">
      <w:pPr>
        <w:rPr>
          <w:lang w:val="en-GB"/>
        </w:rPr>
      </w:pPr>
    </w:p>
    <w:p w14:paraId="5BFA1A6E" w14:textId="77777777" w:rsidR="006F192D" w:rsidRDefault="006F192D" w:rsidP="00766C73">
      <w:pPr>
        <w:rPr>
          <w:lang w:val="en-GB"/>
        </w:rPr>
      </w:pPr>
    </w:p>
    <w:p w14:paraId="24D4DDFB" w14:textId="77777777" w:rsidR="006F192D" w:rsidRDefault="006F192D" w:rsidP="00766C73">
      <w:pPr>
        <w:rPr>
          <w:lang w:val="en-GB"/>
        </w:rPr>
      </w:pPr>
    </w:p>
    <w:p w14:paraId="1554AEDE" w14:textId="77777777" w:rsidR="006F192D" w:rsidRDefault="006F192D" w:rsidP="00766C73">
      <w:pPr>
        <w:rPr>
          <w:lang w:val="en-GB"/>
        </w:rPr>
      </w:pPr>
    </w:p>
    <w:p w14:paraId="6CC53577" w14:textId="77777777" w:rsidR="006F192D" w:rsidRDefault="006F192D" w:rsidP="00766C73">
      <w:pPr>
        <w:rPr>
          <w:lang w:val="en-GB"/>
        </w:rPr>
      </w:pPr>
    </w:p>
    <w:p w14:paraId="64A1069F" w14:textId="77777777" w:rsidR="006F192D" w:rsidRDefault="006F192D" w:rsidP="00766C73">
      <w:pPr>
        <w:rPr>
          <w:lang w:val="en-GB"/>
        </w:rPr>
      </w:pPr>
    </w:p>
    <w:p w14:paraId="1087ED49" w14:textId="77777777" w:rsidR="006F192D" w:rsidRDefault="006F192D" w:rsidP="00766C73">
      <w:pPr>
        <w:rPr>
          <w:lang w:val="en-GB"/>
        </w:rPr>
      </w:pPr>
    </w:p>
    <w:p w14:paraId="3DC3D759" w14:textId="77777777" w:rsidR="00D96B7F" w:rsidRDefault="00D96B7F" w:rsidP="00766C73">
      <w:pPr>
        <w:rPr>
          <w:lang w:val="en-GB"/>
        </w:rPr>
      </w:pPr>
    </w:p>
    <w:p w14:paraId="3EE38B6F" w14:textId="77777777" w:rsidR="00641FD7" w:rsidRPr="00766C73" w:rsidRDefault="00641FD7" w:rsidP="00766C73">
      <w:pPr>
        <w:rPr>
          <w:lang w:val="en-GB"/>
        </w:rPr>
      </w:pPr>
    </w:p>
    <w:p w14:paraId="6AA325BF" w14:textId="5D9B9F4E" w:rsidR="00766C73" w:rsidRPr="00E11776" w:rsidRDefault="00766C73" w:rsidP="00766C73">
      <w:pPr>
        <w:pStyle w:val="Titre2"/>
      </w:pPr>
      <w:bookmarkStart w:id="39" w:name="_Toc316903681"/>
      <w:r>
        <w:t>Class diagrams</w:t>
      </w:r>
      <w:bookmarkEnd w:id="39"/>
    </w:p>
    <w:p w14:paraId="2D885FF6" w14:textId="36DE511E" w:rsidR="00DF6B46" w:rsidRDefault="00DF6B46" w:rsidP="00766C73">
      <w:pPr>
        <w:rPr>
          <w:lang w:val="en-GB"/>
        </w:rPr>
      </w:pPr>
      <w:r>
        <w:rPr>
          <w:lang w:val="en-GB"/>
        </w:rPr>
        <w:t xml:space="preserve">Diagram 1: Report and Alert </w:t>
      </w:r>
      <w:r w:rsidR="00D11F71">
        <w:rPr>
          <w:lang w:val="en-GB"/>
        </w:rPr>
        <w:t>activities</w:t>
      </w:r>
      <w:r w:rsidR="007C577A">
        <w:rPr>
          <w:lang w:val="en-GB"/>
        </w:rPr>
        <w:t xml:space="preserve"> </w:t>
      </w:r>
      <w:r>
        <w:rPr>
          <w:lang w:val="en-GB"/>
        </w:rPr>
        <w:t>structure</w:t>
      </w:r>
    </w:p>
    <w:p w14:paraId="5BAA5D11" w14:textId="5E391E22" w:rsidR="00DF6B46" w:rsidRDefault="00A565B9" w:rsidP="00766C73">
      <w:pPr>
        <w:rPr>
          <w:lang w:val="en-GB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045DDE2" wp14:editId="71B575BE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3886200" cy="3101340"/>
                <wp:effectExtent l="50800" t="0" r="76200" b="99060"/>
                <wp:wrapThrough wrapText="bothSides">
                  <wp:wrapPolygon edited="0">
                    <wp:start x="-141" y="0"/>
                    <wp:lineTo x="-282" y="0"/>
                    <wp:lineTo x="-282" y="22113"/>
                    <wp:lineTo x="21882" y="22113"/>
                    <wp:lineTo x="21882" y="2830"/>
                    <wp:lineTo x="21741" y="177"/>
                    <wp:lineTo x="21741" y="0"/>
                    <wp:lineTo x="-141" y="0"/>
                  </wp:wrapPolygon>
                </wp:wrapThrough>
                <wp:docPr id="93" name="Grouper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101340"/>
                          <a:chOff x="0" y="0"/>
                          <a:chExt cx="3886200" cy="310134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15240"/>
                            <a:ext cx="3886200" cy="3086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DBBF8" w14:textId="25AC1D1F" w:rsidR="00CF44A6" w:rsidRDefault="00CF44A6" w:rsidP="00683FBE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1C549" w14:textId="064AAAFC" w:rsidR="00CF44A6" w:rsidRDefault="00CF44A6">
                              <w:proofErr w:type="spellStart"/>
                              <w:r>
                                <w:t>AbstractActivitySesSms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600" y="472440"/>
                            <a:ext cx="1943100" cy="2400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AFFF1" w14:textId="77777777" w:rsidR="00CF44A6" w:rsidRDefault="00CF44A6" w:rsidP="00B4673C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228600" y="47244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1D538" w14:textId="568E8F1E" w:rsidR="00CF44A6" w:rsidRDefault="00CF44A6" w:rsidP="00712351">
                              <w:proofErr w:type="spellStart"/>
                              <w:r>
                                <w:t>AbstractActivityReport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6000" y="472440"/>
                            <a:ext cx="14859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C1268" w14:textId="77777777" w:rsidR="00CF44A6" w:rsidRDefault="00CF44A6" w:rsidP="0094675B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286000" y="47244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8A66A" w14:textId="26D34336" w:rsidR="00CF44A6" w:rsidRDefault="00CF44A6" w:rsidP="0094675B">
                              <w:proofErr w:type="spellStart"/>
                              <w:r>
                                <w:t>ActivityAlert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2900" y="835025"/>
                            <a:ext cx="16002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13BA3" w14:textId="77777777" w:rsidR="00CF44A6" w:rsidRDefault="00CF44A6" w:rsidP="00927B40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2900" y="1863725"/>
                            <a:ext cx="16002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13342" w14:textId="77777777" w:rsidR="00CF44A6" w:rsidRDefault="00CF44A6" w:rsidP="003910E7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342900" y="83502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118BB" w14:textId="6366C201" w:rsidR="00CF44A6" w:rsidRDefault="00CF44A6" w:rsidP="00486DBC">
                              <w:proofErr w:type="spellStart"/>
                              <w:r>
                                <w:t>ActivityReportWeekly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342900" y="186372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7E9A0" w14:textId="2FA58B3F" w:rsidR="00CF44A6" w:rsidRDefault="00CF44A6" w:rsidP="00486DBC">
                              <w:proofErr w:type="spellStart"/>
                              <w:r>
                                <w:t>ActivityReportMonthly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93" o:spid="_x0000_s1102" style="position:absolute;left:0;text-align:left;margin-left:81pt;margin-top:10pt;width:306pt;height:244.2pt;z-index:251728896" coordsize="3886200,3101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">
                <v:rect id="Rectangle 34" o:spid="_x0000_s1103" style="position:absolute;top:15240;width:3886200;height:3086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1/MdxgAA&#10;ANsAAAAPAAAAZHJzL2Rvd25yZXYueG1sRI/NasMwEITvhbyD2EAvoZGTlBLcKCE/tPRQKPl5gMVa&#10;W26tlZFkx83TV4VCj8PMfMOsNoNtRE8+1I4VzKYZCOLC6ZorBZfzy8MSRIjIGhvHpOCbAmzWo7sV&#10;5tpd+Uj9KVYiQTjkqMDE2OZShsKQxTB1LXHySuctxiR9JbXHa4LbRs6z7ElarDktGGxpb6j4OnVW&#10;Qbd7/bhlE//57stucoiX/mj6Uqn78bB9BhFpiP/hv/abVrB4hN8v6QfI9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1/MdxgAAANsAAAAPAAAAAAAAAAAAAAAAAJcCAABkcnMv&#10;ZG93bnJldi54bWxQSwUGAAAAAAQABAD1AAAAig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87DBBF8" w14:textId="25AC1D1F" w:rsidR="00CF44A6" w:rsidRDefault="00CF44A6" w:rsidP="00683FBE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35" o:spid="_x0000_s1104" type="#_x0000_t202" style="position:absolute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7421C549" w14:textId="064AAAFC" w:rsidR="00CF44A6" w:rsidRDefault="00CF44A6">
                        <w:proofErr w:type="spellStart"/>
                        <w:r>
                          <w:t>AbstractActivitySesSms</w:t>
                        </w:r>
                        <w:proofErr w:type="spellEnd"/>
                      </w:p>
                    </w:txbxContent>
                  </v:textbox>
                </v:shape>
                <v:rect id="Rectangle 36" o:spid="_x0000_s1105" style="position:absolute;left:228600;top:472440;width:19431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cjxxQAA&#10;ANsAAAAPAAAAZHJzL2Rvd25yZXYueG1sRI/NasMwEITvhbyD2EAuIZGTQihulNAkJPRQKPl5gMVa&#10;W26tlZFkx+3TV4VCj8PMfMOst4NtRE8+1I4VLOYZCOLC6ZorBbfrcfYEIkRkjY1jUvBFAbab0cMa&#10;c+3ufKb+EiuRIBxyVGBibHMpQ2HIYpi7ljh5pfMWY5K+ktrjPcFtI5dZtpIWa04LBlvaGyo+L51V&#10;0O1O79/Z1H+8+bKbHuKtP5u+VGoyHl6eQUQa4n/4r/2qFTyu4PdL+gFy8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JyPH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91AFFF1" w14:textId="77777777" w:rsidR="00CF44A6" w:rsidRDefault="00CF44A6" w:rsidP="00B4673C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37" o:spid="_x0000_s1106" type="#_x0000_t202" style="position:absolute;left:228600;top:47244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14E1D538" w14:textId="568E8F1E" w:rsidR="00CF44A6" w:rsidRDefault="00CF44A6" w:rsidP="00712351">
                        <w:proofErr w:type="spellStart"/>
                        <w:r>
                          <w:t>AbstractActivityReport</w:t>
                        </w:r>
                        <w:proofErr w:type="spellEnd"/>
                      </w:p>
                    </w:txbxContent>
                  </v:textbox>
                </v:shape>
                <v:rect id="Rectangle 48" o:spid="_x0000_s1107" style="position:absolute;left:2286000;top:472440;width:14859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IplwgAA&#10;ANsAAAAPAAAAZHJzL2Rvd25yZXYueG1sRE/dasIwFL4f+A7hCN6IphMZoxpFNzZ2IQydD3BoTptq&#10;c1KStHZ7enMh7PLj+19vB9uInnyoHSt4nmcgiAuna64UnH8+Zq8gQkTW2DgmBb8UYLsZPa0x1+7G&#10;R+pPsRIphEOOCkyMbS5lKAxZDHPXEieudN5iTNBXUnu8pXDbyEWWvUiLNacGgy29GSqup84q6Paf&#10;33/Z1F8Ovuym7/HcH01fKjUZD7sViEhD/Bc/3F9awTKNTV/SD5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cimX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796C1268" w14:textId="77777777" w:rsidR="00CF44A6" w:rsidRDefault="00CF44A6" w:rsidP="0094675B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49" o:spid="_x0000_s1108" type="#_x0000_t202" style="position:absolute;left:2286000;top:47244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3238A66A" w14:textId="26D34336" w:rsidR="00CF44A6" w:rsidRDefault="00CF44A6" w:rsidP="0094675B">
                        <w:proofErr w:type="spellStart"/>
                        <w:r>
                          <w:t>ActivityAlert</w:t>
                        </w:r>
                        <w:proofErr w:type="spellEnd"/>
                      </w:p>
                    </w:txbxContent>
                  </v:textbox>
                </v:shape>
                <v:rect id="Rectangle 50" o:spid="_x0000_s1109" style="position:absolute;left:342900;top:835025;width:16002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MxC+wgAA&#10;ANsAAAAPAAAAZHJzL2Rvd25yZXYueG1sRE/dasIwFL4f+A7hCN6IphMcoxpFNzZ2IQydD3BoTptq&#10;c1KStHZ7enMh7PLj+19vB9uInnyoHSt4nmcgiAuna64UnH8+Zq8gQkTW2DgmBb8UYLsZPa0x1+7G&#10;R+pPsRIphEOOCkyMbS5lKAxZDHPXEieudN5iTNBXUnu8pXDbyEWWvUiLNacGgy29GSqup84q6Paf&#10;33/Z1F8Ovuym7/HcH01fKjUZD7sViEhD/Bc/3F9awTKtT1/SD5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zEL7CAAAA2wAAAA8AAAAAAAAAAAAAAAAAlwIAAGRycy9kb3du&#10;cmV2LnhtbFBLBQYAAAAABAAEAPUAAACG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6513BA3" w14:textId="77777777" w:rsidR="00CF44A6" w:rsidRDefault="00CF44A6" w:rsidP="00927B40">
                        <w:pPr>
                          <w:jc w:val="left"/>
                        </w:pPr>
                      </w:p>
                    </w:txbxContent>
                  </v:textbox>
                </v:rect>
                <v:rect id="Rectangle 51" o:spid="_x0000_s1110" style="position:absolute;left:342900;top:1863725;width:16002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f7UlxQAA&#10;ANsAAAAPAAAAZHJzL2Rvd25yZXYueG1sRI/NasMwEITvgbyD2EAuIZETaChulNCktPQQKPl5gMVa&#10;W26tlZFkx+3TV4FCj8PMfMNsdoNtRE8+1I4VLBcZCOLC6ZorBdfL6/wRRIjIGhvHpOCbAuy249EG&#10;c+1ufKL+HCuRIBxyVGBibHMpQ2HIYli4ljh5pfMWY5K+ktrjLcFtI1dZtpYWa04LBls6GCq+zp1V&#10;0O3fPn6ymf88+rKbvcRrfzJ9qdR0Mjw/gYg0xP/wX/tdK3hYwv1L+gFy+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/tSX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4513342" w14:textId="77777777" w:rsidR="00CF44A6" w:rsidRDefault="00CF44A6" w:rsidP="003910E7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52" o:spid="_x0000_s1111" type="#_x0000_t202" style="position:absolute;left:342900;top:83502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78F118BB" w14:textId="6366C201" w:rsidR="00CF44A6" w:rsidRDefault="00CF44A6" w:rsidP="00486DBC">
                        <w:proofErr w:type="spellStart"/>
                        <w:r>
                          <w:t>ActivityReportWeekly</w:t>
                        </w:r>
                        <w:proofErr w:type="spellEnd"/>
                      </w:p>
                    </w:txbxContent>
                  </v:textbox>
                </v:shape>
                <v:shape id="Zone de texte 53" o:spid="_x0000_s1112" type="#_x0000_t202" style="position:absolute;left:342900;top:186372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6F57E9A0" w14:textId="2FA58B3F" w:rsidR="00CF44A6" w:rsidRDefault="00CF44A6" w:rsidP="00486DBC">
                        <w:proofErr w:type="spellStart"/>
                        <w:r>
                          <w:t>ActivityReportMonthly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1C14233" w14:textId="77777777" w:rsidR="00DF6B46" w:rsidRDefault="00DF6B46" w:rsidP="00766C73">
      <w:pPr>
        <w:rPr>
          <w:lang w:val="en-GB"/>
        </w:rPr>
      </w:pPr>
    </w:p>
    <w:p w14:paraId="0FC499E6" w14:textId="77777777" w:rsidR="00683FBE" w:rsidRDefault="00683FBE" w:rsidP="00766C73">
      <w:pPr>
        <w:rPr>
          <w:lang w:val="en-GB"/>
        </w:rPr>
      </w:pPr>
    </w:p>
    <w:p w14:paraId="0450CF18" w14:textId="43FD637E" w:rsidR="00683FBE" w:rsidRDefault="00683FBE" w:rsidP="00766C73">
      <w:pPr>
        <w:rPr>
          <w:lang w:val="en-GB"/>
        </w:rPr>
      </w:pPr>
    </w:p>
    <w:p w14:paraId="2B258A96" w14:textId="4CE913C1" w:rsidR="00683FBE" w:rsidRDefault="00683FBE" w:rsidP="00766C73">
      <w:pPr>
        <w:rPr>
          <w:lang w:val="en-GB"/>
        </w:rPr>
      </w:pPr>
    </w:p>
    <w:p w14:paraId="5A425F2D" w14:textId="77777777" w:rsidR="00683FBE" w:rsidRDefault="00683FBE" w:rsidP="00766C73">
      <w:pPr>
        <w:rPr>
          <w:lang w:val="en-GB"/>
        </w:rPr>
      </w:pPr>
    </w:p>
    <w:p w14:paraId="3F4A3483" w14:textId="79EA3494" w:rsidR="00683FBE" w:rsidRDefault="00683FBE" w:rsidP="00766C73">
      <w:pPr>
        <w:rPr>
          <w:lang w:val="en-GB"/>
        </w:rPr>
      </w:pPr>
    </w:p>
    <w:p w14:paraId="1CCD6666" w14:textId="77777777" w:rsidR="00683FBE" w:rsidRDefault="00683FBE" w:rsidP="00766C73">
      <w:pPr>
        <w:rPr>
          <w:lang w:val="en-GB"/>
        </w:rPr>
      </w:pPr>
    </w:p>
    <w:p w14:paraId="0EDE249C" w14:textId="77777777" w:rsidR="00683FBE" w:rsidRDefault="00683FBE" w:rsidP="00766C73">
      <w:pPr>
        <w:rPr>
          <w:lang w:val="en-GB"/>
        </w:rPr>
      </w:pPr>
    </w:p>
    <w:p w14:paraId="7B2F2812" w14:textId="77777777" w:rsidR="00683FBE" w:rsidRDefault="00683FBE" w:rsidP="00766C73">
      <w:pPr>
        <w:rPr>
          <w:lang w:val="en-GB"/>
        </w:rPr>
      </w:pPr>
    </w:p>
    <w:p w14:paraId="5B212B9B" w14:textId="77777777" w:rsidR="00683FBE" w:rsidRDefault="00683FBE" w:rsidP="00766C73">
      <w:pPr>
        <w:rPr>
          <w:lang w:val="en-GB"/>
        </w:rPr>
      </w:pPr>
    </w:p>
    <w:p w14:paraId="2292B6E5" w14:textId="23652C86" w:rsidR="00683FBE" w:rsidRDefault="00683FBE" w:rsidP="00766C73">
      <w:pPr>
        <w:rPr>
          <w:lang w:val="en-GB"/>
        </w:rPr>
      </w:pPr>
    </w:p>
    <w:p w14:paraId="717F4402" w14:textId="1C89B10E" w:rsidR="00683FBE" w:rsidRDefault="00683FBE" w:rsidP="00766C73">
      <w:pPr>
        <w:rPr>
          <w:lang w:val="en-GB"/>
        </w:rPr>
      </w:pPr>
    </w:p>
    <w:p w14:paraId="3A60F23E" w14:textId="77777777" w:rsidR="00683FBE" w:rsidRDefault="00683FBE" w:rsidP="00766C73">
      <w:pPr>
        <w:rPr>
          <w:lang w:val="en-GB"/>
        </w:rPr>
      </w:pPr>
    </w:p>
    <w:p w14:paraId="343A158E" w14:textId="77777777" w:rsidR="00683FBE" w:rsidRDefault="00683FBE" w:rsidP="00766C73">
      <w:pPr>
        <w:rPr>
          <w:lang w:val="en-GB"/>
        </w:rPr>
      </w:pPr>
    </w:p>
    <w:p w14:paraId="3359CB0B" w14:textId="77777777" w:rsidR="00683FBE" w:rsidRDefault="00683FBE" w:rsidP="00766C73">
      <w:pPr>
        <w:rPr>
          <w:lang w:val="en-GB"/>
        </w:rPr>
      </w:pPr>
    </w:p>
    <w:p w14:paraId="16CF3266" w14:textId="77777777" w:rsidR="00683FBE" w:rsidRDefault="00683FBE" w:rsidP="00766C73">
      <w:pPr>
        <w:rPr>
          <w:lang w:val="en-GB"/>
        </w:rPr>
      </w:pPr>
    </w:p>
    <w:p w14:paraId="25CD3EE2" w14:textId="77777777" w:rsidR="00683FBE" w:rsidRDefault="00683FBE" w:rsidP="00766C73">
      <w:pPr>
        <w:rPr>
          <w:lang w:val="en-GB"/>
        </w:rPr>
      </w:pPr>
    </w:p>
    <w:p w14:paraId="4DF2370C" w14:textId="77777777" w:rsidR="00683FBE" w:rsidRDefault="00683FBE" w:rsidP="00766C73">
      <w:pPr>
        <w:rPr>
          <w:lang w:val="en-GB"/>
        </w:rPr>
      </w:pPr>
    </w:p>
    <w:p w14:paraId="3E8E69EA" w14:textId="77777777" w:rsidR="001D0231" w:rsidRDefault="001D0231" w:rsidP="00766C73">
      <w:pPr>
        <w:rPr>
          <w:lang w:val="en-GB"/>
        </w:rPr>
      </w:pPr>
    </w:p>
    <w:p w14:paraId="788205F4" w14:textId="77777777" w:rsidR="001D0231" w:rsidRDefault="001D0231" w:rsidP="00766C73">
      <w:pPr>
        <w:rPr>
          <w:lang w:val="en-GB"/>
        </w:rPr>
      </w:pPr>
    </w:p>
    <w:p w14:paraId="55A077D0" w14:textId="77777777" w:rsidR="001D0231" w:rsidRDefault="001D0231" w:rsidP="001D0231">
      <w:pPr>
        <w:rPr>
          <w:lang w:val="en-GB"/>
        </w:rPr>
      </w:pPr>
    </w:p>
    <w:p w14:paraId="1D9AAB6D" w14:textId="77777777" w:rsidR="003B48B1" w:rsidRDefault="001D0231" w:rsidP="003B48B1">
      <w:pPr>
        <w:rPr>
          <w:lang w:val="en-GB"/>
        </w:rPr>
      </w:pPr>
      <w:r>
        <w:rPr>
          <w:lang w:val="en-GB"/>
        </w:rPr>
        <w:t xml:space="preserve">Diagram 2: Report and Alert </w:t>
      </w:r>
      <w:r w:rsidR="00D11F71">
        <w:rPr>
          <w:lang w:val="en-GB"/>
        </w:rPr>
        <w:t>fragments</w:t>
      </w:r>
      <w:r>
        <w:rPr>
          <w:lang w:val="en-GB"/>
        </w:rPr>
        <w:t xml:space="preserve"> structure</w:t>
      </w:r>
    </w:p>
    <w:p w14:paraId="6C7FFB96" w14:textId="33D6E474" w:rsidR="009008D6" w:rsidRDefault="00A565B9" w:rsidP="003B48B1">
      <w:pPr>
        <w:rPr>
          <w:lang w:val="en-GB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607039E" wp14:editId="171D729D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4343400" cy="3543300"/>
                <wp:effectExtent l="50800" t="25400" r="76200" b="114300"/>
                <wp:wrapThrough wrapText="bothSides">
                  <wp:wrapPolygon edited="0">
                    <wp:start x="-126" y="-155"/>
                    <wp:lineTo x="-253" y="-155"/>
                    <wp:lineTo x="-253" y="22142"/>
                    <wp:lineTo x="21853" y="22142"/>
                    <wp:lineTo x="21853" y="2323"/>
                    <wp:lineTo x="21726" y="0"/>
                    <wp:lineTo x="21726" y="-155"/>
                    <wp:lineTo x="-126" y="-155"/>
                  </wp:wrapPolygon>
                </wp:wrapThrough>
                <wp:docPr id="94" name="Grouper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543300"/>
                          <a:chOff x="0" y="0"/>
                          <a:chExt cx="4343400" cy="354330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4343400" cy="3543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DFADC" w14:textId="77777777" w:rsidR="00CF44A6" w:rsidRDefault="00CF44A6" w:rsidP="009008D6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2900" y="315595"/>
                            <a:ext cx="3886200" cy="3086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B8254" w14:textId="77777777" w:rsidR="00CF44A6" w:rsidRDefault="00CF44A6" w:rsidP="003B48B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342900" y="300355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F7834" w14:textId="45DEA878" w:rsidR="00CF44A6" w:rsidRDefault="00CF44A6" w:rsidP="003B48B1">
                              <w:proofErr w:type="spellStart"/>
                              <w:r>
                                <w:t>AbstractFragmentSend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71500" y="772795"/>
                            <a:ext cx="1943100" cy="2400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F8398" w14:textId="77777777" w:rsidR="00CF44A6" w:rsidRDefault="00CF44A6" w:rsidP="003B48B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571500" y="772795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87E26" w14:textId="20B446E2" w:rsidR="00CF44A6" w:rsidRDefault="00CF44A6" w:rsidP="003B48B1">
                              <w:proofErr w:type="spellStart"/>
                              <w:r>
                                <w:t>AbstractFragmentReport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28900" y="772795"/>
                            <a:ext cx="14859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1C080" w14:textId="77777777" w:rsidR="00CF44A6" w:rsidRDefault="00CF44A6" w:rsidP="003B48B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2628900" y="772795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C90EA" w14:textId="2188590D" w:rsidR="00CF44A6" w:rsidRDefault="00CF44A6" w:rsidP="003B48B1">
                              <w:proofErr w:type="spellStart"/>
                              <w:r>
                                <w:t>FragmentAlert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5800" y="1116330"/>
                            <a:ext cx="1714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B2EF5" w14:textId="77777777" w:rsidR="00CF44A6" w:rsidRDefault="00CF44A6" w:rsidP="003B48B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85800" y="2144395"/>
                            <a:ext cx="16002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FBD6A" w14:textId="77777777" w:rsidR="00CF44A6" w:rsidRDefault="00CF44A6" w:rsidP="003B48B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685800" y="111633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5DE66" w14:textId="04657BD2" w:rsidR="00CF44A6" w:rsidRDefault="00CF44A6" w:rsidP="003B48B1">
                              <w:proofErr w:type="spellStart"/>
                              <w:r>
                                <w:t>FragmentReportWeekly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63"/>
                        <wps:cNvSpPr txBox="1"/>
                        <wps:spPr>
                          <a:xfrm>
                            <a:off x="685800" y="214439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E64E6" w14:textId="77777777" w:rsidR="00CF44A6" w:rsidRDefault="00CF44A6" w:rsidP="003B48B1">
                              <w:proofErr w:type="spellStart"/>
                              <w:r>
                                <w:t>ActivityReportMonthly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73AAE" w14:textId="3F87B03B" w:rsidR="00CF44A6" w:rsidRDefault="00CF44A6" w:rsidP="009008D6">
                              <w:proofErr w:type="spellStart"/>
                              <w:r>
                                <w:t>AbstractFragment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94" o:spid="_x0000_s1113" style="position:absolute;left:0;text-align:left;margin-left:54pt;margin-top:10.65pt;width:342pt;height:279pt;z-index:251742208;mso-width-relative:margin;mso-height-relative:margin" coordsize="4343400,3543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">
                <v:rect id="Rectangle 64" o:spid="_x0000_s1114" style="position:absolute;width:4343400;height:3543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NwAxQAA&#10;ANsAAAAPAAAAZHJzL2Rvd25yZXYueG1sRI/NasMwEITvhbyD2EAuIZETSihulNAkJPRQKPl5gMVa&#10;W26tlZFkx+3TV4VCj8PMfMOst4NtRE8+1I4VLOYZCOLC6ZorBbfrcfYEIkRkjY1jUvBFAbab0cMa&#10;c+3ufKb+EiuRIBxyVGBibHMpQ2HIYpi7ljh5pfMWY5K+ktrjPcFtI5dZtpIWa04LBlvaGyo+L51V&#10;0O1O79/Z1H+8+bKbHuKtP5u+VGoyHl6eQUQa4n/4r/2qFawe4fdL+gFy8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hk3AD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C7DFADC" w14:textId="77777777" w:rsidR="00CF44A6" w:rsidRDefault="00CF44A6" w:rsidP="009008D6">
                        <w:pPr>
                          <w:jc w:val="left"/>
                        </w:pPr>
                      </w:p>
                    </w:txbxContent>
                  </v:textbox>
                </v:rect>
                <v:rect id="Rectangle 55" o:spid="_x0000_s1115" style="position:absolute;left:342900;top:315595;width:3886200;height:3086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RLMmxQAA&#10;ANsAAAAPAAAAZHJzL2Rvd25yZXYueG1sRI/NasMwEITvhbyD2EAuIZETSClulNAkJPRQKPl5gMVa&#10;W26tlZFkx+3TV4VCj8PMfMOst4NtRE8+1I4VLOYZCOLC6ZorBbfrcfYEIkRkjY1jUvBFAbab0cMa&#10;c+3ufKb+EiuRIBxyVGBibHMpQ2HIYpi7ljh5pfMWY5K+ktrjPcFtI5dZ9igt1pwWDLa0N1R8Xjqr&#10;oNud3r+zqf9482U3PcRbfzZ9qdRkPLw8g4g0xP/wX/tVK1it4PdL+gFy8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lEsyb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4FB8254" w14:textId="77777777" w:rsidR="00CF44A6" w:rsidRDefault="00CF44A6" w:rsidP="003B48B1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54" o:spid="_x0000_s1116" type="#_x0000_t202" style="position:absolute;left:342900;top:300355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0B3F7834" w14:textId="45DEA878" w:rsidR="00CF44A6" w:rsidRDefault="00CF44A6" w:rsidP="003B48B1">
                        <w:proofErr w:type="spellStart"/>
                        <w:r>
                          <w:t>AbstractFragmentSend</w:t>
                        </w:r>
                        <w:proofErr w:type="spellEnd"/>
                      </w:p>
                    </w:txbxContent>
                  </v:textbox>
                </v:shape>
                <v:rect id="Rectangle 59" o:spid="_x0000_s1117" style="position:absolute;left:571500;top:772795;width:19431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bkjxgAA&#10;ANsAAAAPAAAAZHJzL2Rvd25yZXYueG1sRI/NasMwEITvhbyD2EAvoZETSGncKCE/tPRQKPl5gMVa&#10;W26tlZFkx83TV4VCj8PMfMOsNoNtRE8+1I4VzKYZCOLC6ZorBZfzy8MTiBCRNTaOScE3BdisR3cr&#10;zLW78pH6U6xEgnDIUYGJsc2lDIUhi2HqWuLklc5bjEn6SmqP1wS3jZxn2aO0WHNaMNjS3lDxdeqs&#10;gm73+nHLJv7z3Zfd5BAv/dH0pVL342H7DCLSEP/Df+03rWCxhN8v6QfI9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4CbkjxgAAANsAAAAPAAAAAAAAAAAAAAAAAJcCAABkcnMv&#10;ZG93bnJldi54bWxQSwUGAAAAAAQABAD1AAAAig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BEF8398" w14:textId="77777777" w:rsidR="00CF44A6" w:rsidRDefault="00CF44A6" w:rsidP="003B48B1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58" o:spid="_x0000_s1118" type="#_x0000_t202" style="position:absolute;left:571500;top:772795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67287E26" w14:textId="20B446E2" w:rsidR="00CF44A6" w:rsidRDefault="00CF44A6" w:rsidP="003B48B1">
                        <w:proofErr w:type="spellStart"/>
                        <w:r>
                          <w:t>AbstractFragmentReport</w:t>
                        </w:r>
                        <w:proofErr w:type="spellEnd"/>
                      </w:p>
                    </w:txbxContent>
                  </v:textbox>
                </v:shape>
                <v:rect id="Rectangle 57" o:spid="_x0000_s1119" style="position:absolute;left:2628900;top:772795;width:14859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ojKxgAA&#10;ANsAAAAPAAAAZHJzL2Rvd25yZXYueG1sRI/NasMwEITvhbyD2EAvoZETSBvcKCE/tPRQKPl5gMVa&#10;W26tlZFkx83TV4VCj8PMfMOsNoNtRE8+1I4VzKYZCOLC6ZorBZfzy8MSRIjIGhvHpOCbAmzWo7sV&#10;5tpd+Uj9KVYiQTjkqMDE2OZShsKQxTB1LXHySuctxiR9JbXHa4LbRs6z7FFarDktGGxpb6j4OnVW&#10;Qbd7/bhlE//57stucoiX/mj6Uqn78bB9BhFpiP/hv/abVrB4gt8v6QfI9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2ojKxgAAANsAAAAPAAAAAAAAAAAAAAAAAJcCAABkcnMv&#10;ZG93bnJldi54bWxQSwUGAAAAAAQABAD1AAAAigMAAAAA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6381C080" w14:textId="77777777" w:rsidR="00CF44A6" w:rsidRDefault="00CF44A6" w:rsidP="003B48B1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56" o:spid="_x0000_s1120" type="#_x0000_t202" style="position:absolute;left:2628900;top:772795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00EC90EA" w14:textId="2188590D" w:rsidR="00CF44A6" w:rsidRDefault="00CF44A6" w:rsidP="003B48B1">
                        <w:proofErr w:type="spellStart"/>
                        <w:r>
                          <w:t>FragmentAlert</w:t>
                        </w:r>
                        <w:proofErr w:type="spellEnd"/>
                      </w:p>
                    </w:txbxContent>
                  </v:textbox>
                </v:shape>
                <v:rect id="Rectangle 60" o:spid="_x0000_s1121" style="position:absolute;left:685800;top:1116330;width:17145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9oDwQAA&#10;ANsAAAAPAAAAZHJzL2Rvd25yZXYueG1sRE/dasIwFL4f+A7hCN6IpvNCRmcUdWzsQhCdD3BoTptq&#10;c1KStHZ7+uVC8PLj+19tBtuInnyoHSt4nWcgiAuna64UXH4+Z28gQkTW2DgmBb8UYLMevaww1+7O&#10;J+rPsRIphEOOCkyMbS5lKAxZDHPXEieudN5iTNBXUnu8p3DbyEWWLaXFmlODwZb2horbubMKut3X&#10;8S+b+uvBl930I176k+lLpSbjYfsOItIQn+KH+1srWKb16Uv6AXL9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1/aA8EAAADbAAAADwAAAAAAAAAAAAAAAACXAgAAZHJzL2Rvd25y&#10;ZXYueG1sUEsFBgAAAAAEAAQA9QAAAIUDAAAAAA=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3A9B2EF5" w14:textId="77777777" w:rsidR="00CF44A6" w:rsidRDefault="00CF44A6" w:rsidP="003B48B1">
                        <w:pPr>
                          <w:jc w:val="left"/>
                        </w:pPr>
                      </w:p>
                    </w:txbxContent>
                  </v:textbox>
                </v:rect>
                <v:rect id="Rectangle 62" o:spid="_x0000_s1122" style="position:absolute;left:685800;top:2144395;width:16002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weHvxQAA&#10;ANsAAAAPAAAAZHJzL2Rvd25yZXYueG1sRI9BawIxFITvBf9DeIIXqdl6kLI1SrUoPQii9Qc8Nm83&#10;225eliS7rv31Rij0OMzMN8xyPdhG9ORD7VjByywDQVw4XXOl4PK1e34FESKyxsYxKbhRgPVq9LTE&#10;XLsrn6g/x0okCIccFZgY21zKUBiyGGauJU5e6bzFmKSvpPZ4TXDbyHmWLaTFmtOCwZa2hoqfc2cV&#10;dJv98Teb+u+DL7vpR7z0J9OXSk3Gw/sbiEhD/A//tT+1gsUcHl/S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jB4e/FAAAA2wAAAA8AAAAAAAAAAAAAAAAAlwIAAGRycy9k&#10;b3ducmV2LnhtbFBLBQYAAAAABAAEAPUAAACJAwAAAAA=&#10;" fillcolor="#dfdfdf [1624]" strokecolor="#b5b5b5 [3048]">
                  <v:fill color2="#f5f5f5 [504]" rotate="t" colors="0 #e2e2e2;22938f #eaeaea;1 #f7f7f7" type="gradient"/>
                  <v:shadow on="t" opacity="24903f" mv:blur="40000f" origin=",.5" offset="0,20000emu"/>
                  <v:textbox>
                    <w:txbxContent>
                      <w:p w14:paraId="1AEFBD6A" w14:textId="77777777" w:rsidR="00CF44A6" w:rsidRDefault="00CF44A6" w:rsidP="003B48B1">
                        <w:pPr>
                          <w:jc w:val="left"/>
                        </w:pPr>
                      </w:p>
                    </w:txbxContent>
                  </v:textbox>
                </v:rect>
                <v:shape id="Zone de texte 61" o:spid="_x0000_s1123" type="#_x0000_t202" style="position:absolute;left:685800;top:111633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3E55DE66" w14:textId="04657BD2" w:rsidR="00CF44A6" w:rsidRDefault="00CF44A6" w:rsidP="003B48B1">
                        <w:proofErr w:type="spellStart"/>
                        <w:r>
                          <w:t>FragmentReportWeekly</w:t>
                        </w:r>
                        <w:proofErr w:type="spellEnd"/>
                      </w:p>
                    </w:txbxContent>
                  </v:textbox>
                </v:shape>
                <v:shape id="Zone de texte 63" o:spid="_x0000_s1124" type="#_x0000_t202" style="position:absolute;left:685800;top:214439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5F2E64E6" w14:textId="77777777" w:rsidR="00CF44A6" w:rsidRDefault="00CF44A6" w:rsidP="003B48B1">
                        <w:proofErr w:type="spellStart"/>
                        <w:r>
                          <w:t>ActivityReportMonthly</w:t>
                        </w:r>
                        <w:proofErr w:type="spellEnd"/>
                      </w:p>
                    </w:txbxContent>
                  </v:textbox>
                </v:shape>
                <v:shape id="Zone de texte 65" o:spid="_x0000_s1125" type="#_x0000_t202" style="position:absolute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<v:textbox>
                    <w:txbxContent>
                      <w:p w14:paraId="5F273AAE" w14:textId="3F87B03B" w:rsidR="00CF44A6" w:rsidRDefault="00CF44A6" w:rsidP="009008D6">
                        <w:proofErr w:type="spellStart"/>
                        <w:r>
                          <w:t>AbstractFragment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4E3A9C6" w14:textId="77777777" w:rsidR="009008D6" w:rsidRDefault="009008D6" w:rsidP="003B48B1">
      <w:pPr>
        <w:rPr>
          <w:lang w:val="en-GB"/>
        </w:rPr>
      </w:pPr>
    </w:p>
    <w:p w14:paraId="51AF4931" w14:textId="475B18E3" w:rsidR="003B48B1" w:rsidRDefault="003B48B1" w:rsidP="003B48B1">
      <w:pPr>
        <w:rPr>
          <w:lang w:val="en-GB"/>
        </w:rPr>
      </w:pPr>
    </w:p>
    <w:p w14:paraId="4C97B969" w14:textId="77777777" w:rsidR="003B48B1" w:rsidRDefault="003B48B1" w:rsidP="003B48B1">
      <w:pPr>
        <w:rPr>
          <w:lang w:val="en-GB"/>
        </w:rPr>
      </w:pPr>
    </w:p>
    <w:p w14:paraId="73B0DE76" w14:textId="77777777" w:rsidR="003B48B1" w:rsidRDefault="003B48B1" w:rsidP="003B48B1">
      <w:pPr>
        <w:rPr>
          <w:lang w:val="en-GB"/>
        </w:rPr>
      </w:pPr>
    </w:p>
    <w:p w14:paraId="63535598" w14:textId="1F75CFE8" w:rsidR="003B48B1" w:rsidRDefault="003B48B1" w:rsidP="003B48B1">
      <w:pPr>
        <w:rPr>
          <w:lang w:val="en-GB"/>
        </w:rPr>
      </w:pPr>
    </w:p>
    <w:p w14:paraId="0F078475" w14:textId="77777777" w:rsidR="003B48B1" w:rsidRDefault="003B48B1" w:rsidP="003B48B1">
      <w:pPr>
        <w:rPr>
          <w:lang w:val="en-GB"/>
        </w:rPr>
      </w:pPr>
    </w:p>
    <w:p w14:paraId="2E7146FC" w14:textId="77777777" w:rsidR="003B48B1" w:rsidRDefault="003B48B1" w:rsidP="003B48B1">
      <w:pPr>
        <w:rPr>
          <w:lang w:val="en-GB"/>
        </w:rPr>
      </w:pPr>
    </w:p>
    <w:p w14:paraId="4ABCFA27" w14:textId="15D6610E" w:rsidR="003B48B1" w:rsidRDefault="003B48B1" w:rsidP="003B48B1">
      <w:pPr>
        <w:rPr>
          <w:lang w:val="en-GB"/>
        </w:rPr>
      </w:pPr>
    </w:p>
    <w:p w14:paraId="4ED58462" w14:textId="77777777" w:rsidR="003B48B1" w:rsidRDefault="003B48B1" w:rsidP="003B48B1">
      <w:pPr>
        <w:rPr>
          <w:lang w:val="en-GB"/>
        </w:rPr>
      </w:pPr>
    </w:p>
    <w:p w14:paraId="704471C0" w14:textId="77777777" w:rsidR="003B48B1" w:rsidRDefault="003B48B1" w:rsidP="003B48B1">
      <w:pPr>
        <w:rPr>
          <w:lang w:val="en-GB"/>
        </w:rPr>
      </w:pPr>
    </w:p>
    <w:p w14:paraId="0CCCBDE7" w14:textId="77777777" w:rsidR="003B48B1" w:rsidRDefault="003B48B1" w:rsidP="003B48B1">
      <w:pPr>
        <w:rPr>
          <w:lang w:val="en-GB"/>
        </w:rPr>
      </w:pPr>
    </w:p>
    <w:p w14:paraId="259DF0CE" w14:textId="77777777" w:rsidR="003B48B1" w:rsidRDefault="003B48B1" w:rsidP="003B48B1">
      <w:pPr>
        <w:rPr>
          <w:lang w:val="en-GB"/>
        </w:rPr>
      </w:pPr>
    </w:p>
    <w:p w14:paraId="372BD6EB" w14:textId="77777777" w:rsidR="003B48B1" w:rsidRDefault="003B48B1" w:rsidP="003B48B1">
      <w:pPr>
        <w:rPr>
          <w:lang w:val="en-GB"/>
        </w:rPr>
      </w:pPr>
    </w:p>
    <w:p w14:paraId="27E0C52C" w14:textId="186FCC9C" w:rsidR="003B48B1" w:rsidRDefault="003B48B1" w:rsidP="003B48B1">
      <w:pPr>
        <w:rPr>
          <w:lang w:val="en-GB"/>
        </w:rPr>
      </w:pPr>
    </w:p>
    <w:p w14:paraId="74F8ED9E" w14:textId="77777777" w:rsidR="003B48B1" w:rsidRDefault="003B48B1" w:rsidP="003B48B1">
      <w:pPr>
        <w:rPr>
          <w:lang w:val="en-GB"/>
        </w:rPr>
      </w:pPr>
    </w:p>
    <w:p w14:paraId="0CC0AEED" w14:textId="77777777" w:rsidR="003B48B1" w:rsidRDefault="003B48B1" w:rsidP="003B48B1">
      <w:pPr>
        <w:rPr>
          <w:lang w:val="en-GB"/>
        </w:rPr>
      </w:pPr>
    </w:p>
    <w:p w14:paraId="57037C8F" w14:textId="77777777" w:rsidR="003B48B1" w:rsidRDefault="003B48B1" w:rsidP="003B48B1">
      <w:pPr>
        <w:rPr>
          <w:lang w:val="en-GB"/>
        </w:rPr>
      </w:pPr>
    </w:p>
    <w:p w14:paraId="3BCE5836" w14:textId="77777777" w:rsidR="003B48B1" w:rsidRDefault="003B48B1" w:rsidP="003B48B1">
      <w:pPr>
        <w:rPr>
          <w:lang w:val="en-GB"/>
        </w:rPr>
      </w:pPr>
    </w:p>
    <w:p w14:paraId="761AD66C" w14:textId="77777777" w:rsidR="003B48B1" w:rsidRDefault="003B48B1" w:rsidP="003B48B1">
      <w:pPr>
        <w:rPr>
          <w:lang w:val="en-GB"/>
        </w:rPr>
      </w:pPr>
    </w:p>
    <w:p w14:paraId="7EA0E005" w14:textId="77777777" w:rsidR="003B48B1" w:rsidRDefault="003B48B1" w:rsidP="003B48B1">
      <w:pPr>
        <w:rPr>
          <w:lang w:val="en-GB"/>
        </w:rPr>
      </w:pPr>
    </w:p>
    <w:p w14:paraId="7CBF2A81" w14:textId="77777777" w:rsidR="003B48B1" w:rsidRDefault="003B48B1" w:rsidP="003B48B1">
      <w:pPr>
        <w:rPr>
          <w:lang w:val="en-GB"/>
        </w:rPr>
      </w:pPr>
    </w:p>
    <w:p w14:paraId="2D3E99D6" w14:textId="04B68B4D" w:rsidR="001D0231" w:rsidRDefault="001D0231" w:rsidP="001D0231">
      <w:pPr>
        <w:rPr>
          <w:lang w:val="en-GB"/>
        </w:rPr>
      </w:pPr>
    </w:p>
    <w:p w14:paraId="2F2B5A94" w14:textId="77777777" w:rsidR="001D0231" w:rsidRDefault="001D0231" w:rsidP="00766C73">
      <w:pPr>
        <w:rPr>
          <w:lang w:val="en-GB"/>
        </w:rPr>
      </w:pPr>
    </w:p>
    <w:p w14:paraId="6036A41E" w14:textId="77777777" w:rsidR="00683FBE" w:rsidRDefault="00683FBE" w:rsidP="00766C73">
      <w:pPr>
        <w:rPr>
          <w:lang w:val="en-GB"/>
        </w:rPr>
      </w:pPr>
    </w:p>
    <w:p w14:paraId="2B430E28" w14:textId="77777777" w:rsidR="00683FBE" w:rsidRDefault="00683FBE" w:rsidP="00766C73">
      <w:pPr>
        <w:rPr>
          <w:lang w:val="en-GB"/>
        </w:rPr>
      </w:pPr>
    </w:p>
    <w:p w14:paraId="37F8E12A" w14:textId="77777777" w:rsidR="00AE25D6" w:rsidRDefault="00AE25D6" w:rsidP="00766C73">
      <w:pPr>
        <w:rPr>
          <w:lang w:val="en-GB"/>
        </w:rPr>
      </w:pPr>
    </w:p>
    <w:p w14:paraId="0FEC07D3" w14:textId="77777777" w:rsidR="00766C73" w:rsidRDefault="00766C73" w:rsidP="00766C73">
      <w:pPr>
        <w:pStyle w:val="Titre2"/>
      </w:pPr>
      <w:bookmarkStart w:id="40" w:name="_Toc316903682"/>
      <w:r>
        <w:lastRenderedPageBreak/>
        <w:t>Data detailed design</w:t>
      </w:r>
      <w:bookmarkEnd w:id="40"/>
    </w:p>
    <w:p w14:paraId="3A58C9B7" w14:textId="77777777" w:rsidR="00BC033B" w:rsidRDefault="00BC033B" w:rsidP="00BC033B"/>
    <w:p w14:paraId="6251E911" w14:textId="5B3808AE" w:rsidR="00991D83" w:rsidRDefault="00991D83" w:rsidP="00991D83">
      <w:pPr>
        <w:pStyle w:val="Titre3"/>
      </w:pPr>
      <w:bookmarkStart w:id="41" w:name="_Toc316903683"/>
      <w:r>
        <w:t>Data Structure</w:t>
      </w:r>
      <w:bookmarkEnd w:id="41"/>
    </w:p>
    <w:p w14:paraId="74C31405" w14:textId="77777777" w:rsidR="007803B5" w:rsidRDefault="007803B5" w:rsidP="007803B5">
      <w:pPr>
        <w:pStyle w:val="Retraitnormal"/>
      </w:pPr>
    </w:p>
    <w:p w14:paraId="7AE3EBBD" w14:textId="366B451E" w:rsidR="007803B5" w:rsidRDefault="007803B5" w:rsidP="007803B5">
      <w:pPr>
        <w:pStyle w:val="Retraitnormal"/>
      </w:pPr>
      <w:r>
        <w:t>In this project there is only one Table created in SesDatabase.java</w:t>
      </w:r>
      <w:r w:rsidR="0000710B">
        <w:t>.</w:t>
      </w:r>
    </w:p>
    <w:p w14:paraId="7B2430A6" w14:textId="77777777" w:rsidR="0000710B" w:rsidRDefault="0000710B" w:rsidP="007803B5">
      <w:pPr>
        <w:pStyle w:val="Retraitnormal"/>
      </w:pPr>
    </w:p>
    <w:p w14:paraId="4C4770A1" w14:textId="5EFFC36F" w:rsidR="0000710B" w:rsidRDefault="00115520" w:rsidP="007803B5">
      <w:pPr>
        <w:pStyle w:val="Retraitnormal"/>
      </w:pPr>
      <w:r>
        <w:t xml:space="preserve">Table </w:t>
      </w:r>
      <w:proofErr w:type="gramStart"/>
      <w:r>
        <w:t>name :</w:t>
      </w:r>
      <w:proofErr w:type="gramEnd"/>
      <w:r>
        <w:t xml:space="preserve"> SMS</w:t>
      </w:r>
    </w:p>
    <w:p w14:paraId="7D1D101A" w14:textId="77777777" w:rsidR="00115520" w:rsidRDefault="00115520" w:rsidP="007803B5">
      <w:pPr>
        <w:pStyle w:val="Retraitnormal"/>
      </w:pPr>
    </w:p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2"/>
        <w:gridCol w:w="2843"/>
        <w:gridCol w:w="3226"/>
      </w:tblGrid>
      <w:tr w:rsidR="00170485" w14:paraId="1CF104DC" w14:textId="50F8DE64" w:rsidTr="00F74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6FD48151" w14:textId="438A012E" w:rsidR="00170485" w:rsidRDefault="00170485" w:rsidP="00115520">
            <w:pPr>
              <w:pStyle w:val="Retraitnormal"/>
              <w:ind w:left="0"/>
              <w:jc w:val="center"/>
            </w:pPr>
            <w:r>
              <w:t>Field Name</w:t>
            </w:r>
          </w:p>
        </w:tc>
        <w:tc>
          <w:tcPr>
            <w:tcW w:w="2843" w:type="dxa"/>
          </w:tcPr>
          <w:p w14:paraId="4671F5D7" w14:textId="205C0B71" w:rsidR="00170485" w:rsidRDefault="00170485" w:rsidP="00115520">
            <w:pPr>
              <w:pStyle w:val="Retraitnormal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26" w:type="dxa"/>
          </w:tcPr>
          <w:p w14:paraId="76787AD1" w14:textId="669B72FF" w:rsidR="00170485" w:rsidRDefault="001E50F9" w:rsidP="00115520">
            <w:pPr>
              <w:pStyle w:val="Retraitnormal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0485" w14:paraId="471AC435" w14:textId="070C91A0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5437E6" w14:textId="062FBDB4" w:rsidR="00170485" w:rsidRDefault="00170485" w:rsidP="00115520">
            <w:pPr>
              <w:pStyle w:val="Retraitnormal"/>
              <w:ind w:left="0"/>
              <w:jc w:val="center"/>
            </w:pPr>
            <w:r>
              <w:t>_ID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6AF1536F" w14:textId="708D5916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Integer, primary key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3B579B" w14:textId="77777777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485" w14:paraId="2B3F64D8" w14:textId="679C9CCA" w:rsidTr="00F7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68E5FAE5" w14:textId="7C69774E" w:rsidR="00170485" w:rsidRDefault="00170485" w:rsidP="00115520">
            <w:pPr>
              <w:pStyle w:val="Retraitnormal"/>
              <w:ind w:left="0"/>
              <w:jc w:val="center"/>
            </w:pPr>
            <w:r>
              <w:t>DISEASE</w:t>
            </w:r>
          </w:p>
        </w:tc>
        <w:tc>
          <w:tcPr>
            <w:tcW w:w="2843" w:type="dxa"/>
          </w:tcPr>
          <w:p w14:paraId="59D714A2" w14:textId="64FCF8A6" w:rsidR="00170485" w:rsidRDefault="00170485" w:rsidP="00170485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</w:p>
        </w:tc>
        <w:tc>
          <w:tcPr>
            <w:tcW w:w="3226" w:type="dxa"/>
          </w:tcPr>
          <w:p w14:paraId="7E37D628" w14:textId="4F9C43F6" w:rsidR="00170485" w:rsidRDefault="00170485" w:rsidP="0075058A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disease name</w:t>
            </w:r>
          </w:p>
        </w:tc>
      </w:tr>
      <w:tr w:rsidR="00170485" w14:paraId="05901B77" w14:textId="3F1FC87F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C6BB7" w14:textId="6F565C29" w:rsidR="00170485" w:rsidRDefault="00170485" w:rsidP="00115520">
            <w:pPr>
              <w:pStyle w:val="Retraitnormal"/>
              <w:ind w:left="0"/>
              <w:jc w:val="center"/>
            </w:pPr>
            <w:r>
              <w:t>LABEL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098D1CA2" w14:textId="4EB20B60" w:rsidR="00170485" w:rsidRDefault="00170485" w:rsidP="00170485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5B95AA" w14:textId="3A6D0DCE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for this disease</w:t>
            </w:r>
          </w:p>
        </w:tc>
      </w:tr>
      <w:tr w:rsidR="00170485" w14:paraId="38F22DD7" w14:textId="71897951" w:rsidTr="00F7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047A68F2" w14:textId="5F1A791E" w:rsidR="00170485" w:rsidRDefault="00170485" w:rsidP="00115520">
            <w:pPr>
              <w:pStyle w:val="Retraitnormal"/>
              <w:ind w:left="0"/>
              <w:jc w:val="center"/>
            </w:pPr>
            <w:r>
              <w:t>WEEK</w:t>
            </w:r>
          </w:p>
        </w:tc>
        <w:tc>
          <w:tcPr>
            <w:tcW w:w="2843" w:type="dxa"/>
          </w:tcPr>
          <w:p w14:paraId="6718AEAE" w14:textId="1043BF2A" w:rsidR="00170485" w:rsidRDefault="00170485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26" w:type="dxa"/>
          </w:tcPr>
          <w:p w14:paraId="41FFFB1B" w14:textId="19E8F035" w:rsidR="00170485" w:rsidRDefault="001E50F9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week number</w:t>
            </w:r>
          </w:p>
        </w:tc>
      </w:tr>
      <w:tr w:rsidR="00170485" w14:paraId="78EE300D" w14:textId="14511D31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D568C6" w14:textId="15A56737" w:rsidR="00170485" w:rsidRDefault="00170485" w:rsidP="00115520">
            <w:pPr>
              <w:pStyle w:val="Retraitnormal"/>
              <w:ind w:left="0"/>
              <w:jc w:val="center"/>
            </w:pPr>
            <w:r>
              <w:t>MONTH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3F213B56" w14:textId="0F4FFFF1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D9A73D" w14:textId="20BFD850" w:rsidR="00170485" w:rsidRDefault="00F7458E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month number</w:t>
            </w:r>
          </w:p>
        </w:tc>
      </w:tr>
      <w:tr w:rsidR="00170485" w14:paraId="4562FAA1" w14:textId="66F178BE" w:rsidTr="00F7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64B64C72" w14:textId="3744ED3C" w:rsidR="00170485" w:rsidRDefault="00170485" w:rsidP="00115520">
            <w:pPr>
              <w:pStyle w:val="Retraitnormal"/>
              <w:ind w:left="0"/>
              <w:jc w:val="center"/>
            </w:pPr>
            <w:r>
              <w:t>YEAR</w:t>
            </w:r>
          </w:p>
        </w:tc>
        <w:tc>
          <w:tcPr>
            <w:tcW w:w="2843" w:type="dxa"/>
          </w:tcPr>
          <w:p w14:paraId="409F96A4" w14:textId="13F87EA7" w:rsidR="00170485" w:rsidRDefault="00170485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26" w:type="dxa"/>
          </w:tcPr>
          <w:p w14:paraId="58B209F5" w14:textId="7ADA3C51" w:rsidR="00170485" w:rsidRDefault="00F7458E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</w:t>
            </w:r>
          </w:p>
        </w:tc>
      </w:tr>
      <w:tr w:rsidR="00170485" w14:paraId="3B1B79AC" w14:textId="4134DC49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9A63F0E" w14:textId="588AB8F1" w:rsidR="00170485" w:rsidRDefault="00170485" w:rsidP="00115520">
            <w:pPr>
              <w:pStyle w:val="Retraitnormal"/>
              <w:ind w:left="0"/>
              <w:jc w:val="center"/>
            </w:pPr>
            <w:r>
              <w:t>TYPE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09CDE6CA" w14:textId="545FD1E9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F3C605" w14:textId="049F7684" w:rsidR="00170485" w:rsidRDefault="00F7458E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of the </w:t>
            </w:r>
            <w:proofErr w:type="spellStart"/>
            <w:r>
              <w:t>sms</w:t>
            </w:r>
            <w:proofErr w:type="spellEnd"/>
            <w:r>
              <w:t xml:space="preserve"> (</w:t>
            </w:r>
            <w:proofErr w:type="spellStart"/>
            <w:r>
              <w:t>config</w:t>
            </w:r>
            <w:proofErr w:type="spellEnd"/>
            <w:r>
              <w:t xml:space="preserve"> or other)</w:t>
            </w:r>
          </w:p>
        </w:tc>
      </w:tr>
      <w:tr w:rsidR="00170485" w14:paraId="1F433DFE" w14:textId="5A007E10" w:rsidTr="00F7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1AC2385E" w14:textId="5CE5D229" w:rsidR="00170485" w:rsidRDefault="00170485" w:rsidP="00115520">
            <w:pPr>
              <w:pStyle w:val="Retraitnormal"/>
              <w:ind w:left="0"/>
              <w:jc w:val="center"/>
            </w:pPr>
            <w:r>
              <w:t>SUBTYPE</w:t>
            </w:r>
          </w:p>
        </w:tc>
        <w:tc>
          <w:tcPr>
            <w:tcW w:w="2843" w:type="dxa"/>
          </w:tcPr>
          <w:p w14:paraId="27F93A6D" w14:textId="20C333E4" w:rsidR="00170485" w:rsidRDefault="00170485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26" w:type="dxa"/>
          </w:tcPr>
          <w:p w14:paraId="5FF11A41" w14:textId="06955A22" w:rsidR="00170485" w:rsidRDefault="00F7458E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Subtype of the </w:t>
            </w:r>
            <w:proofErr w:type="spellStart"/>
            <w:r>
              <w:t>sms</w:t>
            </w:r>
            <w:proofErr w:type="spellEnd"/>
            <w:r>
              <w:t xml:space="preserve"> (Alert, Report…)</w:t>
            </w:r>
          </w:p>
        </w:tc>
      </w:tr>
      <w:tr w:rsidR="00170485" w14:paraId="341E98B6" w14:textId="3F8925C7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326413" w14:textId="77BC5C36" w:rsidR="00170485" w:rsidRDefault="00170485" w:rsidP="00115520">
            <w:pPr>
              <w:pStyle w:val="Retraitnormal"/>
              <w:ind w:left="0"/>
              <w:jc w:val="center"/>
            </w:pPr>
            <w:r>
              <w:t>ID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3E35E1A7" w14:textId="529B7767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Integer, default -1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7B07EE" w14:textId="2991FEA8" w:rsidR="00170485" w:rsidRDefault="00F7458E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the </w:t>
            </w:r>
            <w:proofErr w:type="spellStart"/>
            <w:r>
              <w:t>sms</w:t>
            </w:r>
            <w:proofErr w:type="spellEnd"/>
            <w:r>
              <w:t xml:space="preserve"> (ANDROIDID)</w:t>
            </w:r>
          </w:p>
        </w:tc>
      </w:tr>
      <w:tr w:rsidR="00170485" w14:paraId="08B42DE4" w14:textId="09EBF7A0" w:rsidTr="00F7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1536998A" w14:textId="102A8459" w:rsidR="00170485" w:rsidRDefault="00170485" w:rsidP="00115520">
            <w:pPr>
              <w:pStyle w:val="Retraitnormal"/>
              <w:ind w:left="0"/>
              <w:jc w:val="center"/>
            </w:pPr>
            <w:r>
              <w:t>TEXT</w:t>
            </w:r>
          </w:p>
        </w:tc>
        <w:tc>
          <w:tcPr>
            <w:tcW w:w="2843" w:type="dxa"/>
          </w:tcPr>
          <w:p w14:paraId="6AACF808" w14:textId="16CD7F3B" w:rsidR="00170485" w:rsidRDefault="00170485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26" w:type="dxa"/>
          </w:tcPr>
          <w:p w14:paraId="3C877783" w14:textId="5F853985" w:rsidR="00170485" w:rsidRDefault="00F7458E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sms</w:t>
            </w:r>
            <w:proofErr w:type="spellEnd"/>
            <w:r>
              <w:t xml:space="preserve"> sent in full text</w:t>
            </w:r>
          </w:p>
        </w:tc>
      </w:tr>
      <w:tr w:rsidR="00170485" w14:paraId="0C1B5F25" w14:textId="3400B3E2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EF9A36" w14:textId="3651EF22" w:rsidR="00170485" w:rsidRDefault="00170485" w:rsidP="00115520">
            <w:pPr>
              <w:pStyle w:val="Retraitnormal"/>
              <w:ind w:left="0"/>
              <w:jc w:val="center"/>
            </w:pPr>
            <w:r>
              <w:t>TIMESTAMP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4FFBDB5D" w14:textId="6496CAD4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01B008" w14:textId="38A7532F" w:rsidR="00170485" w:rsidRDefault="00F7458E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of sending the </w:t>
            </w:r>
            <w:proofErr w:type="spellStart"/>
            <w:r>
              <w:t>sms</w:t>
            </w:r>
            <w:proofErr w:type="spellEnd"/>
            <w:r>
              <w:t xml:space="preserve"> (or reception)</w:t>
            </w:r>
          </w:p>
        </w:tc>
      </w:tr>
      <w:tr w:rsidR="00170485" w14:paraId="3FC813AD" w14:textId="4DCAEEF5" w:rsidTr="00F7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14:paraId="77CE8AC3" w14:textId="004FB982" w:rsidR="00170485" w:rsidRDefault="00170485" w:rsidP="00115520">
            <w:pPr>
              <w:pStyle w:val="Retraitnormal"/>
              <w:ind w:left="0"/>
              <w:jc w:val="center"/>
            </w:pPr>
            <w:r>
              <w:t>STATUS</w:t>
            </w:r>
          </w:p>
        </w:tc>
        <w:tc>
          <w:tcPr>
            <w:tcW w:w="2843" w:type="dxa"/>
          </w:tcPr>
          <w:p w14:paraId="49AE538D" w14:textId="07F02366" w:rsidR="00170485" w:rsidRDefault="00170485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26" w:type="dxa"/>
          </w:tcPr>
          <w:p w14:paraId="7D3E14DA" w14:textId="15A60988" w:rsidR="00170485" w:rsidRDefault="00F7458E" w:rsidP="00115520">
            <w:pPr>
              <w:pStyle w:val="Retraitnormal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the message (SENT, RECEIVE, ERROR…)</w:t>
            </w:r>
          </w:p>
        </w:tc>
      </w:tr>
      <w:tr w:rsidR="00170485" w14:paraId="23BC05DB" w14:textId="51B2E5F5" w:rsidTr="00F74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35BF4B" w14:textId="7AAC8C4A" w:rsidR="00170485" w:rsidRDefault="00170485" w:rsidP="00115520">
            <w:pPr>
              <w:pStyle w:val="Retraitnormal"/>
              <w:ind w:left="0"/>
              <w:jc w:val="center"/>
            </w:pPr>
            <w:r>
              <w:t>SMSCONFIRM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</w:tcPr>
          <w:p w14:paraId="05F85AB2" w14:textId="228AC79D" w:rsidR="00170485" w:rsidRDefault="00170485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2CBE18" w14:textId="2CDC04FB" w:rsidR="00170485" w:rsidRDefault="00F7458E" w:rsidP="00115520">
            <w:pPr>
              <w:pStyle w:val="Retraitnormal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confirmation </w:t>
            </w:r>
            <w:proofErr w:type="spellStart"/>
            <w:r>
              <w:t>sms</w:t>
            </w:r>
            <w:proofErr w:type="spellEnd"/>
            <w:r>
              <w:t xml:space="preserve"> receive with the same ANDROIDID</w:t>
            </w:r>
          </w:p>
        </w:tc>
      </w:tr>
    </w:tbl>
    <w:p w14:paraId="14F95B42" w14:textId="77777777" w:rsidR="00115520" w:rsidRPr="007803B5" w:rsidRDefault="00115520" w:rsidP="007803B5">
      <w:pPr>
        <w:pStyle w:val="Retraitnormal"/>
      </w:pPr>
    </w:p>
    <w:p w14:paraId="3EA50184" w14:textId="77777777" w:rsidR="00991D83" w:rsidRDefault="00991D83" w:rsidP="00991D83">
      <w:pPr>
        <w:pStyle w:val="Retraitnormal"/>
      </w:pPr>
    </w:p>
    <w:p w14:paraId="0FB1F25A" w14:textId="38AB12D4" w:rsidR="00991D83" w:rsidRPr="00991D83" w:rsidRDefault="00991D83" w:rsidP="00991D83">
      <w:pPr>
        <w:pStyle w:val="Titre3"/>
      </w:pPr>
      <w:bookmarkStart w:id="42" w:name="_Toc316903684"/>
      <w:r>
        <w:t>Specificities</w:t>
      </w:r>
      <w:bookmarkEnd w:id="42"/>
    </w:p>
    <w:p w14:paraId="7B67228A" w14:textId="77777777" w:rsidR="00991D83" w:rsidRDefault="00991D83" w:rsidP="00BC033B"/>
    <w:p w14:paraId="414F1F38" w14:textId="6A9A3E66" w:rsidR="00BC033B" w:rsidRDefault="00BC033B" w:rsidP="00BC033B">
      <w:r>
        <w:t>Most of request are made using Cursor.</w:t>
      </w:r>
    </w:p>
    <w:p w14:paraId="0FC91126" w14:textId="77777777" w:rsidR="00BC033B" w:rsidRDefault="00BC033B" w:rsidP="00BC033B">
      <w:r>
        <w:t xml:space="preserve">To do such request Classes need to extend from </w:t>
      </w:r>
      <w:proofErr w:type="spellStart"/>
      <w:r>
        <w:t>LoaderCallback</w:t>
      </w:r>
      <w:proofErr w:type="spellEnd"/>
      <w:r>
        <w:t xml:space="preserve">&lt;Cursor&gt;. With this, classes must implement </w:t>
      </w:r>
    </w:p>
    <w:p w14:paraId="6B03ABDE" w14:textId="7BE7963B" w:rsidR="00BC033B" w:rsidRDefault="00BC033B" w:rsidP="00BC033B">
      <w:pPr>
        <w:pStyle w:val="Paragraphedeliste"/>
        <w:numPr>
          <w:ilvl w:val="0"/>
          <w:numId w:val="58"/>
        </w:numPr>
      </w:pPr>
      <w:proofErr w:type="spellStart"/>
      <w:proofErr w:type="gramStart"/>
      <w:r>
        <w:t>onCreateLoader</w:t>
      </w:r>
      <w:proofErr w:type="spellEnd"/>
      <w:proofErr w:type="gramEnd"/>
      <w:r>
        <w:t xml:space="preserve"> to fill the request with arguments like a “where” condition in SQL.</w:t>
      </w:r>
    </w:p>
    <w:p w14:paraId="62554291" w14:textId="657C8EB0" w:rsidR="00BC033B" w:rsidRDefault="00BC033B" w:rsidP="00BC033B">
      <w:pPr>
        <w:pStyle w:val="Paragraphedeliste"/>
        <w:numPr>
          <w:ilvl w:val="0"/>
          <w:numId w:val="58"/>
        </w:numPr>
      </w:pPr>
      <w:proofErr w:type="spellStart"/>
      <w:proofErr w:type="gramStart"/>
      <w:r>
        <w:t>onLoadFinish</w:t>
      </w:r>
      <w:proofErr w:type="spellEnd"/>
      <w:proofErr w:type="gramEnd"/>
      <w:r>
        <w:t xml:space="preserve"> to handle request result</w:t>
      </w:r>
    </w:p>
    <w:p w14:paraId="302A654A" w14:textId="767AE8BA" w:rsidR="00BC033B" w:rsidRDefault="00BC033B" w:rsidP="00BC033B">
      <w:pPr>
        <w:pStyle w:val="Paragraphedeliste"/>
        <w:numPr>
          <w:ilvl w:val="0"/>
          <w:numId w:val="58"/>
        </w:numPr>
      </w:pPr>
      <w:proofErr w:type="spellStart"/>
      <w:proofErr w:type="gramStart"/>
      <w:r>
        <w:t>onLoaderReset</w:t>
      </w:r>
      <w:proofErr w:type="spellEnd"/>
      <w:proofErr w:type="gramEnd"/>
      <w:r>
        <w:t>.</w:t>
      </w:r>
    </w:p>
    <w:p w14:paraId="1D7BE976" w14:textId="22499DF6" w:rsidR="00B16A70" w:rsidRDefault="00B16A70" w:rsidP="00B16A70">
      <w:r>
        <w:t>In the project these loader are present in most of fragments classes.</w:t>
      </w:r>
    </w:p>
    <w:p w14:paraId="00885153" w14:textId="77777777" w:rsidR="00F913CE" w:rsidRDefault="00F913CE" w:rsidP="00B16A70"/>
    <w:p w14:paraId="08A486D1" w14:textId="2B30C411" w:rsidR="00F913CE" w:rsidRDefault="00A95727" w:rsidP="00B16A70">
      <w:pPr>
        <w:rPr>
          <w:b/>
        </w:rPr>
      </w:pP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 xml:space="preserve"> :</w:t>
      </w:r>
      <w:proofErr w:type="gramEnd"/>
    </w:p>
    <w:p w14:paraId="6D86B45F" w14:textId="77777777" w:rsidR="00BB7A9B" w:rsidRDefault="00BB7A9B" w:rsidP="00B16A70">
      <w:pPr>
        <w:rPr>
          <w:b/>
        </w:rPr>
      </w:pPr>
    </w:p>
    <w:p w14:paraId="6C097D86" w14:textId="36E8F058" w:rsidR="00802AC4" w:rsidRDefault="00802AC4" w:rsidP="00802AC4">
      <w:r>
        <w:t xml:space="preserve">Call </w:t>
      </w:r>
      <w:proofErr w:type="gramStart"/>
      <w:r>
        <w:t>loader :</w:t>
      </w:r>
      <w:proofErr w:type="gramEnd"/>
      <w:r>
        <w:t xml:space="preserve"> </w:t>
      </w:r>
    </w:p>
    <w:p w14:paraId="7312E505" w14:textId="77777777" w:rsidR="00802AC4" w:rsidRDefault="00802AC4" w:rsidP="00802AC4"/>
    <w:p w14:paraId="62D53A05" w14:textId="291FAD9B" w:rsidR="00802AC4" w:rsidRPr="00802AC4" w:rsidRDefault="00802AC4" w:rsidP="00802AC4">
      <w:pPr>
        <w:rPr>
          <w:rFonts w:ascii="Menlo" w:eastAsia="SimSun" w:hAnsi="Menlo" w:cs="Courier"/>
          <w:color w:val="A9B7C6"/>
          <w:sz w:val="24"/>
          <w:lang w:eastAsia="fr-FR"/>
        </w:rPr>
      </w:pPr>
      <w:r w:rsidRPr="00802AC4">
        <w:rPr>
          <w:rFonts w:ascii="Menlo" w:eastAsia="SimSun" w:hAnsi="Menlo" w:cs="Courier"/>
          <w:color w:val="A9B7C6"/>
          <w:sz w:val="24"/>
          <w:lang w:eastAsia="fr-FR"/>
        </w:rPr>
        <w:t xml:space="preserve">  </w:t>
      </w:r>
      <w:proofErr w:type="spellStart"/>
      <w:proofErr w:type="gramStart"/>
      <w:r w:rsidRPr="00802AC4">
        <w:rPr>
          <w:rFonts w:ascii="Menlo" w:eastAsia="SimSun" w:hAnsi="Menlo" w:cs="Courier"/>
          <w:color w:val="A9B7C6"/>
          <w:sz w:val="24"/>
          <w:lang w:eastAsia="fr-FR"/>
        </w:rPr>
        <w:t>getLoaderManager</w:t>
      </w:r>
      <w:proofErr w:type="spellEnd"/>
      <w:proofErr w:type="gramEnd"/>
      <w:r w:rsidRPr="00802AC4">
        <w:rPr>
          <w:rFonts w:ascii="Menlo" w:eastAsia="SimSun" w:hAnsi="Menlo" w:cs="Courier"/>
          <w:color w:val="A9B7C6"/>
          <w:sz w:val="24"/>
          <w:lang w:eastAsia="fr-FR"/>
        </w:rPr>
        <w:t>().</w:t>
      </w:r>
      <w:proofErr w:type="spellStart"/>
      <w:r w:rsidRPr="00802AC4">
        <w:rPr>
          <w:rFonts w:ascii="Menlo" w:eastAsia="SimSun" w:hAnsi="Menlo" w:cs="Courier"/>
          <w:color w:val="A9B7C6"/>
          <w:sz w:val="24"/>
          <w:lang w:eastAsia="fr-FR"/>
        </w:rPr>
        <w:t>initLoader</w:t>
      </w:r>
      <w:proofErr w:type="spellEnd"/>
      <w:r w:rsidRPr="00802AC4">
        <w:rPr>
          <w:rFonts w:ascii="Menlo" w:eastAsia="SimSun" w:hAnsi="Menlo" w:cs="Courier"/>
          <w:color w:val="A9B7C6"/>
          <w:sz w:val="24"/>
          <w:lang w:eastAsia="fr-FR"/>
        </w:rPr>
        <w:t>(</w:t>
      </w:r>
      <w:r w:rsidRPr="00802AC4">
        <w:rPr>
          <w:rFonts w:ascii="Menlo" w:eastAsia="SimSun" w:hAnsi="Menlo" w:cs="Courier"/>
          <w:i/>
          <w:iCs/>
          <w:color w:val="9876AA"/>
          <w:sz w:val="24"/>
          <w:u w:val="single"/>
          <w:lang w:eastAsia="fr-FR"/>
        </w:rPr>
        <w:t>LOADER_DASHBOARD</w:t>
      </w:r>
      <w:r w:rsidRPr="00802AC4">
        <w:rPr>
          <w:rFonts w:ascii="Menlo" w:eastAsia="SimSun" w:hAnsi="Menlo" w:cs="Courier"/>
          <w:color w:val="CC7832"/>
          <w:sz w:val="24"/>
          <w:lang w:eastAsia="fr-FR"/>
        </w:rPr>
        <w:t xml:space="preserve">, null, </w:t>
      </w:r>
      <w:r w:rsidRPr="00802AC4">
        <w:rPr>
          <w:rFonts w:ascii="Menlo" w:eastAsia="SimSun" w:hAnsi="Menlo" w:cs="Courier"/>
          <w:color w:val="CC7832"/>
          <w:sz w:val="24"/>
          <w:u w:val="single"/>
          <w:lang w:eastAsia="fr-FR"/>
        </w:rPr>
        <w:t>this</w:t>
      </w:r>
      <w:r w:rsidRPr="00802AC4">
        <w:rPr>
          <w:rFonts w:ascii="Menlo" w:eastAsia="SimSun" w:hAnsi="Menlo" w:cs="Courier"/>
          <w:color w:val="A9B7C6"/>
          <w:sz w:val="24"/>
          <w:lang w:eastAsia="fr-FR"/>
        </w:rPr>
        <w:t>)</w:t>
      </w:r>
      <w:r w:rsidRPr="00802AC4">
        <w:rPr>
          <w:rFonts w:ascii="Menlo" w:eastAsia="SimSun" w:hAnsi="Menlo" w:cs="Courier"/>
          <w:color w:val="CC7832"/>
          <w:sz w:val="24"/>
          <w:lang w:eastAsia="fr-FR"/>
        </w:rPr>
        <w:t>;</w:t>
      </w:r>
    </w:p>
    <w:p w14:paraId="21593FCE" w14:textId="02A2CFFA" w:rsidR="00802AC4" w:rsidRDefault="00802AC4" w:rsidP="00802AC4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tag</w:t>
      </w:r>
      <w:proofErr w:type="gramEnd"/>
      <w:r>
        <w:t xml:space="preserve"> to identify the loader</w:t>
      </w:r>
      <w:r>
        <w:tab/>
        <w:t xml:space="preserve">        the loader callback</w:t>
      </w:r>
    </w:p>
    <w:p w14:paraId="43216455" w14:textId="77777777" w:rsidR="00802AC4" w:rsidRDefault="00802AC4" w:rsidP="00B16A70">
      <w:pPr>
        <w:rPr>
          <w:b/>
        </w:rPr>
      </w:pPr>
    </w:p>
    <w:p w14:paraId="6E4F3D8B" w14:textId="70F8F8D3" w:rsidR="00535AE6" w:rsidRDefault="00535AE6" w:rsidP="00535AE6">
      <w:r>
        <w:t xml:space="preserve">// Find all </w:t>
      </w:r>
      <w:proofErr w:type="spellStart"/>
      <w:r>
        <w:t>sms</w:t>
      </w:r>
      <w:proofErr w:type="spellEnd"/>
      <w:r>
        <w:t xml:space="preserve"> of type MODEL</w:t>
      </w:r>
    </w:p>
    <w:p w14:paraId="314DFABA" w14:textId="77777777" w:rsidR="00A95727" w:rsidRDefault="00A95727" w:rsidP="00E660F4">
      <w:pPr>
        <w:jc w:val="left"/>
        <w:rPr>
          <w:rFonts w:eastAsia="SimSun"/>
          <w:lang w:eastAsia="fr-FR"/>
        </w:rPr>
      </w:pPr>
      <w:proofErr w:type="gramStart"/>
      <w:r w:rsidRPr="00E660F4">
        <w:rPr>
          <w:rFonts w:eastAsia="SimSun"/>
          <w:color w:val="CC7832"/>
          <w:lang w:eastAsia="fr-FR"/>
        </w:rPr>
        <w:t>public</w:t>
      </w:r>
      <w:proofErr w:type="gramEnd"/>
      <w:r w:rsidRPr="00E660F4">
        <w:rPr>
          <w:rFonts w:eastAsia="SimSun"/>
          <w:color w:val="CC7832"/>
          <w:lang w:eastAsia="fr-FR"/>
        </w:rPr>
        <w:t xml:space="preserve"> </w:t>
      </w:r>
      <w:r w:rsidRPr="00E660F4">
        <w:rPr>
          <w:rFonts w:eastAsia="SimSun"/>
          <w:lang w:eastAsia="fr-FR"/>
        </w:rPr>
        <w:t xml:space="preserve">Loader&lt;Cursor&gt; </w:t>
      </w:r>
      <w:proofErr w:type="spellStart"/>
      <w:r w:rsidRPr="00E660F4">
        <w:rPr>
          <w:rFonts w:eastAsia="SimSun"/>
          <w:color w:val="FFC66D"/>
          <w:lang w:eastAsia="fr-FR"/>
        </w:rPr>
        <w:t>onCreateLoader</w:t>
      </w:r>
      <w:proofErr w:type="spellEnd"/>
      <w:r w:rsidRPr="00E660F4">
        <w:rPr>
          <w:rFonts w:eastAsia="SimSun"/>
          <w:lang w:eastAsia="fr-FR"/>
        </w:rPr>
        <w:t>(</w:t>
      </w:r>
      <w:r w:rsidRPr="00E660F4">
        <w:rPr>
          <w:rFonts w:eastAsia="SimSun"/>
          <w:color w:val="CC7832"/>
          <w:lang w:eastAsia="fr-FR"/>
        </w:rPr>
        <w:t xml:space="preserve">final </w:t>
      </w:r>
      <w:proofErr w:type="spellStart"/>
      <w:r w:rsidRPr="00E660F4">
        <w:rPr>
          <w:rFonts w:eastAsia="SimSun"/>
          <w:color w:val="CC7832"/>
          <w:lang w:eastAsia="fr-FR"/>
        </w:rPr>
        <w:t>int</w:t>
      </w:r>
      <w:proofErr w:type="spellEnd"/>
      <w:r w:rsidRPr="00E660F4">
        <w:rPr>
          <w:rFonts w:eastAsia="SimSun"/>
          <w:color w:val="CC7832"/>
          <w:lang w:eastAsia="fr-FR"/>
        </w:rPr>
        <w:t xml:space="preserve"> </w:t>
      </w:r>
      <w:proofErr w:type="spellStart"/>
      <w:r w:rsidRPr="00E660F4">
        <w:rPr>
          <w:rFonts w:eastAsia="SimSun"/>
          <w:lang w:eastAsia="fr-FR"/>
        </w:rPr>
        <w:t>identifiant</w:t>
      </w:r>
      <w:proofErr w:type="spellEnd"/>
      <w:r w:rsidRPr="00E660F4">
        <w:rPr>
          <w:rFonts w:eastAsia="SimSun"/>
          <w:color w:val="CC7832"/>
          <w:lang w:eastAsia="fr-FR"/>
        </w:rPr>
        <w:t xml:space="preserve">, final </w:t>
      </w:r>
      <w:r w:rsidRPr="00E660F4">
        <w:rPr>
          <w:rFonts w:eastAsia="SimSun"/>
          <w:lang w:eastAsia="fr-FR"/>
        </w:rPr>
        <w:t xml:space="preserve">Bundle </w:t>
      </w:r>
      <w:proofErr w:type="spellStart"/>
      <w:r w:rsidRPr="00E660F4">
        <w:rPr>
          <w:rFonts w:eastAsia="SimSun"/>
          <w:lang w:eastAsia="fr-FR"/>
        </w:rPr>
        <w:t>bundle</w:t>
      </w:r>
      <w:proofErr w:type="spellEnd"/>
      <w:r w:rsidRPr="00E660F4">
        <w:rPr>
          <w:rFonts w:eastAsia="SimSun"/>
          <w:lang w:eastAsia="fr-FR"/>
        </w:rPr>
        <w:t>) {</w:t>
      </w:r>
      <w:r w:rsidRPr="00E660F4">
        <w:rPr>
          <w:rFonts w:eastAsia="SimSun"/>
          <w:lang w:eastAsia="fr-FR"/>
        </w:rPr>
        <w:br/>
        <w:t xml:space="preserve">    String selection = </w:t>
      </w:r>
      <w:proofErr w:type="spellStart"/>
      <w:r w:rsidRPr="00E660F4">
        <w:rPr>
          <w:rFonts w:eastAsia="SimSun"/>
          <w:lang w:eastAsia="fr-FR"/>
        </w:rPr>
        <w:t>SesContract.Sms.</w:t>
      </w:r>
      <w:r w:rsidRPr="00E660F4">
        <w:rPr>
          <w:rFonts w:eastAsia="SimSun"/>
          <w:i/>
          <w:iCs/>
          <w:color w:val="9876AA"/>
          <w:lang w:eastAsia="fr-FR"/>
        </w:rPr>
        <w:t>TYPE</w:t>
      </w:r>
      <w:proofErr w:type="spellEnd"/>
      <w:r w:rsidRPr="00E660F4">
        <w:rPr>
          <w:rFonts w:eastAsia="SimSun"/>
          <w:i/>
          <w:iCs/>
          <w:color w:val="9876AA"/>
          <w:lang w:eastAsia="fr-FR"/>
        </w:rPr>
        <w:t xml:space="preserve"> </w:t>
      </w:r>
      <w:r w:rsidRPr="00E660F4">
        <w:rPr>
          <w:rFonts w:eastAsia="SimSun"/>
          <w:lang w:eastAsia="fr-FR"/>
        </w:rPr>
        <w:t xml:space="preserve">+ </w:t>
      </w:r>
      <w:r w:rsidRPr="00E660F4">
        <w:rPr>
          <w:rFonts w:eastAsia="SimSun"/>
          <w:color w:val="6A8759"/>
          <w:lang w:eastAsia="fr-FR"/>
        </w:rPr>
        <w:t>"=?"</w:t>
      </w:r>
      <w:r w:rsidRPr="00E660F4">
        <w:rPr>
          <w:rFonts w:eastAsia="SimSun"/>
          <w:color w:val="CC7832"/>
          <w:lang w:eastAsia="fr-FR"/>
        </w:rPr>
        <w:t>;</w:t>
      </w:r>
      <w:r w:rsidRPr="00E660F4">
        <w:rPr>
          <w:rFonts w:eastAsia="SimSun"/>
          <w:color w:val="CC7832"/>
          <w:lang w:eastAsia="fr-FR"/>
        </w:rPr>
        <w:br/>
        <w:t xml:space="preserve">    </w:t>
      </w:r>
      <w:r w:rsidRPr="00E660F4">
        <w:rPr>
          <w:rFonts w:eastAsia="SimSun"/>
          <w:lang w:eastAsia="fr-FR"/>
        </w:rPr>
        <w:t xml:space="preserve">String[] </w:t>
      </w:r>
      <w:proofErr w:type="spellStart"/>
      <w:r w:rsidRPr="00E660F4">
        <w:rPr>
          <w:rFonts w:eastAsia="SimSun"/>
          <w:lang w:eastAsia="fr-FR"/>
        </w:rPr>
        <w:t>selectionArgs</w:t>
      </w:r>
      <w:proofErr w:type="spellEnd"/>
      <w:r w:rsidRPr="00E660F4">
        <w:rPr>
          <w:rFonts w:eastAsia="SimSun"/>
          <w:lang w:eastAsia="fr-FR"/>
        </w:rPr>
        <w:t xml:space="preserve"> = {</w:t>
      </w:r>
      <w:proofErr w:type="spellStart"/>
      <w:r w:rsidRPr="00E660F4">
        <w:rPr>
          <w:rFonts w:eastAsia="SimSun"/>
          <w:lang w:eastAsia="fr-FR"/>
        </w:rPr>
        <w:t>String.</w:t>
      </w:r>
      <w:r w:rsidRPr="00E660F4">
        <w:rPr>
          <w:rFonts w:eastAsia="SimSun"/>
          <w:i/>
          <w:iCs/>
          <w:lang w:eastAsia="fr-FR"/>
        </w:rPr>
        <w:t>valueOf</w:t>
      </w:r>
      <w:proofErr w:type="spellEnd"/>
      <w:r w:rsidRPr="00E660F4">
        <w:rPr>
          <w:rFonts w:eastAsia="SimSun"/>
          <w:lang w:eastAsia="fr-FR"/>
        </w:rPr>
        <w:t>(</w:t>
      </w:r>
      <w:proofErr w:type="spellStart"/>
      <w:r w:rsidRPr="00E660F4">
        <w:rPr>
          <w:rFonts w:eastAsia="SimSun"/>
          <w:lang w:eastAsia="fr-FR"/>
        </w:rPr>
        <w:t>TypeSms.</w:t>
      </w:r>
      <w:r w:rsidRPr="00E660F4">
        <w:rPr>
          <w:rFonts w:eastAsia="SimSun"/>
          <w:i/>
          <w:iCs/>
          <w:color w:val="9876AA"/>
          <w:lang w:eastAsia="fr-FR"/>
        </w:rPr>
        <w:t>MODEL</w:t>
      </w:r>
      <w:r w:rsidRPr="00E660F4">
        <w:rPr>
          <w:rFonts w:eastAsia="SimSun"/>
          <w:lang w:eastAsia="fr-FR"/>
        </w:rPr>
        <w:t>.toInt</w:t>
      </w:r>
      <w:proofErr w:type="spellEnd"/>
      <w:r w:rsidRPr="00E660F4">
        <w:rPr>
          <w:rFonts w:eastAsia="SimSun"/>
          <w:lang w:eastAsia="fr-FR"/>
        </w:rPr>
        <w:t>())}</w:t>
      </w:r>
      <w:r w:rsidRPr="00E660F4">
        <w:rPr>
          <w:rFonts w:eastAsia="SimSun"/>
          <w:color w:val="CC7832"/>
          <w:lang w:eastAsia="fr-FR"/>
        </w:rPr>
        <w:t>;</w:t>
      </w:r>
      <w:r w:rsidRPr="00E660F4">
        <w:rPr>
          <w:rFonts w:eastAsia="SimSun"/>
          <w:color w:val="CC7832"/>
          <w:lang w:eastAsia="fr-FR"/>
        </w:rPr>
        <w:br/>
        <w:t xml:space="preserve">    </w:t>
      </w:r>
      <w:proofErr w:type="spellStart"/>
      <w:r w:rsidRPr="00E660F4">
        <w:rPr>
          <w:rFonts w:eastAsia="SimSun"/>
          <w:lang w:eastAsia="fr-FR"/>
        </w:rPr>
        <w:t>CursorLoader</w:t>
      </w:r>
      <w:proofErr w:type="spellEnd"/>
      <w:r w:rsidRPr="00E660F4">
        <w:rPr>
          <w:rFonts w:eastAsia="SimSun"/>
          <w:lang w:eastAsia="fr-FR"/>
        </w:rPr>
        <w:t xml:space="preserve"> loader = </w:t>
      </w:r>
      <w:r w:rsidRPr="00E660F4">
        <w:rPr>
          <w:rFonts w:eastAsia="SimSun"/>
          <w:color w:val="CC7832"/>
          <w:lang w:eastAsia="fr-FR"/>
        </w:rPr>
        <w:t xml:space="preserve">new </w:t>
      </w:r>
      <w:proofErr w:type="spellStart"/>
      <w:r w:rsidRPr="00E660F4">
        <w:rPr>
          <w:rFonts w:eastAsia="SimSun"/>
          <w:lang w:eastAsia="fr-FR"/>
        </w:rPr>
        <w:t>CursorLoader</w:t>
      </w:r>
      <w:proofErr w:type="spellEnd"/>
      <w:r w:rsidRPr="00E660F4">
        <w:rPr>
          <w:rFonts w:eastAsia="SimSun"/>
          <w:lang w:eastAsia="fr-FR"/>
        </w:rPr>
        <w:t>(</w:t>
      </w:r>
      <w:proofErr w:type="spellStart"/>
      <w:r w:rsidRPr="00E660F4">
        <w:rPr>
          <w:rFonts w:eastAsia="SimSun"/>
          <w:color w:val="9876AA"/>
          <w:lang w:eastAsia="fr-FR"/>
        </w:rPr>
        <w:t>mContext</w:t>
      </w:r>
      <w:proofErr w:type="spellEnd"/>
      <w:r w:rsidRPr="00E660F4">
        <w:rPr>
          <w:rFonts w:eastAsia="SimSun"/>
          <w:color w:val="CC7832"/>
          <w:lang w:eastAsia="fr-FR"/>
        </w:rPr>
        <w:t xml:space="preserve">, </w:t>
      </w:r>
      <w:proofErr w:type="spellStart"/>
      <w:r w:rsidRPr="00E660F4">
        <w:rPr>
          <w:rFonts w:eastAsia="SimSun"/>
          <w:lang w:eastAsia="fr-FR"/>
        </w:rPr>
        <w:t>SesContract.Sms.</w:t>
      </w:r>
      <w:r w:rsidRPr="00E660F4">
        <w:rPr>
          <w:rFonts w:eastAsia="SimSun"/>
          <w:i/>
          <w:iCs/>
          <w:color w:val="9876AA"/>
          <w:lang w:eastAsia="fr-FR"/>
        </w:rPr>
        <w:t>CONTENT_URI</w:t>
      </w:r>
      <w:proofErr w:type="spellEnd"/>
      <w:r w:rsidRPr="00E660F4">
        <w:rPr>
          <w:rFonts w:eastAsia="SimSun"/>
          <w:color w:val="CC7832"/>
          <w:lang w:eastAsia="fr-FR"/>
        </w:rPr>
        <w:t xml:space="preserve">, null, </w:t>
      </w:r>
      <w:r w:rsidRPr="00E660F4">
        <w:rPr>
          <w:rFonts w:eastAsia="SimSun"/>
          <w:lang w:eastAsia="fr-FR"/>
        </w:rPr>
        <w:t>selection</w:t>
      </w:r>
      <w:r w:rsidRPr="00E660F4">
        <w:rPr>
          <w:rFonts w:eastAsia="SimSun"/>
          <w:color w:val="CC7832"/>
          <w:lang w:eastAsia="fr-FR"/>
        </w:rPr>
        <w:t xml:space="preserve">, </w:t>
      </w:r>
      <w:proofErr w:type="spellStart"/>
      <w:r w:rsidRPr="00E660F4">
        <w:rPr>
          <w:rFonts w:eastAsia="SimSun"/>
          <w:lang w:eastAsia="fr-FR"/>
        </w:rPr>
        <w:t>selectionArgs</w:t>
      </w:r>
      <w:proofErr w:type="spellEnd"/>
      <w:r w:rsidRPr="00E660F4">
        <w:rPr>
          <w:rFonts w:eastAsia="SimSun"/>
          <w:color w:val="CC7832"/>
          <w:lang w:eastAsia="fr-FR"/>
        </w:rPr>
        <w:t>, null</w:t>
      </w:r>
      <w:r w:rsidRPr="00E660F4">
        <w:rPr>
          <w:rFonts w:eastAsia="SimSun"/>
          <w:lang w:eastAsia="fr-FR"/>
        </w:rPr>
        <w:t>)</w:t>
      </w:r>
      <w:r w:rsidRPr="00E660F4">
        <w:rPr>
          <w:rFonts w:eastAsia="SimSun"/>
          <w:color w:val="CC7832"/>
          <w:lang w:eastAsia="fr-FR"/>
        </w:rPr>
        <w:t>;</w:t>
      </w:r>
      <w:r w:rsidRPr="00E660F4">
        <w:rPr>
          <w:rFonts w:eastAsia="SimSun"/>
          <w:color w:val="CC7832"/>
          <w:lang w:eastAsia="fr-FR"/>
        </w:rPr>
        <w:br/>
        <w:t xml:space="preserve">    return </w:t>
      </w:r>
      <w:r w:rsidRPr="00E660F4">
        <w:rPr>
          <w:rFonts w:eastAsia="SimSun"/>
          <w:lang w:eastAsia="fr-FR"/>
        </w:rPr>
        <w:t>loader</w:t>
      </w:r>
      <w:r w:rsidRPr="00E660F4">
        <w:rPr>
          <w:rFonts w:eastAsia="SimSun"/>
          <w:color w:val="CC7832"/>
          <w:lang w:eastAsia="fr-FR"/>
        </w:rPr>
        <w:t>;</w:t>
      </w:r>
      <w:r w:rsidRPr="00E660F4">
        <w:rPr>
          <w:rFonts w:eastAsia="SimSun"/>
          <w:color w:val="CC7832"/>
          <w:lang w:eastAsia="fr-FR"/>
        </w:rPr>
        <w:br/>
      </w:r>
      <w:r w:rsidRPr="00E660F4">
        <w:rPr>
          <w:rFonts w:eastAsia="SimSun"/>
          <w:lang w:eastAsia="fr-FR"/>
        </w:rPr>
        <w:t>}</w:t>
      </w:r>
    </w:p>
    <w:p w14:paraId="2796CE26" w14:textId="77777777" w:rsidR="00535AE6" w:rsidRDefault="00535AE6" w:rsidP="00E660F4">
      <w:pPr>
        <w:jc w:val="left"/>
        <w:rPr>
          <w:rFonts w:eastAsia="SimSun"/>
          <w:lang w:eastAsia="fr-FR"/>
        </w:rPr>
      </w:pPr>
    </w:p>
    <w:p w14:paraId="00FA0211" w14:textId="77777777" w:rsidR="00196E0F" w:rsidRPr="00196E0F" w:rsidRDefault="00196E0F" w:rsidP="00196E0F">
      <w:pPr>
        <w:jc w:val="left"/>
        <w:rPr>
          <w:rFonts w:eastAsia="SimSun"/>
          <w:lang w:eastAsia="fr-FR"/>
        </w:rPr>
      </w:pPr>
      <w:proofErr w:type="gramStart"/>
      <w:r w:rsidRPr="00196E0F">
        <w:rPr>
          <w:rFonts w:eastAsia="SimSun"/>
          <w:color w:val="CC7832"/>
          <w:lang w:eastAsia="fr-FR"/>
        </w:rPr>
        <w:t>public</w:t>
      </w:r>
      <w:proofErr w:type="gramEnd"/>
      <w:r w:rsidRPr="00196E0F">
        <w:rPr>
          <w:rFonts w:eastAsia="SimSun"/>
          <w:color w:val="CC7832"/>
          <w:lang w:eastAsia="fr-FR"/>
        </w:rPr>
        <w:t xml:space="preserve"> void </w:t>
      </w:r>
      <w:proofErr w:type="spellStart"/>
      <w:r w:rsidRPr="00196E0F">
        <w:rPr>
          <w:rFonts w:eastAsia="SimSun"/>
          <w:color w:val="FFC66D"/>
          <w:lang w:eastAsia="fr-FR"/>
        </w:rPr>
        <w:t>onLoadFinished</w:t>
      </w:r>
      <w:proofErr w:type="spellEnd"/>
      <w:r w:rsidRPr="00196E0F">
        <w:rPr>
          <w:rFonts w:eastAsia="SimSun"/>
          <w:lang w:eastAsia="fr-FR"/>
        </w:rPr>
        <w:t>(</w:t>
      </w:r>
      <w:r w:rsidRPr="00196E0F">
        <w:rPr>
          <w:rFonts w:eastAsia="SimSun"/>
          <w:color w:val="CC7832"/>
          <w:lang w:eastAsia="fr-FR"/>
        </w:rPr>
        <w:t xml:space="preserve">final </w:t>
      </w:r>
      <w:r w:rsidRPr="00196E0F">
        <w:rPr>
          <w:rFonts w:eastAsia="SimSun"/>
          <w:lang w:eastAsia="fr-FR"/>
        </w:rPr>
        <w:t xml:space="preserve">Loader&lt;Cursor&gt; </w:t>
      </w:r>
      <w:proofErr w:type="spellStart"/>
      <w:r w:rsidRPr="00196E0F">
        <w:rPr>
          <w:rFonts w:eastAsia="SimSun"/>
          <w:lang w:eastAsia="fr-FR"/>
        </w:rPr>
        <w:t>cursorLoader</w:t>
      </w:r>
      <w:proofErr w:type="spellEnd"/>
      <w:r w:rsidRPr="00196E0F">
        <w:rPr>
          <w:rFonts w:eastAsia="SimSun"/>
          <w:color w:val="CC7832"/>
          <w:lang w:eastAsia="fr-FR"/>
        </w:rPr>
        <w:t xml:space="preserve">, final </w:t>
      </w:r>
      <w:r w:rsidRPr="00196E0F">
        <w:rPr>
          <w:rFonts w:eastAsia="SimSun"/>
          <w:lang w:eastAsia="fr-FR"/>
        </w:rPr>
        <w:t xml:space="preserve">Cursor </w:t>
      </w:r>
      <w:proofErr w:type="spellStart"/>
      <w:r w:rsidRPr="00196E0F">
        <w:rPr>
          <w:rFonts w:eastAsia="SimSun"/>
          <w:lang w:eastAsia="fr-FR"/>
        </w:rPr>
        <w:t>cursor</w:t>
      </w:r>
      <w:proofErr w:type="spellEnd"/>
      <w:r w:rsidRPr="00196E0F">
        <w:rPr>
          <w:rFonts w:eastAsia="SimSun"/>
          <w:lang w:eastAsia="fr-FR"/>
        </w:rPr>
        <w:t>) {</w:t>
      </w:r>
      <w:r w:rsidRPr="00196E0F">
        <w:rPr>
          <w:rFonts w:eastAsia="SimSun"/>
          <w:lang w:eastAsia="fr-FR"/>
        </w:rPr>
        <w:br/>
        <w:t xml:space="preserve">    </w:t>
      </w:r>
      <w:r w:rsidRPr="00196E0F">
        <w:rPr>
          <w:rFonts w:eastAsia="SimSun"/>
          <w:color w:val="CC7832"/>
          <w:lang w:eastAsia="fr-FR"/>
        </w:rPr>
        <w:t xml:space="preserve">if </w:t>
      </w:r>
      <w:r w:rsidRPr="00196E0F">
        <w:rPr>
          <w:rFonts w:eastAsia="SimSun"/>
          <w:lang w:eastAsia="fr-FR"/>
        </w:rPr>
        <w:t>(</w:t>
      </w:r>
      <w:proofErr w:type="spellStart"/>
      <w:r w:rsidRPr="00196E0F">
        <w:rPr>
          <w:rFonts w:eastAsia="SimSun"/>
          <w:lang w:eastAsia="fr-FR"/>
        </w:rPr>
        <w:t>cursorLoader.getId</w:t>
      </w:r>
      <w:proofErr w:type="spellEnd"/>
      <w:r w:rsidRPr="00196E0F">
        <w:rPr>
          <w:rFonts w:eastAsia="SimSun"/>
          <w:lang w:eastAsia="fr-FR"/>
        </w:rPr>
        <w:t xml:space="preserve">() == </w:t>
      </w:r>
      <w:r w:rsidRPr="00196E0F">
        <w:rPr>
          <w:rFonts w:eastAsia="SimSun"/>
          <w:i/>
          <w:iCs/>
          <w:color w:val="9876AA"/>
          <w:lang w:eastAsia="fr-FR"/>
        </w:rPr>
        <w:t>LOADER_DASHBOARD</w:t>
      </w:r>
      <w:r w:rsidRPr="00196E0F">
        <w:rPr>
          <w:rFonts w:eastAsia="SimSun"/>
          <w:lang w:eastAsia="fr-FR"/>
        </w:rPr>
        <w:t>) {</w:t>
      </w:r>
      <w:r w:rsidRPr="00196E0F">
        <w:rPr>
          <w:rFonts w:eastAsia="SimSun"/>
          <w:lang w:eastAsia="fr-FR"/>
        </w:rPr>
        <w:br/>
        <w:t xml:space="preserve">        </w:t>
      </w:r>
      <w:r w:rsidRPr="00196E0F">
        <w:rPr>
          <w:rFonts w:eastAsia="SimSun"/>
          <w:color w:val="CC7832"/>
          <w:lang w:eastAsia="fr-FR"/>
        </w:rPr>
        <w:t xml:space="preserve">if </w:t>
      </w:r>
      <w:r w:rsidRPr="00196E0F">
        <w:rPr>
          <w:rFonts w:eastAsia="SimSun"/>
          <w:lang w:eastAsia="fr-FR"/>
        </w:rPr>
        <w:t xml:space="preserve">(cursor != </w:t>
      </w:r>
      <w:r w:rsidRPr="00196E0F">
        <w:rPr>
          <w:rFonts w:eastAsia="SimSun"/>
          <w:color w:val="CC7832"/>
          <w:lang w:eastAsia="fr-FR"/>
        </w:rPr>
        <w:t xml:space="preserve">null </w:t>
      </w:r>
      <w:r w:rsidRPr="00196E0F">
        <w:rPr>
          <w:rFonts w:eastAsia="SimSun"/>
          <w:lang w:eastAsia="fr-FR"/>
        </w:rPr>
        <w:t xml:space="preserve">&amp;&amp; </w:t>
      </w:r>
      <w:proofErr w:type="spellStart"/>
      <w:r w:rsidRPr="00196E0F">
        <w:rPr>
          <w:rFonts w:eastAsia="SimSun"/>
          <w:lang w:eastAsia="fr-FR"/>
        </w:rPr>
        <w:t>cursor.moveToFirst</w:t>
      </w:r>
      <w:proofErr w:type="spellEnd"/>
      <w:r w:rsidRPr="00196E0F">
        <w:rPr>
          <w:rFonts w:eastAsia="SimSun"/>
          <w:lang w:eastAsia="fr-FR"/>
        </w:rPr>
        <w:t>()) {</w:t>
      </w:r>
      <w:r w:rsidRPr="00196E0F">
        <w:rPr>
          <w:rFonts w:eastAsia="SimSun"/>
          <w:lang w:eastAsia="fr-FR"/>
        </w:rPr>
        <w:br/>
        <w:t xml:space="preserve">            </w:t>
      </w:r>
      <w:proofErr w:type="spellStart"/>
      <w:r w:rsidRPr="00196E0F">
        <w:rPr>
          <w:rFonts w:eastAsia="SimSun"/>
          <w:lang w:eastAsia="fr-FR"/>
        </w:rPr>
        <w:t>Config.</w:t>
      </w:r>
      <w:r w:rsidRPr="00196E0F">
        <w:rPr>
          <w:rFonts w:eastAsia="SimSun"/>
          <w:i/>
          <w:iCs/>
          <w:lang w:eastAsia="fr-FR"/>
        </w:rPr>
        <w:t>getInstance</w:t>
      </w:r>
      <w:proofErr w:type="spellEnd"/>
      <w:r w:rsidRPr="00196E0F">
        <w:rPr>
          <w:rFonts w:eastAsia="SimSun"/>
          <w:lang w:eastAsia="fr-FR"/>
        </w:rPr>
        <w:t>(</w:t>
      </w:r>
      <w:proofErr w:type="spellStart"/>
      <w:r w:rsidRPr="00196E0F">
        <w:rPr>
          <w:rFonts w:eastAsia="SimSun"/>
          <w:color w:val="9876AA"/>
          <w:lang w:eastAsia="fr-FR"/>
        </w:rPr>
        <w:t>mContext</w:t>
      </w:r>
      <w:proofErr w:type="spellEnd"/>
      <w:r w:rsidRPr="00196E0F">
        <w:rPr>
          <w:rFonts w:eastAsia="SimSun"/>
          <w:lang w:eastAsia="fr-FR"/>
        </w:rPr>
        <w:t>).</w:t>
      </w:r>
      <w:proofErr w:type="spellStart"/>
      <w:r w:rsidRPr="00196E0F">
        <w:rPr>
          <w:rFonts w:eastAsia="SimSun"/>
          <w:lang w:eastAsia="fr-FR"/>
        </w:rPr>
        <w:t>loadDataFromCursor</w:t>
      </w:r>
      <w:proofErr w:type="spellEnd"/>
      <w:r w:rsidRPr="00196E0F">
        <w:rPr>
          <w:rFonts w:eastAsia="SimSun"/>
          <w:lang w:eastAsia="fr-FR"/>
        </w:rPr>
        <w:t>(cursor</w:t>
      </w:r>
      <w:r w:rsidRPr="00196E0F">
        <w:rPr>
          <w:rFonts w:eastAsia="SimSun"/>
          <w:color w:val="CC7832"/>
          <w:lang w:eastAsia="fr-FR"/>
        </w:rPr>
        <w:t xml:space="preserve">, </w:t>
      </w:r>
      <w:proofErr w:type="spellStart"/>
      <w:r w:rsidRPr="00196E0F">
        <w:rPr>
          <w:rFonts w:eastAsia="SimSun"/>
          <w:color w:val="9876AA"/>
          <w:lang w:eastAsia="fr-FR"/>
        </w:rPr>
        <w:t>mContext</w:t>
      </w:r>
      <w:proofErr w:type="spellEnd"/>
      <w:r w:rsidRPr="00196E0F">
        <w:rPr>
          <w:rFonts w:eastAsia="SimSun"/>
          <w:lang w:eastAsia="fr-FR"/>
        </w:rPr>
        <w:t>)</w:t>
      </w:r>
      <w:r w:rsidRPr="00196E0F">
        <w:rPr>
          <w:rFonts w:eastAsia="SimSun"/>
          <w:color w:val="CC7832"/>
          <w:lang w:eastAsia="fr-FR"/>
        </w:rPr>
        <w:t>;</w:t>
      </w:r>
      <w:r w:rsidRPr="00196E0F">
        <w:rPr>
          <w:rFonts w:eastAsia="SimSun"/>
          <w:color w:val="CC7832"/>
          <w:lang w:eastAsia="fr-FR"/>
        </w:rPr>
        <w:br/>
        <w:t xml:space="preserve">            </w:t>
      </w:r>
      <w:proofErr w:type="spellStart"/>
      <w:r w:rsidRPr="00196E0F">
        <w:rPr>
          <w:rFonts w:eastAsia="SimSun"/>
          <w:lang w:eastAsia="fr-FR"/>
        </w:rPr>
        <w:t>activateOrDesactivateButtons</w:t>
      </w:r>
      <w:proofErr w:type="spellEnd"/>
      <w:r w:rsidRPr="00196E0F">
        <w:rPr>
          <w:rFonts w:eastAsia="SimSun"/>
          <w:lang w:eastAsia="fr-FR"/>
        </w:rPr>
        <w:t>()</w:t>
      </w:r>
      <w:r w:rsidRPr="00196E0F">
        <w:rPr>
          <w:rFonts w:eastAsia="SimSun"/>
          <w:color w:val="CC7832"/>
          <w:lang w:eastAsia="fr-FR"/>
        </w:rPr>
        <w:t>;</w:t>
      </w:r>
      <w:r w:rsidRPr="00196E0F">
        <w:rPr>
          <w:rFonts w:eastAsia="SimSun"/>
          <w:color w:val="CC7832"/>
          <w:lang w:eastAsia="fr-FR"/>
        </w:rPr>
        <w:br/>
        <w:t xml:space="preserve">        </w:t>
      </w:r>
      <w:r w:rsidRPr="00196E0F">
        <w:rPr>
          <w:rFonts w:eastAsia="SimSun"/>
          <w:lang w:eastAsia="fr-FR"/>
        </w:rPr>
        <w:t>}</w:t>
      </w:r>
      <w:r w:rsidRPr="00196E0F">
        <w:rPr>
          <w:rFonts w:eastAsia="SimSun"/>
          <w:lang w:eastAsia="fr-FR"/>
        </w:rPr>
        <w:br/>
        <w:t xml:space="preserve">    }</w:t>
      </w:r>
      <w:r w:rsidRPr="00196E0F">
        <w:rPr>
          <w:rFonts w:eastAsia="SimSun"/>
          <w:lang w:eastAsia="fr-FR"/>
        </w:rPr>
        <w:br/>
        <w:t>}</w:t>
      </w:r>
    </w:p>
    <w:p w14:paraId="7242E25C" w14:textId="77777777" w:rsidR="00C36FD1" w:rsidRDefault="00C36FD1" w:rsidP="00E660F4">
      <w:pPr>
        <w:jc w:val="left"/>
        <w:rPr>
          <w:rFonts w:eastAsia="SimSun"/>
          <w:lang w:eastAsia="fr-FR"/>
        </w:rPr>
      </w:pPr>
    </w:p>
    <w:p w14:paraId="19C84F20" w14:textId="77777777" w:rsidR="005B133B" w:rsidRDefault="005B133B" w:rsidP="00A17149">
      <w:pPr>
        <w:rPr>
          <w:lang w:val="en-GB"/>
        </w:rPr>
      </w:pPr>
    </w:p>
    <w:p w14:paraId="0BE7A93A" w14:textId="77777777" w:rsidR="00766C73" w:rsidRDefault="00766C73" w:rsidP="00766C73">
      <w:pPr>
        <w:pStyle w:val="Titre2"/>
      </w:pPr>
      <w:bookmarkStart w:id="43" w:name="_Toc316903685"/>
      <w:r>
        <w:t>Error management</w:t>
      </w:r>
      <w:bookmarkEnd w:id="43"/>
    </w:p>
    <w:p w14:paraId="5153DED3" w14:textId="77777777" w:rsidR="00766C73" w:rsidRDefault="00766C73" w:rsidP="00A17149">
      <w:pPr>
        <w:rPr>
          <w:lang w:val="en-GB"/>
        </w:rPr>
      </w:pPr>
    </w:p>
    <w:p w14:paraId="19982CCE" w14:textId="15BC37A3" w:rsidR="00766C73" w:rsidRDefault="00766C73" w:rsidP="00A17149">
      <w:pPr>
        <w:rPr>
          <w:lang w:val="en-GB"/>
        </w:rPr>
      </w:pPr>
    </w:p>
    <w:p w14:paraId="7DFBA0BE" w14:textId="77777777" w:rsidR="005327B9" w:rsidRDefault="005327B9" w:rsidP="005327B9">
      <w:pPr>
        <w:pStyle w:val="Titre1"/>
      </w:pPr>
      <w:bookmarkStart w:id="44" w:name="_Ref325018361"/>
      <w:bookmarkStart w:id="45" w:name="_Ref325018364"/>
      <w:bookmarkStart w:id="46" w:name="_Toc316903686"/>
      <w:bookmarkEnd w:id="29"/>
      <w:r>
        <w:lastRenderedPageBreak/>
        <w:t>ANNEXES</w:t>
      </w:r>
      <w:bookmarkEnd w:id="44"/>
      <w:bookmarkEnd w:id="45"/>
      <w:bookmarkEnd w:id="46"/>
    </w:p>
    <w:bookmarkEnd w:id="22"/>
    <w:bookmarkEnd w:id="23"/>
    <w:p w14:paraId="2921C20C" w14:textId="77777777" w:rsidR="007B7901" w:rsidRDefault="007B7901" w:rsidP="007B7901">
      <w:pPr>
        <w:rPr>
          <w:lang w:val="en-GB"/>
        </w:rPr>
      </w:pPr>
    </w:p>
    <w:p w14:paraId="0F1E0142" w14:textId="46D750DB" w:rsidR="007B7901" w:rsidRDefault="007B7901" w:rsidP="007B7901">
      <w:pPr>
        <w:pStyle w:val="Titre2"/>
      </w:pPr>
      <w:bookmarkStart w:id="47" w:name="_Toc316903687"/>
      <w:r>
        <w:t>Server Action</w:t>
      </w:r>
      <w:bookmarkEnd w:id="47"/>
    </w:p>
    <w:p w14:paraId="0FB5A714" w14:textId="77777777" w:rsidR="007B7901" w:rsidRDefault="007B7901" w:rsidP="007B7901"/>
    <w:p w14:paraId="4D45A9F0" w14:textId="00A18BA6" w:rsidR="007B7901" w:rsidRPr="007B7901" w:rsidRDefault="007B7901" w:rsidP="007B7901">
      <w:pPr>
        <w:rPr>
          <w:rStyle w:val="lev"/>
          <w:b w:val="0"/>
        </w:rPr>
      </w:pPr>
      <w:r w:rsidRPr="007B7901">
        <w:rPr>
          <w:rStyle w:val="lev"/>
          <w:b w:val="0"/>
        </w:rPr>
        <w:t>The server can send “ANDROID_SYNC_REQUEST”</w:t>
      </w:r>
      <w:r>
        <w:rPr>
          <w:rStyle w:val="lev"/>
          <w:b w:val="0"/>
        </w:rPr>
        <w:t xml:space="preserve"> to force a synchronization to refresh the application data. </w:t>
      </w:r>
    </w:p>
    <w:p w14:paraId="395284EC" w14:textId="77777777" w:rsidR="008906AF" w:rsidRDefault="008906AF" w:rsidP="00D53AAC">
      <w:pPr>
        <w:rPr>
          <w:lang w:val="en-GB"/>
        </w:rPr>
      </w:pPr>
    </w:p>
    <w:p w14:paraId="20C3BD61" w14:textId="3DC313F0" w:rsidR="007C24A9" w:rsidRDefault="007C24A9" w:rsidP="007C24A9">
      <w:pPr>
        <w:pStyle w:val="Titre2"/>
      </w:pPr>
      <w:bookmarkStart w:id="48" w:name="_Toc316903688"/>
      <w:r>
        <w:t>Helpers</w:t>
      </w:r>
      <w:bookmarkEnd w:id="48"/>
    </w:p>
    <w:p w14:paraId="1044E2F2" w14:textId="77777777" w:rsidR="007C24A9" w:rsidRDefault="007C24A9" w:rsidP="007C24A9">
      <w:bookmarkStart w:id="49" w:name="_GoBack"/>
      <w:bookmarkEnd w:id="49"/>
    </w:p>
    <w:p w14:paraId="7FE0B699" w14:textId="2303D169" w:rsidR="007C24A9" w:rsidRDefault="00B9645A" w:rsidP="007C24A9">
      <w:r>
        <w:t xml:space="preserve">Much </w:t>
      </w:r>
      <w:r w:rsidR="001878F4">
        <w:t>functionality</w:t>
      </w:r>
      <w:r w:rsidR="007C24A9">
        <w:t xml:space="preserve"> </w:t>
      </w:r>
      <w:r w:rsidR="001878F4">
        <w:t>is</w:t>
      </w:r>
      <w:r w:rsidR="007C24A9">
        <w:t xml:space="preserve"> </w:t>
      </w:r>
      <w:proofErr w:type="gramStart"/>
      <w:r w:rsidR="007C24A9">
        <w:t>manage</w:t>
      </w:r>
      <w:proofErr w:type="gramEnd"/>
      <w:r w:rsidR="007C24A9">
        <w:t xml:space="preserve"> by Helpers. Here few example</w:t>
      </w:r>
      <w:r w:rsidR="009B63FB">
        <w:t>s</w:t>
      </w:r>
      <w:r w:rsidR="007C24A9">
        <w:t>.</w:t>
      </w:r>
    </w:p>
    <w:p w14:paraId="0D8EAB2B" w14:textId="22C7B7CF" w:rsidR="007C24A9" w:rsidRDefault="007C24A9" w:rsidP="007C24A9">
      <w:pPr>
        <w:pStyle w:val="Paragraphedeliste"/>
        <w:numPr>
          <w:ilvl w:val="0"/>
          <w:numId w:val="58"/>
        </w:numPr>
      </w:pPr>
      <w:proofErr w:type="spellStart"/>
      <w:r>
        <w:t>HelperSms</w:t>
      </w:r>
      <w:r w:rsidR="00253D96">
        <w:t>Sender</w:t>
      </w:r>
      <w:proofErr w:type="spellEnd"/>
      <w:r w:rsidR="00253D96">
        <w:t>: A</w:t>
      </w:r>
      <w:r>
        <w:t>ll messages</w:t>
      </w:r>
      <w:r w:rsidR="00253D96">
        <w:t xml:space="preserve"> are sent with this helper. </w:t>
      </w:r>
    </w:p>
    <w:p w14:paraId="55509591" w14:textId="6F04B604" w:rsidR="007C24A9" w:rsidRDefault="00253D96" w:rsidP="007C24A9">
      <w:pPr>
        <w:pStyle w:val="Paragraphedeliste"/>
        <w:numPr>
          <w:ilvl w:val="0"/>
          <w:numId w:val="58"/>
        </w:numPr>
      </w:pPr>
      <w:proofErr w:type="spellStart"/>
      <w:r>
        <w:t>HelperPreference</w:t>
      </w:r>
      <w:proofErr w:type="spellEnd"/>
      <w:r w:rsidR="007C24A9">
        <w:t>: Store and Load data from Preference AND Database.</w:t>
      </w:r>
    </w:p>
    <w:p w14:paraId="1926859D" w14:textId="6C4798C5" w:rsidR="007C24A9" w:rsidRPr="007C24A9" w:rsidRDefault="007C24A9" w:rsidP="007C24A9">
      <w:pPr>
        <w:pStyle w:val="Paragraphedeliste"/>
        <w:numPr>
          <w:ilvl w:val="0"/>
          <w:numId w:val="58"/>
        </w:numPr>
      </w:pPr>
      <w:r>
        <w:t>…</w:t>
      </w:r>
    </w:p>
    <w:sectPr w:rsidR="007C24A9" w:rsidRPr="007C24A9" w:rsidSect="00DB6AFD">
      <w:pgSz w:w="11907" w:h="16840" w:code="9"/>
      <w:pgMar w:top="1134" w:right="1134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F6336" w14:textId="77777777" w:rsidR="00CF44A6" w:rsidRDefault="00CF44A6">
      <w:r>
        <w:separator/>
      </w:r>
    </w:p>
  </w:endnote>
  <w:endnote w:type="continuationSeparator" w:id="0">
    <w:p w14:paraId="245A1043" w14:textId="77777777" w:rsidR="00CF44A6" w:rsidRDefault="00CF44A6">
      <w:r>
        <w:continuationSeparator/>
      </w:r>
    </w:p>
  </w:endnote>
  <w:endnote w:type="continuationNotice" w:id="1">
    <w:p w14:paraId="4B623854" w14:textId="77777777" w:rsidR="00CF44A6" w:rsidRDefault="00CF4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Times New (W1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E4614" w14:textId="77777777" w:rsidR="00CF44A6" w:rsidRDefault="00CF44A6" w:rsidP="005327B9">
    <w:pPr>
      <w:pStyle w:val="Pieddepage"/>
      <w:tabs>
        <w:tab w:val="clear" w:pos="8640"/>
        <w:tab w:val="right" w:pos="9295"/>
      </w:tabs>
      <w:rPr>
        <w:color w:val="447DB5"/>
      </w:rPr>
    </w:pPr>
    <w:r>
      <w:rPr>
        <w:rFonts w:cs="Arial"/>
        <w:noProof/>
        <w:color w:val="447DB5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0A20471" wp14:editId="42915B89">
              <wp:simplePos x="0" y="0"/>
              <wp:positionH relativeFrom="column">
                <wp:posOffset>5977255</wp:posOffset>
              </wp:positionH>
              <wp:positionV relativeFrom="paragraph">
                <wp:posOffset>-1963420</wp:posOffset>
              </wp:positionV>
              <wp:extent cx="0" cy="2160270"/>
              <wp:effectExtent l="5080" t="8255" r="13970" b="12700"/>
              <wp:wrapNone/>
              <wp:docPr id="4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65pt,-154.55pt" to="470.65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" strokecolor="#e2c681"/>
          </w:pict>
        </mc:Fallback>
      </mc:AlternateContent>
    </w:r>
    <w:r>
      <w:rPr>
        <w:rFonts w:cs="Arial"/>
        <w:noProof/>
        <w:color w:val="447DB5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5D71739B" wp14:editId="646CDD2B">
              <wp:simplePos x="0" y="0"/>
              <wp:positionH relativeFrom="column">
                <wp:posOffset>4000500</wp:posOffset>
              </wp:positionH>
              <wp:positionV relativeFrom="paragraph">
                <wp:posOffset>-26670</wp:posOffset>
              </wp:positionV>
              <wp:extent cx="2160270" cy="0"/>
              <wp:effectExtent l="9525" t="11430" r="11430" b="7620"/>
              <wp:wrapNone/>
              <wp:docPr id="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2.05pt" to="485.1pt,-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" strokecolor="#e2c681"/>
          </w:pict>
        </mc:Fallback>
      </mc:AlternateContent>
    </w:r>
    <w:r>
      <w:rPr>
        <w:rFonts w:cs="Arial"/>
        <w:color w:val="447DB5"/>
        <w:sz w:val="16"/>
        <w:szCs w:val="16"/>
      </w:rPr>
      <w:t xml:space="preserve">Page </w:t>
    </w:r>
    <w:r w:rsidRPr="00E63DA3">
      <w:rPr>
        <w:rStyle w:val="Numrodepage"/>
        <w:rFonts w:cs="Arial"/>
        <w:color w:val="FF0000"/>
        <w:sz w:val="16"/>
        <w:szCs w:val="16"/>
      </w:rPr>
      <w:fldChar w:fldCharType="begin"/>
    </w:r>
    <w:r w:rsidRPr="00E63DA3">
      <w:rPr>
        <w:rStyle w:val="Numrodepage"/>
        <w:rFonts w:cs="Arial"/>
        <w:color w:val="FF0000"/>
        <w:sz w:val="16"/>
        <w:szCs w:val="16"/>
      </w:rPr>
      <w:instrText xml:space="preserve"> PAGE </w:instrText>
    </w:r>
    <w:r w:rsidRPr="00E63DA3">
      <w:rPr>
        <w:rStyle w:val="Numrodepage"/>
        <w:rFonts w:cs="Arial"/>
        <w:color w:val="FF0000"/>
        <w:sz w:val="16"/>
        <w:szCs w:val="16"/>
      </w:rPr>
      <w:fldChar w:fldCharType="separate"/>
    </w:r>
    <w:r>
      <w:rPr>
        <w:rStyle w:val="Numrodepage"/>
        <w:rFonts w:cs="Arial"/>
        <w:noProof/>
        <w:color w:val="FF0000"/>
        <w:sz w:val="16"/>
        <w:szCs w:val="16"/>
      </w:rPr>
      <w:t>10</w:t>
    </w:r>
    <w:r w:rsidRPr="00E63DA3">
      <w:rPr>
        <w:rStyle w:val="Numrodepage"/>
        <w:rFonts w:cs="Arial"/>
        <w:color w:val="FF0000"/>
        <w:sz w:val="16"/>
        <w:szCs w:val="16"/>
      </w:rPr>
      <w:fldChar w:fldCharType="end"/>
    </w:r>
    <w:r>
      <w:rPr>
        <w:rStyle w:val="Numrodepage"/>
        <w:rFonts w:cs="Arial"/>
        <w:color w:val="447DB5"/>
        <w:sz w:val="16"/>
        <w:szCs w:val="16"/>
      </w:rPr>
      <w:t xml:space="preserve"> of </w:t>
    </w:r>
    <w:r w:rsidRPr="00E63DA3">
      <w:rPr>
        <w:rStyle w:val="Numrodepage"/>
        <w:rFonts w:cs="Arial"/>
        <w:color w:val="FF0000"/>
        <w:sz w:val="16"/>
        <w:szCs w:val="16"/>
      </w:rPr>
      <w:fldChar w:fldCharType="begin"/>
    </w:r>
    <w:r w:rsidRPr="00E63DA3">
      <w:rPr>
        <w:rStyle w:val="Numrodepage"/>
        <w:rFonts w:cs="Arial"/>
        <w:color w:val="FF0000"/>
        <w:sz w:val="16"/>
        <w:szCs w:val="16"/>
      </w:rPr>
      <w:instrText xml:space="preserve"> NUMPAGES </w:instrText>
    </w:r>
    <w:r w:rsidRPr="00E63DA3">
      <w:rPr>
        <w:rStyle w:val="Numrodepage"/>
        <w:rFonts w:cs="Arial"/>
        <w:color w:val="FF0000"/>
        <w:sz w:val="16"/>
        <w:szCs w:val="16"/>
      </w:rPr>
      <w:fldChar w:fldCharType="separate"/>
    </w:r>
    <w:r>
      <w:rPr>
        <w:rStyle w:val="Numrodepage"/>
        <w:rFonts w:cs="Arial"/>
        <w:noProof/>
        <w:color w:val="FF0000"/>
        <w:sz w:val="16"/>
        <w:szCs w:val="16"/>
      </w:rPr>
      <w:t>4</w:t>
    </w:r>
    <w:r w:rsidRPr="00E63DA3">
      <w:rPr>
        <w:rStyle w:val="Numrodepage"/>
        <w:rFonts w:cs="Arial"/>
        <w:color w:val="FF0000"/>
        <w:sz w:val="16"/>
        <w:szCs w:val="16"/>
      </w:rPr>
      <w:fldChar w:fldCharType="end"/>
    </w:r>
    <w:r>
      <w:rPr>
        <w:rStyle w:val="Numrodepage"/>
        <w:rFonts w:cs="Arial"/>
        <w:color w:val="447DB5"/>
        <w:sz w:val="16"/>
        <w:szCs w:val="16"/>
      </w:rPr>
      <w:tab/>
    </w:r>
    <w:r>
      <w:rPr>
        <w:rStyle w:val="Numrodepage"/>
        <w:rFonts w:cs="Arial"/>
        <w:color w:val="447DB5"/>
        <w:sz w:val="16"/>
        <w:szCs w:val="16"/>
      </w:rPr>
      <w:tab/>
      <w:t>GMG/ITT/AME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9A042" w14:textId="1F6BC01C" w:rsidR="00CF44A6" w:rsidRPr="006D285A" w:rsidRDefault="00CF44A6" w:rsidP="0036466F">
    <w:pPr>
      <w:pStyle w:val="Pieddepage"/>
      <w:tabs>
        <w:tab w:val="clear" w:pos="8640"/>
        <w:tab w:val="right" w:pos="9360"/>
      </w:tabs>
      <w:rPr>
        <w:rFonts w:cs="Arial"/>
        <w:color w:val="447DB5"/>
        <w:sz w:val="16"/>
        <w:szCs w:val="16"/>
        <w:lang w:val="fr-FR"/>
      </w:rPr>
    </w:pP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3F6DAEFC" wp14:editId="6DDED6C1">
              <wp:simplePos x="0" y="0"/>
              <wp:positionH relativeFrom="column">
                <wp:posOffset>-1082675</wp:posOffset>
              </wp:positionH>
              <wp:positionV relativeFrom="paragraph">
                <wp:posOffset>415373</wp:posOffset>
              </wp:positionV>
              <wp:extent cx="5640296" cy="366307"/>
              <wp:effectExtent l="19050" t="190500" r="17780" b="186690"/>
              <wp:wrapNone/>
              <wp:docPr id="1028" name="Rectangle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0492">
                        <a:off x="0" y="0"/>
                        <a:ext cx="5640296" cy="366307"/>
                      </a:xfrm>
                      <a:prstGeom prst="rect">
                        <a:avLst/>
                      </a:prstGeom>
                      <a:solidFill>
                        <a:srgbClr val="D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28" o:spid="_x0000_s1026" style="position:absolute;margin-left:-85.2pt;margin-top:32.7pt;width:444.1pt;height:28.85pt;rotation:229913fd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" fillcolor="#d80000" stroked="f" strokeweight="2pt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18E1A8D2" wp14:editId="241639C3">
              <wp:simplePos x="0" y="0"/>
              <wp:positionH relativeFrom="column">
                <wp:posOffset>-280670</wp:posOffset>
              </wp:positionH>
              <wp:positionV relativeFrom="paragraph">
                <wp:posOffset>-38735</wp:posOffset>
              </wp:positionV>
              <wp:extent cx="2160270" cy="0"/>
              <wp:effectExtent l="0" t="0" r="11430" b="19050"/>
              <wp:wrapNone/>
              <wp:docPr id="4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2">
                            <a:shade val="95000"/>
                            <a:satMod val="105000"/>
                            <a:alpha val="50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05pt,-3pt" to="148.05pt,-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" strokecolor="#c00 [3045]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3B2AD88" wp14:editId="78B7FD04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0" t="0" r="19050" b="11430"/>
              <wp:wrapNone/>
              <wp:docPr id="4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2">
                            <a:shade val="95000"/>
                            <a:satMod val="105000"/>
                            <a:alpha val="50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154.7pt" to="-3.8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" strokecolor="#c00 [3045]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5726EA6" wp14:editId="520BBB3B">
              <wp:simplePos x="0" y="0"/>
              <wp:positionH relativeFrom="column">
                <wp:posOffset>-277495</wp:posOffset>
              </wp:positionH>
              <wp:positionV relativeFrom="paragraph">
                <wp:posOffset>-39370</wp:posOffset>
              </wp:positionV>
              <wp:extent cx="2160270" cy="0"/>
              <wp:effectExtent l="0" t="0" r="11430" b="19050"/>
              <wp:wrapNone/>
              <wp:docPr id="4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pt,-3.05pt" to="148.3pt,-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" strokecolor="#e2c681" strokeweight=".25pt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71AB9FA" wp14:editId="475D62BE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8255" t="6350" r="10795" b="5080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154.7pt" to="-3.8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" strokecolor="#e2c681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A1F255" wp14:editId="33DA8284">
              <wp:simplePos x="0" y="0"/>
              <wp:positionH relativeFrom="column">
                <wp:posOffset>-277495</wp:posOffset>
              </wp:positionH>
              <wp:positionV relativeFrom="paragraph">
                <wp:posOffset>-39370</wp:posOffset>
              </wp:positionV>
              <wp:extent cx="2160270" cy="0"/>
              <wp:effectExtent l="0" t="0" r="11430" b="1905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E2C681">
                            <a:alpha val="5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pt,-3.05pt" to="148.3pt,-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" strokecolor="#e2c681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0CDE169" wp14:editId="554D62B8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8255" t="6350" r="10795" b="5080"/>
              <wp:wrapNone/>
              <wp:docPr id="4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154.7pt" to="-3.8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" strokecolor="#e2c681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14D10410" wp14:editId="31959DC6">
              <wp:simplePos x="0" y="0"/>
              <wp:positionH relativeFrom="column">
                <wp:posOffset>-277495</wp:posOffset>
              </wp:positionH>
              <wp:positionV relativeFrom="paragraph">
                <wp:posOffset>-39370</wp:posOffset>
              </wp:positionV>
              <wp:extent cx="2160270" cy="0"/>
              <wp:effectExtent l="0" t="0" r="11430" b="19050"/>
              <wp:wrapNone/>
              <wp:docPr id="3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E2C681">
                            <a:alpha val="5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pt,-3.05pt" to="148.3pt,-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" strokecolor="#e2c681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3D2851A" wp14:editId="4E491DEC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8255" t="6350" r="10795" b="5080"/>
              <wp:wrapNone/>
              <wp:docPr id="3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154.7pt" to="-3.8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" strokecolor="#e2c681"/>
          </w:pict>
        </mc:Fallback>
      </mc:AlternateContent>
    </w:r>
    <w:r>
      <w:rPr>
        <w:rFonts w:cs="Arial"/>
        <w:color w:val="D80000" w:themeColor="text2"/>
        <w:sz w:val="16"/>
        <w:szCs w:val="16"/>
        <w:lang w:val="fr-FR"/>
      </w:rPr>
      <w:t>Argus</w:t>
    </w:r>
    <w:r w:rsidRPr="006D285A">
      <w:rPr>
        <w:rFonts w:cs="Arial"/>
        <w:color w:val="447DB5"/>
        <w:sz w:val="16"/>
        <w:szCs w:val="16"/>
        <w:lang w:val="fr-FR"/>
      </w:rPr>
      <w:t xml:space="preserve">: </w:t>
    </w:r>
    <w:r>
      <w:rPr>
        <w:rFonts w:cs="Arial"/>
        <w:sz w:val="16"/>
        <w:szCs w:val="16"/>
      </w:rPr>
      <w:t>Design Document</w:t>
    </w:r>
    <w:r w:rsidRPr="00DB6AFD">
      <w:rPr>
        <w:rFonts w:cs="Arial"/>
        <w:sz w:val="16"/>
        <w:szCs w:val="16"/>
        <w:lang w:val="fr-FR"/>
      </w:rPr>
      <w:tab/>
    </w:r>
    <w:r w:rsidRPr="006D285A">
      <w:rPr>
        <w:rFonts w:cs="Arial"/>
        <w:color w:val="447DB5"/>
        <w:sz w:val="16"/>
        <w:szCs w:val="16"/>
        <w:lang w:val="fr-FR"/>
      </w:rPr>
      <w:tab/>
    </w:r>
    <w:r w:rsidRPr="00DB6AFD">
      <w:rPr>
        <w:rFonts w:cs="Arial"/>
        <w:color w:val="D80000" w:themeColor="text2"/>
        <w:sz w:val="16"/>
        <w:szCs w:val="16"/>
        <w:lang w:val="fr-FR"/>
      </w:rPr>
      <w:t xml:space="preserve">Page </w:t>
    </w:r>
    <w:r w:rsidRPr="00E7386F">
      <w:rPr>
        <w:rStyle w:val="Numrodepage"/>
        <w:rFonts w:cs="Arial"/>
        <w:sz w:val="16"/>
        <w:szCs w:val="16"/>
      </w:rPr>
      <w:fldChar w:fldCharType="begin"/>
    </w:r>
    <w:r w:rsidRPr="00E7386F">
      <w:rPr>
        <w:rStyle w:val="Numrodepage"/>
        <w:rFonts w:cs="Arial"/>
        <w:sz w:val="16"/>
        <w:szCs w:val="16"/>
        <w:lang w:val="fr-FR"/>
      </w:rPr>
      <w:instrText xml:space="preserve"> PAGE </w:instrText>
    </w:r>
    <w:r w:rsidRPr="00E7386F">
      <w:rPr>
        <w:rStyle w:val="Numrodepage"/>
        <w:rFonts w:cs="Arial"/>
        <w:sz w:val="16"/>
        <w:szCs w:val="16"/>
      </w:rPr>
      <w:fldChar w:fldCharType="separate"/>
    </w:r>
    <w:r w:rsidR="001878F4">
      <w:rPr>
        <w:rStyle w:val="Numrodepage"/>
        <w:rFonts w:cs="Arial"/>
        <w:noProof/>
        <w:sz w:val="16"/>
        <w:szCs w:val="16"/>
        <w:lang w:val="fr-FR"/>
      </w:rPr>
      <w:t>12</w:t>
    </w:r>
    <w:r w:rsidRPr="00E7386F">
      <w:rPr>
        <w:rStyle w:val="Numrodepage"/>
        <w:rFonts w:cs="Arial"/>
        <w:sz w:val="16"/>
        <w:szCs w:val="16"/>
      </w:rPr>
      <w:fldChar w:fldCharType="end"/>
    </w:r>
    <w:r w:rsidRPr="006D285A">
      <w:rPr>
        <w:rStyle w:val="Numrodepage"/>
        <w:rFonts w:cs="Arial"/>
        <w:color w:val="447DB5"/>
        <w:sz w:val="16"/>
        <w:szCs w:val="16"/>
        <w:lang w:val="fr-FR"/>
      </w:rPr>
      <w:t xml:space="preserve"> </w:t>
    </w:r>
    <w:r w:rsidRPr="00DB6AFD">
      <w:rPr>
        <w:rStyle w:val="Numrodepage"/>
        <w:rFonts w:cs="Arial"/>
        <w:color w:val="D80000" w:themeColor="text2"/>
        <w:sz w:val="16"/>
        <w:szCs w:val="16"/>
        <w:lang w:val="fr-FR"/>
      </w:rPr>
      <w:t xml:space="preserve">of </w:t>
    </w:r>
    <w:r w:rsidRPr="00E7386F">
      <w:rPr>
        <w:rStyle w:val="Numrodepage"/>
        <w:rFonts w:cs="Arial"/>
        <w:sz w:val="16"/>
        <w:szCs w:val="16"/>
      </w:rPr>
      <w:fldChar w:fldCharType="begin"/>
    </w:r>
    <w:r w:rsidRPr="00E7386F">
      <w:rPr>
        <w:rStyle w:val="Numrodepage"/>
        <w:rFonts w:cs="Arial"/>
        <w:sz w:val="16"/>
        <w:szCs w:val="16"/>
        <w:lang w:val="fr-FR"/>
      </w:rPr>
      <w:instrText xml:space="preserve"> NUMPAGES </w:instrText>
    </w:r>
    <w:r w:rsidRPr="00E7386F">
      <w:rPr>
        <w:rStyle w:val="Numrodepage"/>
        <w:rFonts w:cs="Arial"/>
        <w:sz w:val="16"/>
        <w:szCs w:val="16"/>
      </w:rPr>
      <w:fldChar w:fldCharType="separate"/>
    </w:r>
    <w:r w:rsidR="001878F4">
      <w:rPr>
        <w:rStyle w:val="Numrodepage"/>
        <w:rFonts w:cs="Arial"/>
        <w:noProof/>
        <w:sz w:val="16"/>
        <w:szCs w:val="16"/>
        <w:lang w:val="fr-FR"/>
      </w:rPr>
      <w:t>12</w:t>
    </w:r>
    <w:r w:rsidRPr="00E7386F">
      <w:rPr>
        <w:rStyle w:val="Numrodepage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21ACA" w14:textId="77777777" w:rsidR="00CF44A6" w:rsidRDefault="00CF44A6">
      <w:r>
        <w:separator/>
      </w:r>
    </w:p>
  </w:footnote>
  <w:footnote w:type="continuationSeparator" w:id="0">
    <w:p w14:paraId="0184A2CA" w14:textId="77777777" w:rsidR="00CF44A6" w:rsidRDefault="00CF44A6">
      <w:r>
        <w:continuationSeparator/>
      </w:r>
    </w:p>
  </w:footnote>
  <w:footnote w:type="continuationNotice" w:id="1">
    <w:p w14:paraId="5285940E" w14:textId="77777777" w:rsidR="00CF44A6" w:rsidRDefault="00CF44A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4" w:type="dxa"/>
      <w:tblLook w:val="01E0" w:firstRow="1" w:lastRow="1" w:firstColumn="1" w:lastColumn="1" w:noHBand="0" w:noVBand="0"/>
    </w:tblPr>
    <w:tblGrid>
      <w:gridCol w:w="9421"/>
    </w:tblGrid>
    <w:tr w:rsidR="00CF44A6" w14:paraId="7C1E0769" w14:textId="77777777">
      <w:tc>
        <w:tcPr>
          <w:tcW w:w="9421" w:type="dxa"/>
        </w:tcPr>
        <w:p w14:paraId="37FA9F60" w14:textId="77777777" w:rsidR="00CF44A6" w:rsidRDefault="00CF44A6">
          <w:pPr>
            <w:pStyle w:val="En-tte"/>
            <w:tabs>
              <w:tab w:val="clear" w:pos="4320"/>
              <w:tab w:val="clear" w:pos="8640"/>
              <w:tab w:val="right" w:pos="9356"/>
            </w:tabs>
            <w:rPr>
              <w:rFonts w:cs="Arial"/>
              <w:color w:val="447DB5"/>
              <w:sz w:val="18"/>
              <w:szCs w:val="18"/>
            </w:rPr>
          </w:pPr>
          <w:r>
            <w:rPr>
              <w:noProof/>
              <w:color w:val="447DB5"/>
              <w:sz w:val="18"/>
              <w:szCs w:val="18"/>
              <w:lang w:val="fr-FR" w:eastAsia="fr-FR"/>
            </w:rPr>
            <w:drawing>
              <wp:anchor distT="0" distB="0" distL="114300" distR="114300" simplePos="0" relativeHeight="251617792" behindDoc="1" locked="0" layoutInCell="1" allowOverlap="1" wp14:anchorId="5939A0DC" wp14:editId="12DD04DF">
                <wp:simplePos x="0" y="0"/>
                <wp:positionH relativeFrom="column">
                  <wp:posOffset>5085715</wp:posOffset>
                </wp:positionH>
                <wp:positionV relativeFrom="paragraph">
                  <wp:posOffset>7620</wp:posOffset>
                </wp:positionV>
                <wp:extent cx="691515" cy="643890"/>
                <wp:effectExtent l="0" t="0" r="0" b="3810"/>
                <wp:wrapNone/>
                <wp:docPr id="85" name="Picture 11" descr="WH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H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151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DB5"/>
              <w:sz w:val="18"/>
              <w:szCs w:val="18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03456" behindDoc="0" locked="0" layoutInCell="1" allowOverlap="1" wp14:anchorId="44109689" wp14:editId="4B6BD019">
                    <wp:simplePos x="0" y="0"/>
                    <wp:positionH relativeFrom="column">
                      <wp:posOffset>5927090</wp:posOffset>
                    </wp:positionH>
                    <wp:positionV relativeFrom="paragraph">
                      <wp:posOffset>-7620</wp:posOffset>
                    </wp:positionV>
                    <wp:extent cx="0" cy="2160270"/>
                    <wp:effectExtent l="12065" t="11430" r="6985" b="9525"/>
                    <wp:wrapNone/>
                    <wp:docPr id="84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2160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E2C6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9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7pt,-.55pt" to="466.7pt,16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" strokecolor="#e2c681"/>
                </w:pict>
              </mc:Fallback>
            </mc:AlternateContent>
          </w:r>
        </w:p>
        <w:p w14:paraId="24C0F081" w14:textId="77777777" w:rsidR="00CF44A6" w:rsidRDefault="00CF44A6">
          <w:pPr>
            <w:pStyle w:val="En-tte"/>
            <w:tabs>
              <w:tab w:val="clear" w:pos="4320"/>
              <w:tab w:val="clear" w:pos="8640"/>
              <w:tab w:val="right" w:pos="9356"/>
            </w:tabs>
            <w:rPr>
              <w:rFonts w:cs="Arial"/>
              <w:color w:val="447DB5"/>
              <w:sz w:val="18"/>
              <w:szCs w:val="18"/>
            </w:rPr>
          </w:pPr>
        </w:p>
        <w:p w14:paraId="18D75B68" w14:textId="77777777" w:rsidR="00CF44A6" w:rsidRDefault="00CF44A6">
          <w:pPr>
            <w:pStyle w:val="En-tte"/>
            <w:tabs>
              <w:tab w:val="clear" w:pos="4320"/>
              <w:tab w:val="clear" w:pos="8640"/>
              <w:tab w:val="right" w:pos="9172"/>
            </w:tabs>
            <w:rPr>
              <w:rFonts w:cs="Arial"/>
              <w:b/>
              <w:color w:val="447DB5"/>
              <w:szCs w:val="20"/>
            </w:rPr>
          </w:pPr>
        </w:p>
        <w:p w14:paraId="18DA76C1" w14:textId="77777777" w:rsidR="00CF44A6" w:rsidRDefault="00CF44A6">
          <w:pPr>
            <w:pStyle w:val="En-tte"/>
            <w:tabs>
              <w:tab w:val="clear" w:pos="4320"/>
              <w:tab w:val="clear" w:pos="8640"/>
              <w:tab w:val="right" w:pos="9172"/>
            </w:tabs>
            <w:rPr>
              <w:rFonts w:cs="Arial"/>
              <w:b/>
              <w:color w:val="447DB5"/>
              <w:szCs w:val="20"/>
            </w:rPr>
          </w:pPr>
        </w:p>
        <w:p w14:paraId="100A9904" w14:textId="77777777" w:rsidR="00CF44A6" w:rsidRDefault="00CF44A6" w:rsidP="005327B9">
          <w:pPr>
            <w:pStyle w:val="En-tte"/>
            <w:tabs>
              <w:tab w:val="clear" w:pos="4320"/>
              <w:tab w:val="clear" w:pos="8640"/>
              <w:tab w:val="right" w:pos="9172"/>
            </w:tabs>
            <w:rPr>
              <w:rFonts w:cs="Arial"/>
              <w:b/>
              <w:i/>
              <w:color w:val="447DB5"/>
              <w:sz w:val="18"/>
              <w:szCs w:val="18"/>
            </w:rPr>
          </w:pPr>
          <w:r w:rsidRPr="009A5B5F">
            <w:rPr>
              <w:rFonts w:cs="Arial"/>
              <w:b/>
              <w:color w:val="FF0000"/>
              <w:szCs w:val="20"/>
            </w:rPr>
            <w:t>Acronym and Project Name</w:t>
          </w:r>
          <w:r>
            <w:rPr>
              <w:rFonts w:cs="Arial"/>
              <w:color w:val="447DB5"/>
              <w:szCs w:val="20"/>
            </w:rPr>
            <w:tab/>
          </w:r>
          <w:r>
            <w:rPr>
              <w:rFonts w:cs="Arial"/>
              <w:b/>
              <w:i/>
              <w:color w:val="447DB5"/>
              <w:sz w:val="18"/>
              <w:szCs w:val="18"/>
            </w:rPr>
            <w:t>World Health Organization</w:t>
          </w:r>
        </w:p>
        <w:p w14:paraId="019CEC33" w14:textId="77777777" w:rsidR="00CF44A6" w:rsidRDefault="00CF44A6">
          <w:pPr>
            <w:pStyle w:val="En-tte"/>
            <w:rPr>
              <w:rFonts w:cs="Arial"/>
              <w:color w:val="447DB5"/>
              <w:sz w:val="18"/>
              <w:szCs w:val="18"/>
            </w:rPr>
          </w:pPr>
          <w:r>
            <w:rPr>
              <w:noProof/>
              <w:color w:val="447DB5"/>
              <w:sz w:val="18"/>
              <w:szCs w:val="18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10624" behindDoc="0" locked="0" layoutInCell="1" allowOverlap="1" wp14:anchorId="021B301E" wp14:editId="6811AAFD">
                    <wp:simplePos x="0" y="0"/>
                    <wp:positionH relativeFrom="column">
                      <wp:posOffset>3945890</wp:posOffset>
                    </wp:positionH>
                    <wp:positionV relativeFrom="paragraph">
                      <wp:posOffset>46990</wp:posOffset>
                    </wp:positionV>
                    <wp:extent cx="2160270" cy="0"/>
                    <wp:effectExtent l="12065" t="8890" r="8890" b="10160"/>
                    <wp:wrapNone/>
                    <wp:docPr id="83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160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E2C6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0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pt,3.7pt" to="480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" strokecolor="#e2c681"/>
                </w:pict>
              </mc:Fallback>
            </mc:AlternateContent>
          </w:r>
        </w:p>
      </w:tc>
    </w:tr>
  </w:tbl>
  <w:p w14:paraId="270F51C4" w14:textId="77777777" w:rsidR="00CF44A6" w:rsidRDefault="00CF44A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D71A4" w14:textId="77777777" w:rsidR="00CF44A6" w:rsidRDefault="00CF44A6" w:rsidP="00BE2A01">
    <w:pPr>
      <w:pStyle w:val="En-tte"/>
      <w:rPr>
        <w:rFonts w:cs="Arial"/>
        <w:noProof/>
        <w:color w:val="447DB5"/>
        <w:sz w:val="18"/>
        <w:szCs w:val="18"/>
      </w:rPr>
    </w:pPr>
    <w:r w:rsidRPr="00DB6AFD">
      <w:rPr>
        <w:rFonts w:cs="Arial"/>
        <w:noProof/>
        <w:color w:val="D80000" w:themeColor="text2"/>
        <w:sz w:val="16"/>
        <w:szCs w:val="16"/>
        <w:lang w:val="fr-FR" w:eastAsia="fr-FR"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08D99FAE" wp14:editId="1FCF92AE">
              <wp:simplePos x="0" y="0"/>
              <wp:positionH relativeFrom="column">
                <wp:posOffset>1292860</wp:posOffset>
              </wp:positionH>
              <wp:positionV relativeFrom="paragraph">
                <wp:posOffset>-646430</wp:posOffset>
              </wp:positionV>
              <wp:extent cx="5640070" cy="365760"/>
              <wp:effectExtent l="19050" t="190500" r="17780" b="186690"/>
              <wp:wrapNone/>
              <wp:docPr id="1029" name="Rectangle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0492">
                        <a:off x="0" y="0"/>
                        <a:ext cx="5640070" cy="365760"/>
                      </a:xfrm>
                      <a:prstGeom prst="rect">
                        <a:avLst/>
                      </a:prstGeom>
                      <a:solidFill>
                        <a:srgbClr val="D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29" o:spid="_x0000_s1026" style="position:absolute;margin-left:101.8pt;margin-top:-50.85pt;width:444.1pt;height:28.8pt;rotation:229913fd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" fillcolor="#d80000" stroked="f" strokeweight="2pt"/>
          </w:pict>
        </mc:Fallback>
      </mc:AlternateContent>
    </w:r>
    <w:r w:rsidRPr="00DB6AFD">
      <w:rPr>
        <w:rFonts w:cs="Arial"/>
        <w:noProof/>
        <w:color w:val="447DB5"/>
        <w:sz w:val="18"/>
        <w:szCs w:val="18"/>
        <w:lang w:val="fr-FR" w:eastAsia="fr-FR"/>
      </w:rPr>
      <w:drawing>
        <wp:anchor distT="0" distB="0" distL="114300" distR="114300" simplePos="0" relativeHeight="251703808" behindDoc="1" locked="0" layoutInCell="1" allowOverlap="1" wp14:anchorId="793AE716" wp14:editId="63C03AF0">
          <wp:simplePos x="0" y="0"/>
          <wp:positionH relativeFrom="column">
            <wp:posOffset>-61595</wp:posOffset>
          </wp:positionH>
          <wp:positionV relativeFrom="paragraph">
            <wp:posOffset>-220980</wp:posOffset>
          </wp:positionV>
          <wp:extent cx="1952625" cy="684530"/>
          <wp:effectExtent l="0" t="0" r="9525" b="1270"/>
          <wp:wrapNone/>
          <wp:docPr id="1027" name="Picture 10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-T_XS_TG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684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5D67B0" w14:textId="77777777" w:rsidR="00CF44A6" w:rsidRDefault="00CF44A6" w:rsidP="00BE2A01">
    <w:pPr>
      <w:pStyle w:val="En-tte"/>
      <w:rPr>
        <w:rFonts w:cs="Arial"/>
        <w:noProof/>
        <w:color w:val="447DB5"/>
        <w:sz w:val="18"/>
        <w:szCs w:val="18"/>
      </w:rPr>
    </w:pPr>
  </w:p>
  <w:p w14:paraId="2E5F8CE0" w14:textId="77777777" w:rsidR="00CF44A6" w:rsidRDefault="00CF44A6" w:rsidP="00BE2A01">
    <w:pPr>
      <w:pStyle w:val="En-tte"/>
    </w:pPr>
  </w:p>
  <w:p w14:paraId="22AC4139" w14:textId="77777777" w:rsidR="00CF44A6" w:rsidRDefault="00CF44A6" w:rsidP="005327B9">
    <w:pPr>
      <w:pStyle w:val="En-tte"/>
    </w:pPr>
  </w:p>
  <w:p w14:paraId="454EE500" w14:textId="77777777" w:rsidR="00CF44A6" w:rsidRPr="00DB6AFD" w:rsidRDefault="00CF44A6" w:rsidP="005327B9">
    <w:pPr>
      <w:pStyle w:val="En-tte"/>
    </w:pPr>
  </w:p>
  <w:p w14:paraId="7EB3FACD" w14:textId="77777777" w:rsidR="00CF44A6" w:rsidRDefault="00CF44A6" w:rsidP="005327B9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12630" w14:textId="77777777" w:rsidR="00CF44A6" w:rsidRDefault="00CF44A6" w:rsidP="002D6D4E">
    <w:pPr>
      <w:pStyle w:val="En-tte"/>
      <w:rPr>
        <w:rFonts w:cs="Arial"/>
        <w:noProof/>
        <w:color w:val="447DB5"/>
        <w:sz w:val="18"/>
        <w:szCs w:val="18"/>
      </w:rPr>
    </w:pPr>
    <w:r w:rsidRPr="00DB6AFD">
      <w:rPr>
        <w:rFonts w:cs="Arial"/>
        <w:noProof/>
        <w:color w:val="447DB5"/>
        <w:sz w:val="18"/>
        <w:szCs w:val="18"/>
        <w:lang w:val="fr-FR" w:eastAsia="fr-FR"/>
      </w:rPr>
      <w:drawing>
        <wp:anchor distT="0" distB="0" distL="114300" distR="114300" simplePos="0" relativeHeight="251696640" behindDoc="1" locked="0" layoutInCell="1" allowOverlap="1" wp14:anchorId="660DBAA7" wp14:editId="37BE834B">
          <wp:simplePos x="0" y="0"/>
          <wp:positionH relativeFrom="column">
            <wp:posOffset>-61595</wp:posOffset>
          </wp:positionH>
          <wp:positionV relativeFrom="paragraph">
            <wp:posOffset>-220980</wp:posOffset>
          </wp:positionV>
          <wp:extent cx="1952625" cy="684530"/>
          <wp:effectExtent l="0" t="0" r="9525" b="1270"/>
          <wp:wrapNone/>
          <wp:docPr id="158" name="Picture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-T_XS_TG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684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72DC7F" w14:textId="77777777" w:rsidR="00CF44A6" w:rsidRDefault="00CF44A6" w:rsidP="002D6D4E">
    <w:pPr>
      <w:pStyle w:val="En-tte"/>
      <w:rPr>
        <w:rFonts w:cs="Arial"/>
        <w:noProof/>
        <w:color w:val="447DB5"/>
        <w:sz w:val="18"/>
        <w:szCs w:val="18"/>
      </w:rPr>
    </w:pPr>
  </w:p>
  <w:p w14:paraId="7681E4E7" w14:textId="77777777" w:rsidR="00CF44A6" w:rsidRDefault="00CF44A6" w:rsidP="002D6D4E">
    <w:pPr>
      <w:pStyle w:val="En-tte"/>
    </w:pPr>
  </w:p>
  <w:p w14:paraId="703759EA" w14:textId="77777777" w:rsidR="00CF44A6" w:rsidRDefault="00CF44A6" w:rsidP="002D6D4E">
    <w:pPr>
      <w:pStyle w:val="En-tte"/>
    </w:pPr>
  </w:p>
  <w:p w14:paraId="16816AB5" w14:textId="77777777" w:rsidR="00CF44A6" w:rsidRDefault="00CF44A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8E9A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72616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320A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23A53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A27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409B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ACC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9C43C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9E2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3E75F2E"/>
    <w:multiLevelType w:val="hybridMultilevel"/>
    <w:tmpl w:val="4C0835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5BC39BF"/>
    <w:multiLevelType w:val="hybridMultilevel"/>
    <w:tmpl w:val="E32CA8FA"/>
    <w:lvl w:ilvl="0" w:tplc="6630983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3747A"/>
    <w:multiLevelType w:val="hybridMultilevel"/>
    <w:tmpl w:val="5E508D52"/>
    <w:lvl w:ilvl="0" w:tplc="8A08C81C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6ED6C96"/>
    <w:multiLevelType w:val="hybridMultilevel"/>
    <w:tmpl w:val="2A6E2E3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EE3593D"/>
    <w:multiLevelType w:val="hybridMultilevel"/>
    <w:tmpl w:val="8A9610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FD87833"/>
    <w:multiLevelType w:val="multilevel"/>
    <w:tmpl w:val="030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506E91"/>
    <w:multiLevelType w:val="hybridMultilevel"/>
    <w:tmpl w:val="132E408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1C5537E"/>
    <w:multiLevelType w:val="hybridMultilevel"/>
    <w:tmpl w:val="9D5438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A351D98"/>
    <w:multiLevelType w:val="hybridMultilevel"/>
    <w:tmpl w:val="F53E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B0373"/>
    <w:multiLevelType w:val="hybridMultilevel"/>
    <w:tmpl w:val="B51681C0"/>
    <w:lvl w:ilvl="0" w:tplc="7E8C2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D7519E"/>
    <w:multiLevelType w:val="hybridMultilevel"/>
    <w:tmpl w:val="A09ABD0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AA83D29"/>
    <w:multiLevelType w:val="hybridMultilevel"/>
    <w:tmpl w:val="1AD01F0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B3722CE"/>
    <w:multiLevelType w:val="hybridMultilevel"/>
    <w:tmpl w:val="64686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CE160B4"/>
    <w:multiLevelType w:val="multilevel"/>
    <w:tmpl w:val="688C2108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18F7960"/>
    <w:multiLevelType w:val="hybridMultilevel"/>
    <w:tmpl w:val="51FA3B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6AE667B"/>
    <w:multiLevelType w:val="multilevel"/>
    <w:tmpl w:val="904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9B814FA"/>
    <w:multiLevelType w:val="multilevel"/>
    <w:tmpl w:val="66E86A6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454" w:firstLine="0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B376356"/>
    <w:multiLevelType w:val="hybridMultilevel"/>
    <w:tmpl w:val="9222BB76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34B511C"/>
    <w:multiLevelType w:val="multilevel"/>
    <w:tmpl w:val="8C7A872E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247" w:hanging="793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3B420EC"/>
    <w:multiLevelType w:val="hybridMultilevel"/>
    <w:tmpl w:val="69B01A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4082569"/>
    <w:multiLevelType w:val="hybridMultilevel"/>
    <w:tmpl w:val="E5E41C7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F10BC3"/>
    <w:multiLevelType w:val="hybridMultilevel"/>
    <w:tmpl w:val="B97E8A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3262DD9"/>
    <w:multiLevelType w:val="hybridMultilevel"/>
    <w:tmpl w:val="104CBA3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41C047E"/>
    <w:multiLevelType w:val="hybridMultilevel"/>
    <w:tmpl w:val="7C9A9108"/>
    <w:lvl w:ilvl="0" w:tplc="D8B6811C">
      <w:start w:val="2"/>
      <w:numFmt w:val="bullet"/>
      <w:lvlText w:val="-"/>
      <w:lvlJc w:val="left"/>
      <w:pPr>
        <w:ind w:left="936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>
    <w:nsid w:val="554E6240"/>
    <w:multiLevelType w:val="hybridMultilevel"/>
    <w:tmpl w:val="F33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D4308"/>
    <w:multiLevelType w:val="hybridMultilevel"/>
    <w:tmpl w:val="A50AFF12"/>
    <w:lvl w:ilvl="0" w:tplc="DFA2D7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37115B"/>
    <w:multiLevelType w:val="hybridMultilevel"/>
    <w:tmpl w:val="1D72E19A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98722D"/>
    <w:multiLevelType w:val="multilevel"/>
    <w:tmpl w:val="F5D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521DB5"/>
    <w:multiLevelType w:val="multilevel"/>
    <w:tmpl w:val="2EC0D5E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5B807ABD"/>
    <w:multiLevelType w:val="hybridMultilevel"/>
    <w:tmpl w:val="D6B0CD2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CFE507A"/>
    <w:multiLevelType w:val="hybridMultilevel"/>
    <w:tmpl w:val="9D28A4A8"/>
    <w:lvl w:ilvl="0" w:tplc="FFFFFFFF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33339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7F43D6B"/>
    <w:multiLevelType w:val="hybridMultilevel"/>
    <w:tmpl w:val="C98204D0"/>
    <w:lvl w:ilvl="0" w:tplc="61DCC2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upperRoman"/>
      <w:lvlText w:val="%2."/>
      <w:lvlJc w:val="right"/>
      <w:pPr>
        <w:tabs>
          <w:tab w:val="num" w:pos="1620"/>
        </w:tabs>
        <w:ind w:left="1620" w:hanging="1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8472E14"/>
    <w:multiLevelType w:val="hybridMultilevel"/>
    <w:tmpl w:val="DE2CDA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8915E09"/>
    <w:multiLevelType w:val="hybridMultilevel"/>
    <w:tmpl w:val="64F8FD12"/>
    <w:lvl w:ilvl="0" w:tplc="D2DCCCC6">
      <w:start w:val="4"/>
      <w:numFmt w:val="bullet"/>
      <w:lvlText w:val="-"/>
      <w:lvlJc w:val="left"/>
      <w:pPr>
        <w:ind w:left="936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3">
    <w:nsid w:val="6CA5477D"/>
    <w:multiLevelType w:val="hybridMultilevel"/>
    <w:tmpl w:val="B71C44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13966C9"/>
    <w:multiLevelType w:val="hybridMultilevel"/>
    <w:tmpl w:val="E8B29898"/>
    <w:lvl w:ilvl="0" w:tplc="1A78AD4C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981A94AA">
      <w:numFmt w:val="bullet"/>
      <w:lvlText w:val="•"/>
      <w:lvlJc w:val="left"/>
      <w:pPr>
        <w:ind w:left="216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1464ED6"/>
    <w:multiLevelType w:val="hybridMultilevel"/>
    <w:tmpl w:val="7B28420A"/>
    <w:lvl w:ilvl="0" w:tplc="6630983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755A03"/>
    <w:multiLevelType w:val="multilevel"/>
    <w:tmpl w:val="8C7A872E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247" w:hanging="793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>
    <w:nsid w:val="75E35C35"/>
    <w:multiLevelType w:val="hybridMultilevel"/>
    <w:tmpl w:val="1B8A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F903E7"/>
    <w:multiLevelType w:val="hybridMultilevel"/>
    <w:tmpl w:val="C3C60CB0"/>
    <w:lvl w:ilvl="0" w:tplc="6BE46A70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75E2405"/>
    <w:multiLevelType w:val="hybridMultilevel"/>
    <w:tmpl w:val="FF66B296"/>
    <w:lvl w:ilvl="0" w:tplc="8A08C81C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7997D80"/>
    <w:multiLevelType w:val="hybridMultilevel"/>
    <w:tmpl w:val="7DC6AD5C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791E4FBA"/>
    <w:multiLevelType w:val="hybridMultilevel"/>
    <w:tmpl w:val="A9A23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9CF576F"/>
    <w:multiLevelType w:val="hybridMultilevel"/>
    <w:tmpl w:val="858838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7FE002F9"/>
    <w:multiLevelType w:val="hybridMultilevel"/>
    <w:tmpl w:val="50DC57D8"/>
    <w:lvl w:ilvl="0" w:tplc="04090001">
      <w:start w:val="1"/>
      <w:numFmt w:val="upperRoman"/>
      <w:pStyle w:val="AppendixHeader"/>
      <w:lvlText w:val="Annex %1."/>
      <w:lvlJc w:val="left"/>
      <w:pPr>
        <w:tabs>
          <w:tab w:val="num" w:pos="180"/>
        </w:tabs>
        <w:ind w:left="180" w:hanging="180"/>
      </w:pPr>
      <w:rPr>
        <w:rFonts w:ascii="Arial" w:hAnsi="Arial" w:hint="default"/>
      </w:rPr>
    </w:lvl>
    <w:lvl w:ilvl="1" w:tplc="0409001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53"/>
  </w:num>
  <w:num w:numId="3">
    <w:abstractNumId w:val="39"/>
  </w:num>
  <w:num w:numId="4">
    <w:abstractNumId w:val="34"/>
  </w:num>
  <w:num w:numId="5">
    <w:abstractNumId w:val="40"/>
  </w:num>
  <w:num w:numId="6">
    <w:abstractNumId w:val="50"/>
  </w:num>
  <w:num w:numId="7">
    <w:abstractNumId w:val="29"/>
  </w:num>
  <w:num w:numId="8">
    <w:abstractNumId w:val="35"/>
  </w:num>
  <w:num w:numId="9">
    <w:abstractNumId w:val="26"/>
  </w:num>
  <w:num w:numId="10">
    <w:abstractNumId w:val="31"/>
  </w:num>
  <w:num w:numId="11">
    <w:abstractNumId w:val="52"/>
  </w:num>
  <w:num w:numId="12">
    <w:abstractNumId w:val="38"/>
  </w:num>
  <w:num w:numId="13">
    <w:abstractNumId w:val="25"/>
  </w:num>
  <w:num w:numId="14">
    <w:abstractNumId w:val="22"/>
  </w:num>
  <w:num w:numId="15">
    <w:abstractNumId w:val="27"/>
  </w:num>
  <w:num w:numId="16">
    <w:abstractNumId w:val="46"/>
  </w:num>
  <w:num w:numId="17">
    <w:abstractNumId w:val="11"/>
  </w:num>
  <w:num w:numId="18">
    <w:abstractNumId w:val="4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8"/>
  </w:num>
  <w:num w:numId="29">
    <w:abstractNumId w:val="16"/>
  </w:num>
  <w:num w:numId="30">
    <w:abstractNumId w:val="30"/>
  </w:num>
  <w:num w:numId="31">
    <w:abstractNumId w:val="41"/>
  </w:num>
  <w:num w:numId="32">
    <w:abstractNumId w:val="12"/>
  </w:num>
  <w:num w:numId="33">
    <w:abstractNumId w:val="23"/>
  </w:num>
  <w:num w:numId="34">
    <w:abstractNumId w:val="19"/>
  </w:num>
  <w:num w:numId="35">
    <w:abstractNumId w:val="9"/>
  </w:num>
  <w:num w:numId="36">
    <w:abstractNumId w:val="20"/>
  </w:num>
  <w:num w:numId="37">
    <w:abstractNumId w:val="15"/>
  </w:num>
  <w:num w:numId="38">
    <w:abstractNumId w:val="43"/>
  </w:num>
  <w:num w:numId="39">
    <w:abstractNumId w:val="10"/>
  </w:num>
  <w:num w:numId="40">
    <w:abstractNumId w:val="45"/>
  </w:num>
  <w:num w:numId="41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44"/>
  </w:num>
  <w:num w:numId="44">
    <w:abstractNumId w:val="13"/>
  </w:num>
  <w:num w:numId="45">
    <w:abstractNumId w:val="18"/>
  </w:num>
  <w:num w:numId="46">
    <w:abstractNumId w:val="21"/>
  </w:num>
  <w:num w:numId="47">
    <w:abstractNumId w:val="17"/>
  </w:num>
  <w:num w:numId="48">
    <w:abstractNumId w:val="33"/>
  </w:num>
  <w:num w:numId="49">
    <w:abstractNumId w:val="47"/>
  </w:num>
  <w:num w:numId="50">
    <w:abstractNumId w:val="51"/>
  </w:num>
  <w:num w:numId="51">
    <w:abstractNumId w:val="32"/>
  </w:num>
  <w:num w:numId="52">
    <w:abstractNumId w:val="48"/>
  </w:num>
  <w:num w:numId="53">
    <w:abstractNumId w:val="24"/>
  </w:num>
  <w:num w:numId="54">
    <w:abstractNumId w:val="37"/>
  </w:num>
  <w:num w:numId="55">
    <w:abstractNumId w:val="37"/>
  </w:num>
  <w:num w:numId="5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7"/>
  </w:num>
  <w:num w:numId="58">
    <w:abstractNumId w:val="4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1A"/>
    <w:rsid w:val="00002135"/>
    <w:rsid w:val="000022F7"/>
    <w:rsid w:val="0000562D"/>
    <w:rsid w:val="0000710B"/>
    <w:rsid w:val="00010CC5"/>
    <w:rsid w:val="000111B7"/>
    <w:rsid w:val="0002461F"/>
    <w:rsid w:val="00024FE4"/>
    <w:rsid w:val="00025624"/>
    <w:rsid w:val="00033FB1"/>
    <w:rsid w:val="0003791A"/>
    <w:rsid w:val="0004097F"/>
    <w:rsid w:val="00042F04"/>
    <w:rsid w:val="000430C0"/>
    <w:rsid w:val="00044BE9"/>
    <w:rsid w:val="000601F8"/>
    <w:rsid w:val="00062585"/>
    <w:rsid w:val="00062CF1"/>
    <w:rsid w:val="00073AA2"/>
    <w:rsid w:val="00076883"/>
    <w:rsid w:val="00077356"/>
    <w:rsid w:val="00077E2E"/>
    <w:rsid w:val="00080340"/>
    <w:rsid w:val="00080822"/>
    <w:rsid w:val="000837FE"/>
    <w:rsid w:val="00087091"/>
    <w:rsid w:val="00095ED7"/>
    <w:rsid w:val="0009709C"/>
    <w:rsid w:val="000A023C"/>
    <w:rsid w:val="000A2679"/>
    <w:rsid w:val="000A2C7A"/>
    <w:rsid w:val="000A6032"/>
    <w:rsid w:val="000B0F99"/>
    <w:rsid w:val="000B2131"/>
    <w:rsid w:val="000B5CFB"/>
    <w:rsid w:val="000C3377"/>
    <w:rsid w:val="000D00EE"/>
    <w:rsid w:val="000D1B9E"/>
    <w:rsid w:val="000D7B16"/>
    <w:rsid w:val="000E5095"/>
    <w:rsid w:val="000F2908"/>
    <w:rsid w:val="000F3382"/>
    <w:rsid w:val="000F582E"/>
    <w:rsid w:val="000F5F34"/>
    <w:rsid w:val="0010130E"/>
    <w:rsid w:val="00104FB0"/>
    <w:rsid w:val="0010603E"/>
    <w:rsid w:val="00107E54"/>
    <w:rsid w:val="00113EF8"/>
    <w:rsid w:val="00115520"/>
    <w:rsid w:val="00117011"/>
    <w:rsid w:val="00117751"/>
    <w:rsid w:val="00117A6A"/>
    <w:rsid w:val="00117C28"/>
    <w:rsid w:val="00120BB2"/>
    <w:rsid w:val="001220CF"/>
    <w:rsid w:val="001222BC"/>
    <w:rsid w:val="00125EB4"/>
    <w:rsid w:val="00127B8F"/>
    <w:rsid w:val="00127DBA"/>
    <w:rsid w:val="00131F00"/>
    <w:rsid w:val="00134932"/>
    <w:rsid w:val="001349B5"/>
    <w:rsid w:val="00136221"/>
    <w:rsid w:val="0013768E"/>
    <w:rsid w:val="00152679"/>
    <w:rsid w:val="00152B79"/>
    <w:rsid w:val="00155BFB"/>
    <w:rsid w:val="0015655C"/>
    <w:rsid w:val="001651A1"/>
    <w:rsid w:val="00165F52"/>
    <w:rsid w:val="00167AF6"/>
    <w:rsid w:val="00170485"/>
    <w:rsid w:val="001708AD"/>
    <w:rsid w:val="001721E9"/>
    <w:rsid w:val="001779CE"/>
    <w:rsid w:val="00177ECE"/>
    <w:rsid w:val="00186E4B"/>
    <w:rsid w:val="001878F4"/>
    <w:rsid w:val="00191477"/>
    <w:rsid w:val="00196E0F"/>
    <w:rsid w:val="00197B96"/>
    <w:rsid w:val="001A31EE"/>
    <w:rsid w:val="001A68DE"/>
    <w:rsid w:val="001B2EAF"/>
    <w:rsid w:val="001D0231"/>
    <w:rsid w:val="001D3152"/>
    <w:rsid w:val="001D500A"/>
    <w:rsid w:val="001E0A79"/>
    <w:rsid w:val="001E2EA2"/>
    <w:rsid w:val="001E3F11"/>
    <w:rsid w:val="001E50F9"/>
    <w:rsid w:val="001E6978"/>
    <w:rsid w:val="001F0019"/>
    <w:rsid w:val="001F0BCB"/>
    <w:rsid w:val="001F1E97"/>
    <w:rsid w:val="001F4D10"/>
    <w:rsid w:val="001F55E3"/>
    <w:rsid w:val="002013AA"/>
    <w:rsid w:val="00202985"/>
    <w:rsid w:val="00203CEB"/>
    <w:rsid w:val="00204CF7"/>
    <w:rsid w:val="00207516"/>
    <w:rsid w:val="00207915"/>
    <w:rsid w:val="00212F90"/>
    <w:rsid w:val="00213DE5"/>
    <w:rsid w:val="0022409A"/>
    <w:rsid w:val="002332F7"/>
    <w:rsid w:val="002365EC"/>
    <w:rsid w:val="00240CA4"/>
    <w:rsid w:val="0024587C"/>
    <w:rsid w:val="002523BD"/>
    <w:rsid w:val="00253D96"/>
    <w:rsid w:val="00253DCD"/>
    <w:rsid w:val="0025564B"/>
    <w:rsid w:val="00260548"/>
    <w:rsid w:val="00264153"/>
    <w:rsid w:val="00265126"/>
    <w:rsid w:val="00270886"/>
    <w:rsid w:val="00273C65"/>
    <w:rsid w:val="00281BAC"/>
    <w:rsid w:val="00282087"/>
    <w:rsid w:val="002879CE"/>
    <w:rsid w:val="002904DC"/>
    <w:rsid w:val="00291C6F"/>
    <w:rsid w:val="00292C63"/>
    <w:rsid w:val="002A2703"/>
    <w:rsid w:val="002A2A67"/>
    <w:rsid w:val="002B58E9"/>
    <w:rsid w:val="002B6E45"/>
    <w:rsid w:val="002C4453"/>
    <w:rsid w:val="002C731E"/>
    <w:rsid w:val="002D2CC6"/>
    <w:rsid w:val="002D6D4E"/>
    <w:rsid w:val="002E0C2F"/>
    <w:rsid w:val="002E46F2"/>
    <w:rsid w:val="002E7B31"/>
    <w:rsid w:val="002F72B0"/>
    <w:rsid w:val="00303411"/>
    <w:rsid w:val="00303BB4"/>
    <w:rsid w:val="00304A0D"/>
    <w:rsid w:val="00305FD5"/>
    <w:rsid w:val="00310570"/>
    <w:rsid w:val="00321C8B"/>
    <w:rsid w:val="003336E0"/>
    <w:rsid w:val="0033456B"/>
    <w:rsid w:val="00340377"/>
    <w:rsid w:val="0034211E"/>
    <w:rsid w:val="00342AB5"/>
    <w:rsid w:val="00344903"/>
    <w:rsid w:val="00344E10"/>
    <w:rsid w:val="0034751A"/>
    <w:rsid w:val="00350E46"/>
    <w:rsid w:val="00353E92"/>
    <w:rsid w:val="00360319"/>
    <w:rsid w:val="003608E8"/>
    <w:rsid w:val="0036298E"/>
    <w:rsid w:val="0036466F"/>
    <w:rsid w:val="00364A69"/>
    <w:rsid w:val="00366237"/>
    <w:rsid w:val="003663F3"/>
    <w:rsid w:val="00366860"/>
    <w:rsid w:val="00371767"/>
    <w:rsid w:val="0037480C"/>
    <w:rsid w:val="003774DC"/>
    <w:rsid w:val="0038281F"/>
    <w:rsid w:val="00386AA7"/>
    <w:rsid w:val="00386E6A"/>
    <w:rsid w:val="003879F1"/>
    <w:rsid w:val="00387B68"/>
    <w:rsid w:val="003910E7"/>
    <w:rsid w:val="00394E5E"/>
    <w:rsid w:val="0039703F"/>
    <w:rsid w:val="003A4E10"/>
    <w:rsid w:val="003A54DA"/>
    <w:rsid w:val="003B21B6"/>
    <w:rsid w:val="003B48B1"/>
    <w:rsid w:val="003C2618"/>
    <w:rsid w:val="003D095A"/>
    <w:rsid w:val="003D0BA7"/>
    <w:rsid w:val="003D5850"/>
    <w:rsid w:val="003D7631"/>
    <w:rsid w:val="003E30CD"/>
    <w:rsid w:val="003E4DDE"/>
    <w:rsid w:val="003E654B"/>
    <w:rsid w:val="003F1A78"/>
    <w:rsid w:val="003F6551"/>
    <w:rsid w:val="004043EB"/>
    <w:rsid w:val="00406DFF"/>
    <w:rsid w:val="00411657"/>
    <w:rsid w:val="0042174F"/>
    <w:rsid w:val="004247BD"/>
    <w:rsid w:val="00424F26"/>
    <w:rsid w:val="0042553F"/>
    <w:rsid w:val="00425AC4"/>
    <w:rsid w:val="00427809"/>
    <w:rsid w:val="00430853"/>
    <w:rsid w:val="00433F0A"/>
    <w:rsid w:val="004353B9"/>
    <w:rsid w:val="004402D9"/>
    <w:rsid w:val="004412C3"/>
    <w:rsid w:val="00444BC0"/>
    <w:rsid w:val="00447B6C"/>
    <w:rsid w:val="00450F6D"/>
    <w:rsid w:val="004536E7"/>
    <w:rsid w:val="00463A00"/>
    <w:rsid w:val="0046561C"/>
    <w:rsid w:val="00465EB6"/>
    <w:rsid w:val="00467DED"/>
    <w:rsid w:val="00470F16"/>
    <w:rsid w:val="00471023"/>
    <w:rsid w:val="004720C2"/>
    <w:rsid w:val="00481940"/>
    <w:rsid w:val="004837E7"/>
    <w:rsid w:val="00484108"/>
    <w:rsid w:val="00486DBC"/>
    <w:rsid w:val="004874D2"/>
    <w:rsid w:val="00487AFA"/>
    <w:rsid w:val="0049047E"/>
    <w:rsid w:val="00491DB4"/>
    <w:rsid w:val="00495ECB"/>
    <w:rsid w:val="0049660F"/>
    <w:rsid w:val="004968B5"/>
    <w:rsid w:val="00497287"/>
    <w:rsid w:val="004B06C7"/>
    <w:rsid w:val="004B2047"/>
    <w:rsid w:val="004B2FAB"/>
    <w:rsid w:val="004B35A4"/>
    <w:rsid w:val="004B4AC6"/>
    <w:rsid w:val="004C026A"/>
    <w:rsid w:val="004C3466"/>
    <w:rsid w:val="004C6EBD"/>
    <w:rsid w:val="004D19FE"/>
    <w:rsid w:val="004D58F0"/>
    <w:rsid w:val="004E08D0"/>
    <w:rsid w:val="004E0D25"/>
    <w:rsid w:val="004E129D"/>
    <w:rsid w:val="004F1EED"/>
    <w:rsid w:val="004F5650"/>
    <w:rsid w:val="00502320"/>
    <w:rsid w:val="00504150"/>
    <w:rsid w:val="00504DD7"/>
    <w:rsid w:val="005159B6"/>
    <w:rsid w:val="0052222B"/>
    <w:rsid w:val="005235D5"/>
    <w:rsid w:val="0052502E"/>
    <w:rsid w:val="0052743C"/>
    <w:rsid w:val="005327B9"/>
    <w:rsid w:val="00535AE6"/>
    <w:rsid w:val="0053716A"/>
    <w:rsid w:val="00537F05"/>
    <w:rsid w:val="00540FC2"/>
    <w:rsid w:val="00543D95"/>
    <w:rsid w:val="0054524E"/>
    <w:rsid w:val="005462D9"/>
    <w:rsid w:val="00547494"/>
    <w:rsid w:val="00554710"/>
    <w:rsid w:val="00555CE6"/>
    <w:rsid w:val="00556201"/>
    <w:rsid w:val="00562DB5"/>
    <w:rsid w:val="00563A9F"/>
    <w:rsid w:val="00577C22"/>
    <w:rsid w:val="00583A4C"/>
    <w:rsid w:val="005916CF"/>
    <w:rsid w:val="00595EB2"/>
    <w:rsid w:val="005A57B1"/>
    <w:rsid w:val="005B0EC1"/>
    <w:rsid w:val="005B133B"/>
    <w:rsid w:val="005B374F"/>
    <w:rsid w:val="005B7A5F"/>
    <w:rsid w:val="005C072B"/>
    <w:rsid w:val="005C0EE8"/>
    <w:rsid w:val="005C1999"/>
    <w:rsid w:val="005C3705"/>
    <w:rsid w:val="005C42C5"/>
    <w:rsid w:val="005C75E0"/>
    <w:rsid w:val="005D0EF0"/>
    <w:rsid w:val="005D5265"/>
    <w:rsid w:val="005E22F6"/>
    <w:rsid w:val="005F0EF4"/>
    <w:rsid w:val="005F2F95"/>
    <w:rsid w:val="005F45DB"/>
    <w:rsid w:val="00600405"/>
    <w:rsid w:val="00604520"/>
    <w:rsid w:val="00610911"/>
    <w:rsid w:val="00612271"/>
    <w:rsid w:val="00613429"/>
    <w:rsid w:val="00616C1E"/>
    <w:rsid w:val="00620393"/>
    <w:rsid w:val="00624E9B"/>
    <w:rsid w:val="00626467"/>
    <w:rsid w:val="00634158"/>
    <w:rsid w:val="00641FD7"/>
    <w:rsid w:val="006440A7"/>
    <w:rsid w:val="00651D1C"/>
    <w:rsid w:val="006541EE"/>
    <w:rsid w:val="00654BC6"/>
    <w:rsid w:val="00656E3D"/>
    <w:rsid w:val="006716E4"/>
    <w:rsid w:val="00676EED"/>
    <w:rsid w:val="00677B52"/>
    <w:rsid w:val="00682958"/>
    <w:rsid w:val="00683FBE"/>
    <w:rsid w:val="00691BFE"/>
    <w:rsid w:val="0069608D"/>
    <w:rsid w:val="00697104"/>
    <w:rsid w:val="006A04DF"/>
    <w:rsid w:val="006A3AFD"/>
    <w:rsid w:val="006A6171"/>
    <w:rsid w:val="006B09C4"/>
    <w:rsid w:val="006B22CD"/>
    <w:rsid w:val="006B3B45"/>
    <w:rsid w:val="006B74D8"/>
    <w:rsid w:val="006C07CE"/>
    <w:rsid w:val="006C0BBC"/>
    <w:rsid w:val="006C1817"/>
    <w:rsid w:val="006C1D7C"/>
    <w:rsid w:val="006C55E0"/>
    <w:rsid w:val="006D285A"/>
    <w:rsid w:val="006D5725"/>
    <w:rsid w:val="006D745F"/>
    <w:rsid w:val="006E0BB4"/>
    <w:rsid w:val="006E44C3"/>
    <w:rsid w:val="006E6174"/>
    <w:rsid w:val="006E6BD7"/>
    <w:rsid w:val="006F192D"/>
    <w:rsid w:val="006F46DA"/>
    <w:rsid w:val="006F4D3B"/>
    <w:rsid w:val="006F509D"/>
    <w:rsid w:val="006F717A"/>
    <w:rsid w:val="00700BE7"/>
    <w:rsid w:val="0070491D"/>
    <w:rsid w:val="0070670A"/>
    <w:rsid w:val="00711E2E"/>
    <w:rsid w:val="00712351"/>
    <w:rsid w:val="00716EBC"/>
    <w:rsid w:val="00717170"/>
    <w:rsid w:val="0071737D"/>
    <w:rsid w:val="00721B82"/>
    <w:rsid w:val="007220F6"/>
    <w:rsid w:val="007313A2"/>
    <w:rsid w:val="00732E67"/>
    <w:rsid w:val="007331D6"/>
    <w:rsid w:val="00741453"/>
    <w:rsid w:val="007443AF"/>
    <w:rsid w:val="0074604E"/>
    <w:rsid w:val="0074612B"/>
    <w:rsid w:val="00747FDB"/>
    <w:rsid w:val="0075058A"/>
    <w:rsid w:val="00752BB6"/>
    <w:rsid w:val="00760F52"/>
    <w:rsid w:val="00764B59"/>
    <w:rsid w:val="00766C73"/>
    <w:rsid w:val="0077001D"/>
    <w:rsid w:val="007803B5"/>
    <w:rsid w:val="0078194C"/>
    <w:rsid w:val="0078611D"/>
    <w:rsid w:val="00794BF6"/>
    <w:rsid w:val="0079757E"/>
    <w:rsid w:val="007977BC"/>
    <w:rsid w:val="007A014D"/>
    <w:rsid w:val="007A2D06"/>
    <w:rsid w:val="007A68E7"/>
    <w:rsid w:val="007B024F"/>
    <w:rsid w:val="007B7901"/>
    <w:rsid w:val="007C24A9"/>
    <w:rsid w:val="007C2A0A"/>
    <w:rsid w:val="007C518A"/>
    <w:rsid w:val="007C577A"/>
    <w:rsid w:val="007D0324"/>
    <w:rsid w:val="007D47A1"/>
    <w:rsid w:val="007D738D"/>
    <w:rsid w:val="007E0324"/>
    <w:rsid w:val="007E12B9"/>
    <w:rsid w:val="007E13F1"/>
    <w:rsid w:val="007E4F7E"/>
    <w:rsid w:val="007E5C24"/>
    <w:rsid w:val="007E7BD9"/>
    <w:rsid w:val="007F7FA4"/>
    <w:rsid w:val="0080121A"/>
    <w:rsid w:val="00802AC4"/>
    <w:rsid w:val="00810492"/>
    <w:rsid w:val="00810EA7"/>
    <w:rsid w:val="008149B5"/>
    <w:rsid w:val="008164D3"/>
    <w:rsid w:val="00820026"/>
    <w:rsid w:val="00820909"/>
    <w:rsid w:val="00821227"/>
    <w:rsid w:val="0083123B"/>
    <w:rsid w:val="00833442"/>
    <w:rsid w:val="008376FC"/>
    <w:rsid w:val="00841291"/>
    <w:rsid w:val="00842F79"/>
    <w:rsid w:val="00843436"/>
    <w:rsid w:val="00843F34"/>
    <w:rsid w:val="00846A66"/>
    <w:rsid w:val="008479D9"/>
    <w:rsid w:val="008502C2"/>
    <w:rsid w:val="00851006"/>
    <w:rsid w:val="00860F0A"/>
    <w:rsid w:val="00861EBD"/>
    <w:rsid w:val="008620BD"/>
    <w:rsid w:val="00863DAD"/>
    <w:rsid w:val="008662EE"/>
    <w:rsid w:val="008670C6"/>
    <w:rsid w:val="00870031"/>
    <w:rsid w:val="008711F3"/>
    <w:rsid w:val="00871494"/>
    <w:rsid w:val="00875EBB"/>
    <w:rsid w:val="00886BF1"/>
    <w:rsid w:val="00886D52"/>
    <w:rsid w:val="008906AF"/>
    <w:rsid w:val="00890757"/>
    <w:rsid w:val="00893274"/>
    <w:rsid w:val="00894B2E"/>
    <w:rsid w:val="008965B0"/>
    <w:rsid w:val="008B65E5"/>
    <w:rsid w:val="008C1078"/>
    <w:rsid w:val="008D19AB"/>
    <w:rsid w:val="008D4FFD"/>
    <w:rsid w:val="008D5E5C"/>
    <w:rsid w:val="008D78D3"/>
    <w:rsid w:val="008E58B6"/>
    <w:rsid w:val="008F0996"/>
    <w:rsid w:val="009008D6"/>
    <w:rsid w:val="009050FA"/>
    <w:rsid w:val="00905BA3"/>
    <w:rsid w:val="00906057"/>
    <w:rsid w:val="00906E65"/>
    <w:rsid w:val="00906EFA"/>
    <w:rsid w:val="00910608"/>
    <w:rsid w:val="00914145"/>
    <w:rsid w:val="009147DA"/>
    <w:rsid w:val="00924781"/>
    <w:rsid w:val="00925401"/>
    <w:rsid w:val="00926B19"/>
    <w:rsid w:val="00927B40"/>
    <w:rsid w:val="009306F3"/>
    <w:rsid w:val="00930DC4"/>
    <w:rsid w:val="009330BA"/>
    <w:rsid w:val="009347DD"/>
    <w:rsid w:val="00942505"/>
    <w:rsid w:val="009453C0"/>
    <w:rsid w:val="00945700"/>
    <w:rsid w:val="009459A0"/>
    <w:rsid w:val="00945EEF"/>
    <w:rsid w:val="0094675B"/>
    <w:rsid w:val="00956B95"/>
    <w:rsid w:val="009659AC"/>
    <w:rsid w:val="009676DD"/>
    <w:rsid w:val="009701FF"/>
    <w:rsid w:val="009779BF"/>
    <w:rsid w:val="009804CF"/>
    <w:rsid w:val="009825F4"/>
    <w:rsid w:val="00983D64"/>
    <w:rsid w:val="00984EA7"/>
    <w:rsid w:val="0098503C"/>
    <w:rsid w:val="0098697E"/>
    <w:rsid w:val="00990207"/>
    <w:rsid w:val="00991D83"/>
    <w:rsid w:val="009926E8"/>
    <w:rsid w:val="00995040"/>
    <w:rsid w:val="00995848"/>
    <w:rsid w:val="00997565"/>
    <w:rsid w:val="009A369A"/>
    <w:rsid w:val="009A4377"/>
    <w:rsid w:val="009A5641"/>
    <w:rsid w:val="009A5660"/>
    <w:rsid w:val="009A763F"/>
    <w:rsid w:val="009B381D"/>
    <w:rsid w:val="009B63FB"/>
    <w:rsid w:val="009C0CD9"/>
    <w:rsid w:val="009C3D75"/>
    <w:rsid w:val="009C45D1"/>
    <w:rsid w:val="009C5288"/>
    <w:rsid w:val="009D1578"/>
    <w:rsid w:val="009D43A1"/>
    <w:rsid w:val="009D50D1"/>
    <w:rsid w:val="009D62A3"/>
    <w:rsid w:val="009E47EF"/>
    <w:rsid w:val="009E7BFD"/>
    <w:rsid w:val="009F0C2A"/>
    <w:rsid w:val="009F3245"/>
    <w:rsid w:val="009F4359"/>
    <w:rsid w:val="00A02E35"/>
    <w:rsid w:val="00A04C78"/>
    <w:rsid w:val="00A05048"/>
    <w:rsid w:val="00A067DF"/>
    <w:rsid w:val="00A10304"/>
    <w:rsid w:val="00A11800"/>
    <w:rsid w:val="00A17149"/>
    <w:rsid w:val="00A25A4F"/>
    <w:rsid w:val="00A43FCD"/>
    <w:rsid w:val="00A45024"/>
    <w:rsid w:val="00A451FA"/>
    <w:rsid w:val="00A565B9"/>
    <w:rsid w:val="00A6328B"/>
    <w:rsid w:val="00A64C77"/>
    <w:rsid w:val="00A67AB3"/>
    <w:rsid w:val="00A70F6B"/>
    <w:rsid w:val="00A7445A"/>
    <w:rsid w:val="00A8039A"/>
    <w:rsid w:val="00A80FE1"/>
    <w:rsid w:val="00A82259"/>
    <w:rsid w:val="00A82572"/>
    <w:rsid w:val="00A84EF1"/>
    <w:rsid w:val="00A858AE"/>
    <w:rsid w:val="00A86090"/>
    <w:rsid w:val="00A95727"/>
    <w:rsid w:val="00A95F81"/>
    <w:rsid w:val="00A96EDB"/>
    <w:rsid w:val="00AA041B"/>
    <w:rsid w:val="00AA75EA"/>
    <w:rsid w:val="00AB36F1"/>
    <w:rsid w:val="00AB5654"/>
    <w:rsid w:val="00AC4488"/>
    <w:rsid w:val="00AD4094"/>
    <w:rsid w:val="00AD412E"/>
    <w:rsid w:val="00AD4C9D"/>
    <w:rsid w:val="00AD4F70"/>
    <w:rsid w:val="00AD6467"/>
    <w:rsid w:val="00AE0562"/>
    <w:rsid w:val="00AE23F1"/>
    <w:rsid w:val="00AE25D6"/>
    <w:rsid w:val="00AE316E"/>
    <w:rsid w:val="00AF2D4A"/>
    <w:rsid w:val="00AF4592"/>
    <w:rsid w:val="00AF5CCF"/>
    <w:rsid w:val="00AF7EBE"/>
    <w:rsid w:val="00B03119"/>
    <w:rsid w:val="00B0564F"/>
    <w:rsid w:val="00B06683"/>
    <w:rsid w:val="00B103A9"/>
    <w:rsid w:val="00B16A70"/>
    <w:rsid w:val="00B16B49"/>
    <w:rsid w:val="00B2015F"/>
    <w:rsid w:val="00B21A7B"/>
    <w:rsid w:val="00B21BE1"/>
    <w:rsid w:val="00B2268E"/>
    <w:rsid w:val="00B35144"/>
    <w:rsid w:val="00B355DE"/>
    <w:rsid w:val="00B407A9"/>
    <w:rsid w:val="00B4673C"/>
    <w:rsid w:val="00B470ED"/>
    <w:rsid w:val="00B47D14"/>
    <w:rsid w:val="00B52064"/>
    <w:rsid w:val="00B52C9B"/>
    <w:rsid w:val="00B5314D"/>
    <w:rsid w:val="00B54733"/>
    <w:rsid w:val="00B62D82"/>
    <w:rsid w:val="00B7744E"/>
    <w:rsid w:val="00B820FD"/>
    <w:rsid w:val="00B8270E"/>
    <w:rsid w:val="00B870FD"/>
    <w:rsid w:val="00B93EA2"/>
    <w:rsid w:val="00B9645A"/>
    <w:rsid w:val="00B977BE"/>
    <w:rsid w:val="00BA0D3F"/>
    <w:rsid w:val="00BA138D"/>
    <w:rsid w:val="00BA1E26"/>
    <w:rsid w:val="00BA1E64"/>
    <w:rsid w:val="00BA3503"/>
    <w:rsid w:val="00BA661C"/>
    <w:rsid w:val="00BA74C4"/>
    <w:rsid w:val="00BB1F9C"/>
    <w:rsid w:val="00BB4A6C"/>
    <w:rsid w:val="00BB7A9B"/>
    <w:rsid w:val="00BC033B"/>
    <w:rsid w:val="00BC4038"/>
    <w:rsid w:val="00BC4193"/>
    <w:rsid w:val="00BC61D1"/>
    <w:rsid w:val="00BC7B30"/>
    <w:rsid w:val="00BD2318"/>
    <w:rsid w:val="00BD452C"/>
    <w:rsid w:val="00BD612D"/>
    <w:rsid w:val="00BE1677"/>
    <w:rsid w:val="00BE2A01"/>
    <w:rsid w:val="00BE4A91"/>
    <w:rsid w:val="00BE6D77"/>
    <w:rsid w:val="00BF42B0"/>
    <w:rsid w:val="00BF48AD"/>
    <w:rsid w:val="00C00FAA"/>
    <w:rsid w:val="00C0554D"/>
    <w:rsid w:val="00C119B8"/>
    <w:rsid w:val="00C11AB5"/>
    <w:rsid w:val="00C11D09"/>
    <w:rsid w:val="00C129D4"/>
    <w:rsid w:val="00C14C6C"/>
    <w:rsid w:val="00C16738"/>
    <w:rsid w:val="00C22BC9"/>
    <w:rsid w:val="00C238A2"/>
    <w:rsid w:val="00C32064"/>
    <w:rsid w:val="00C34CAB"/>
    <w:rsid w:val="00C36199"/>
    <w:rsid w:val="00C36FD1"/>
    <w:rsid w:val="00C40AD9"/>
    <w:rsid w:val="00C4107E"/>
    <w:rsid w:val="00C41DE0"/>
    <w:rsid w:val="00C43927"/>
    <w:rsid w:val="00C43C8A"/>
    <w:rsid w:val="00C43D53"/>
    <w:rsid w:val="00C44488"/>
    <w:rsid w:val="00C504C6"/>
    <w:rsid w:val="00C7245F"/>
    <w:rsid w:val="00C737F2"/>
    <w:rsid w:val="00C80CB8"/>
    <w:rsid w:val="00C85508"/>
    <w:rsid w:val="00C86EF4"/>
    <w:rsid w:val="00C871B0"/>
    <w:rsid w:val="00C87998"/>
    <w:rsid w:val="00C90FBE"/>
    <w:rsid w:val="00C969B3"/>
    <w:rsid w:val="00C96FCA"/>
    <w:rsid w:val="00CA386B"/>
    <w:rsid w:val="00CA427B"/>
    <w:rsid w:val="00CB343E"/>
    <w:rsid w:val="00CB5BC3"/>
    <w:rsid w:val="00CB76B5"/>
    <w:rsid w:val="00CC01C4"/>
    <w:rsid w:val="00CC112C"/>
    <w:rsid w:val="00CD052C"/>
    <w:rsid w:val="00CD0899"/>
    <w:rsid w:val="00CD25CD"/>
    <w:rsid w:val="00CD4AE4"/>
    <w:rsid w:val="00CD62F9"/>
    <w:rsid w:val="00CE5548"/>
    <w:rsid w:val="00CF07DC"/>
    <w:rsid w:val="00CF4223"/>
    <w:rsid w:val="00CF44A6"/>
    <w:rsid w:val="00D035B7"/>
    <w:rsid w:val="00D04A96"/>
    <w:rsid w:val="00D07C97"/>
    <w:rsid w:val="00D10F78"/>
    <w:rsid w:val="00D113CF"/>
    <w:rsid w:val="00D11F71"/>
    <w:rsid w:val="00D14EEE"/>
    <w:rsid w:val="00D16576"/>
    <w:rsid w:val="00D16987"/>
    <w:rsid w:val="00D16A4D"/>
    <w:rsid w:val="00D231A4"/>
    <w:rsid w:val="00D243F3"/>
    <w:rsid w:val="00D25097"/>
    <w:rsid w:val="00D26FDA"/>
    <w:rsid w:val="00D27450"/>
    <w:rsid w:val="00D3067E"/>
    <w:rsid w:val="00D32959"/>
    <w:rsid w:val="00D35EB0"/>
    <w:rsid w:val="00D47B5B"/>
    <w:rsid w:val="00D516ED"/>
    <w:rsid w:val="00D5234A"/>
    <w:rsid w:val="00D53AAC"/>
    <w:rsid w:val="00D54613"/>
    <w:rsid w:val="00D61369"/>
    <w:rsid w:val="00D64C1B"/>
    <w:rsid w:val="00D71D60"/>
    <w:rsid w:val="00D72396"/>
    <w:rsid w:val="00D74191"/>
    <w:rsid w:val="00D810E0"/>
    <w:rsid w:val="00D81ECF"/>
    <w:rsid w:val="00D82180"/>
    <w:rsid w:val="00D860EF"/>
    <w:rsid w:val="00D94F52"/>
    <w:rsid w:val="00D96B7F"/>
    <w:rsid w:val="00DB621D"/>
    <w:rsid w:val="00DB6AFD"/>
    <w:rsid w:val="00DB7251"/>
    <w:rsid w:val="00DC0C30"/>
    <w:rsid w:val="00DC1A20"/>
    <w:rsid w:val="00DD09B0"/>
    <w:rsid w:val="00DD184E"/>
    <w:rsid w:val="00DE0ECD"/>
    <w:rsid w:val="00DE4DF6"/>
    <w:rsid w:val="00DE6916"/>
    <w:rsid w:val="00DF347C"/>
    <w:rsid w:val="00DF6B46"/>
    <w:rsid w:val="00E044D9"/>
    <w:rsid w:val="00E04BC9"/>
    <w:rsid w:val="00E053A6"/>
    <w:rsid w:val="00E11776"/>
    <w:rsid w:val="00E140D4"/>
    <w:rsid w:val="00E15A2C"/>
    <w:rsid w:val="00E1642E"/>
    <w:rsid w:val="00E16931"/>
    <w:rsid w:val="00E2068F"/>
    <w:rsid w:val="00E220DD"/>
    <w:rsid w:val="00E230A4"/>
    <w:rsid w:val="00E23DAA"/>
    <w:rsid w:val="00E24560"/>
    <w:rsid w:val="00E26CC2"/>
    <w:rsid w:val="00E30423"/>
    <w:rsid w:val="00E308E3"/>
    <w:rsid w:val="00E3172B"/>
    <w:rsid w:val="00E32C3E"/>
    <w:rsid w:val="00E40585"/>
    <w:rsid w:val="00E41391"/>
    <w:rsid w:val="00E42F0E"/>
    <w:rsid w:val="00E44DED"/>
    <w:rsid w:val="00E471E2"/>
    <w:rsid w:val="00E47356"/>
    <w:rsid w:val="00E5024F"/>
    <w:rsid w:val="00E57586"/>
    <w:rsid w:val="00E57EC4"/>
    <w:rsid w:val="00E6118D"/>
    <w:rsid w:val="00E660F4"/>
    <w:rsid w:val="00E665B4"/>
    <w:rsid w:val="00E724C0"/>
    <w:rsid w:val="00E73670"/>
    <w:rsid w:val="00E7386F"/>
    <w:rsid w:val="00E76781"/>
    <w:rsid w:val="00E80F7E"/>
    <w:rsid w:val="00E84200"/>
    <w:rsid w:val="00E84F0D"/>
    <w:rsid w:val="00E8637F"/>
    <w:rsid w:val="00E955CC"/>
    <w:rsid w:val="00E95D01"/>
    <w:rsid w:val="00EA02B8"/>
    <w:rsid w:val="00EA2123"/>
    <w:rsid w:val="00EA34C3"/>
    <w:rsid w:val="00EB6044"/>
    <w:rsid w:val="00EB6A49"/>
    <w:rsid w:val="00EC0F8D"/>
    <w:rsid w:val="00EC4249"/>
    <w:rsid w:val="00EC4962"/>
    <w:rsid w:val="00EC5B08"/>
    <w:rsid w:val="00EC7B6F"/>
    <w:rsid w:val="00ED156C"/>
    <w:rsid w:val="00ED2748"/>
    <w:rsid w:val="00ED48C1"/>
    <w:rsid w:val="00EE0D5E"/>
    <w:rsid w:val="00EE0D8D"/>
    <w:rsid w:val="00EE2B33"/>
    <w:rsid w:val="00EE6022"/>
    <w:rsid w:val="00EF42D7"/>
    <w:rsid w:val="00EF712C"/>
    <w:rsid w:val="00EF77DF"/>
    <w:rsid w:val="00F04012"/>
    <w:rsid w:val="00F04BAC"/>
    <w:rsid w:val="00F10B36"/>
    <w:rsid w:val="00F1222F"/>
    <w:rsid w:val="00F1306A"/>
    <w:rsid w:val="00F14F5C"/>
    <w:rsid w:val="00F16CE6"/>
    <w:rsid w:val="00F2142D"/>
    <w:rsid w:val="00F3362C"/>
    <w:rsid w:val="00F33680"/>
    <w:rsid w:val="00F338F7"/>
    <w:rsid w:val="00F3418D"/>
    <w:rsid w:val="00F34823"/>
    <w:rsid w:val="00F37A16"/>
    <w:rsid w:val="00F40049"/>
    <w:rsid w:val="00F43810"/>
    <w:rsid w:val="00F43909"/>
    <w:rsid w:val="00F4570F"/>
    <w:rsid w:val="00F47BD4"/>
    <w:rsid w:val="00F50DA7"/>
    <w:rsid w:val="00F50ECB"/>
    <w:rsid w:val="00F6234C"/>
    <w:rsid w:val="00F702DA"/>
    <w:rsid w:val="00F7458E"/>
    <w:rsid w:val="00F747EC"/>
    <w:rsid w:val="00F80A9A"/>
    <w:rsid w:val="00F878FD"/>
    <w:rsid w:val="00F90235"/>
    <w:rsid w:val="00F913CE"/>
    <w:rsid w:val="00FA3EDD"/>
    <w:rsid w:val="00FA46D8"/>
    <w:rsid w:val="00FA7540"/>
    <w:rsid w:val="00FB30F8"/>
    <w:rsid w:val="00FB351E"/>
    <w:rsid w:val="00FB58EA"/>
    <w:rsid w:val="00FB63F7"/>
    <w:rsid w:val="00FC0698"/>
    <w:rsid w:val="00FC1411"/>
    <w:rsid w:val="00FC5B3F"/>
    <w:rsid w:val="00FC5DF2"/>
    <w:rsid w:val="00FD0F9D"/>
    <w:rsid w:val="00FE00BD"/>
    <w:rsid w:val="00FE24A2"/>
    <w:rsid w:val="00FF18EC"/>
    <w:rsid w:val="00FF2A8B"/>
    <w:rsid w:val="00FF4954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811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B9"/>
    <w:pPr>
      <w:jc w:val="both"/>
    </w:pPr>
    <w:rPr>
      <w:rFonts w:ascii="Verdana" w:eastAsia="Times New Roman" w:hAnsi="Verdana"/>
      <w:szCs w:val="24"/>
    </w:rPr>
  </w:style>
  <w:style w:type="paragraph" w:styleId="Titre1">
    <w:name w:val="heading 1"/>
    <w:basedOn w:val="Normal"/>
    <w:next w:val="Normal"/>
    <w:qFormat/>
    <w:rsid w:val="00366237"/>
    <w:pPr>
      <w:pageBreakBefore/>
      <w:numPr>
        <w:numId w:val="1"/>
      </w:numPr>
      <w:tabs>
        <w:tab w:val="left" w:pos="680"/>
      </w:tabs>
      <w:spacing w:before="240"/>
      <w:outlineLvl w:val="0"/>
    </w:pPr>
    <w:rPr>
      <w:rFonts w:eastAsia="SimSun" w:cs="Arial"/>
      <w:b/>
      <w:caps/>
      <w:sz w:val="26"/>
      <w:szCs w:val="26"/>
      <w:lang w:val="en-GB"/>
    </w:rPr>
  </w:style>
  <w:style w:type="paragraph" w:styleId="Titre2">
    <w:name w:val="heading 2"/>
    <w:basedOn w:val="Normal"/>
    <w:next w:val="Normal"/>
    <w:qFormat/>
    <w:rsid w:val="00366237"/>
    <w:pPr>
      <w:numPr>
        <w:ilvl w:val="1"/>
        <w:numId w:val="1"/>
      </w:numPr>
      <w:pBdr>
        <w:top w:val="single" w:sz="4" w:space="1" w:color="D80000" w:themeColor="text2"/>
      </w:pBdr>
      <w:tabs>
        <w:tab w:val="left" w:pos="680"/>
      </w:tabs>
      <w:spacing w:before="120"/>
      <w:outlineLvl w:val="1"/>
    </w:pPr>
    <w:rPr>
      <w:rFonts w:ascii="Arial (W1)" w:hAnsi="Arial (W1)"/>
      <w:b/>
      <w:color w:val="D80000" w:themeColor="text2"/>
      <w:sz w:val="24"/>
      <w:lang w:val="en-GB"/>
    </w:rPr>
  </w:style>
  <w:style w:type="paragraph" w:styleId="Titre3">
    <w:name w:val="heading 3"/>
    <w:basedOn w:val="Normal"/>
    <w:next w:val="Retraitnormal"/>
    <w:qFormat/>
    <w:rsid w:val="00366237"/>
    <w:pPr>
      <w:numPr>
        <w:ilvl w:val="2"/>
        <w:numId w:val="1"/>
      </w:numPr>
      <w:tabs>
        <w:tab w:val="left" w:pos="851"/>
      </w:tabs>
      <w:outlineLvl w:val="2"/>
    </w:pPr>
    <w:rPr>
      <w:rFonts w:ascii="Arial (W1)" w:hAnsi="Arial (W1)" w:cs="Times New (W1)"/>
      <w:b/>
      <w:color w:val="D80000" w:themeColor="text2"/>
      <w:sz w:val="22"/>
      <w:szCs w:val="22"/>
      <w:lang w:val="en-GB"/>
    </w:rPr>
  </w:style>
  <w:style w:type="paragraph" w:styleId="Titre4">
    <w:name w:val="heading 4"/>
    <w:basedOn w:val="Normal"/>
    <w:qFormat/>
    <w:rsid w:val="00366237"/>
    <w:pPr>
      <w:numPr>
        <w:ilvl w:val="3"/>
        <w:numId w:val="1"/>
      </w:numPr>
      <w:outlineLvl w:val="3"/>
    </w:pPr>
    <w:rPr>
      <w:rFonts w:ascii="Arial (W1)" w:hAnsi="Arial (W1)" w:cs="Times New (W1)"/>
      <w:b/>
      <w:color w:val="D80000" w:themeColor="text2"/>
      <w:szCs w:val="20"/>
      <w:u w:val="single"/>
      <w:lang w:val="en-GB"/>
    </w:rPr>
  </w:style>
  <w:style w:type="paragraph" w:styleId="Titre5">
    <w:name w:val="heading 5"/>
    <w:basedOn w:val="Normal"/>
    <w:next w:val="Normal"/>
    <w:autoRedefine/>
    <w:qFormat/>
    <w:rsid w:val="00926B19"/>
    <w:pPr>
      <w:numPr>
        <w:ilvl w:val="4"/>
        <w:numId w:val="1"/>
      </w:numPr>
      <w:spacing w:before="240" w:after="60"/>
      <w:outlineLvl w:val="4"/>
    </w:pPr>
    <w:rPr>
      <w:rFonts w:ascii="Arial" w:hAnsi="Arial"/>
      <w:szCs w:val="20"/>
      <w:lang w:val="en-GB"/>
    </w:rPr>
  </w:style>
  <w:style w:type="paragraph" w:styleId="Titre6">
    <w:name w:val="heading 6"/>
    <w:basedOn w:val="Normal"/>
    <w:next w:val="Normal"/>
    <w:qFormat/>
    <w:rsid w:val="005327B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n-GB"/>
    </w:rPr>
  </w:style>
  <w:style w:type="paragraph" w:styleId="Titre7">
    <w:name w:val="heading 7"/>
    <w:basedOn w:val="Normal"/>
    <w:next w:val="Normal"/>
    <w:qFormat/>
    <w:rsid w:val="005327B9"/>
    <w:pPr>
      <w:numPr>
        <w:ilvl w:val="6"/>
        <w:numId w:val="1"/>
      </w:numPr>
      <w:spacing w:before="240" w:after="60"/>
      <w:outlineLvl w:val="6"/>
    </w:pPr>
    <w:rPr>
      <w:rFonts w:ascii="Arial" w:hAnsi="Arial"/>
      <w:szCs w:val="20"/>
      <w:lang w:val="en-GB"/>
    </w:rPr>
  </w:style>
  <w:style w:type="paragraph" w:styleId="Titre8">
    <w:name w:val="heading 8"/>
    <w:basedOn w:val="Normal"/>
    <w:next w:val="Normal"/>
    <w:qFormat/>
    <w:rsid w:val="005327B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Cs w:val="20"/>
      <w:lang w:val="en-GB"/>
    </w:rPr>
  </w:style>
  <w:style w:type="paragraph" w:styleId="Titre9">
    <w:name w:val="heading 9"/>
    <w:basedOn w:val="Normal"/>
    <w:next w:val="Normal"/>
    <w:qFormat/>
    <w:rsid w:val="005327B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5327B9"/>
    <w:pPr>
      <w:ind w:left="720"/>
    </w:pPr>
  </w:style>
  <w:style w:type="paragraph" w:styleId="En-tte">
    <w:name w:val="header"/>
    <w:basedOn w:val="Normal"/>
    <w:rsid w:val="005327B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327B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5327B9"/>
  </w:style>
  <w:style w:type="paragraph" w:styleId="TM1">
    <w:name w:val="toc 1"/>
    <w:basedOn w:val="Normal"/>
    <w:next w:val="Normal"/>
    <w:uiPriority w:val="39"/>
    <w:qFormat/>
    <w:rsid w:val="000837FE"/>
    <w:pPr>
      <w:tabs>
        <w:tab w:val="left" w:pos="567"/>
        <w:tab w:val="right" w:leader="dot" w:pos="9356"/>
      </w:tabs>
      <w:spacing w:before="240"/>
      <w:ind w:right="567"/>
    </w:pPr>
    <w:rPr>
      <w:rFonts w:ascii="Arial (W1)" w:hAnsi="Arial (W1)" w:cs="Times New (W1)"/>
      <w:b/>
      <w:caps/>
      <w:color w:val="D80000" w:themeColor="accent2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80FE1"/>
    <w:pPr>
      <w:tabs>
        <w:tab w:val="left" w:pos="1134"/>
        <w:tab w:val="right" w:leader="dot" w:pos="9356"/>
      </w:tabs>
      <w:ind w:left="567" w:right="567"/>
    </w:pPr>
    <w:rPr>
      <w:rFonts w:ascii="Arial" w:hAnsi="Arial" w:cs="Times New (W1)"/>
      <w:b/>
      <w:noProof/>
      <w:color w:val="777777" w:themeColor="text1"/>
      <w:sz w:val="22"/>
      <w:szCs w:val="20"/>
    </w:rPr>
  </w:style>
  <w:style w:type="paragraph" w:customStyle="1" w:styleId="TabellentextKlein">
    <w:name w:val="TabellentextKlein"/>
    <w:basedOn w:val="Normal"/>
    <w:rsid w:val="005327B9"/>
    <w:pPr>
      <w:spacing w:before="40" w:line="250" w:lineRule="auto"/>
    </w:pPr>
    <w:rPr>
      <w:sz w:val="16"/>
      <w:szCs w:val="20"/>
      <w:lang w:val="en-GB"/>
    </w:rPr>
  </w:style>
  <w:style w:type="character" w:styleId="Lienhypertexte">
    <w:name w:val="Hyperlink"/>
    <w:basedOn w:val="Policepardfaut"/>
    <w:uiPriority w:val="99"/>
    <w:rsid w:val="005327B9"/>
    <w:rPr>
      <w:color w:val="0000FF"/>
      <w:u w:val="single"/>
    </w:rPr>
  </w:style>
  <w:style w:type="paragraph" w:customStyle="1" w:styleId="OrgUnit">
    <w:name w:val="OrgUnit"/>
    <w:basedOn w:val="Normal"/>
    <w:rsid w:val="005327B9"/>
    <w:pPr>
      <w:widowControl w:val="0"/>
      <w:jc w:val="left"/>
    </w:pPr>
    <w:rPr>
      <w:rFonts w:ascii="Arial (W1)" w:hAnsi="Arial (W1)" w:cs="Arial (W1)"/>
      <w:b/>
      <w:bCs/>
      <w:color w:val="447DB5"/>
      <w:sz w:val="16"/>
      <w:szCs w:val="20"/>
      <w:lang w:val="en-GB"/>
    </w:rPr>
  </w:style>
  <w:style w:type="paragraph" w:styleId="Lgende">
    <w:name w:val="caption"/>
    <w:basedOn w:val="Normal"/>
    <w:next w:val="Normal"/>
    <w:qFormat/>
    <w:rsid w:val="009F3245"/>
    <w:pPr>
      <w:jc w:val="center"/>
    </w:pPr>
    <w:rPr>
      <w:rFonts w:ascii="Arial (W1)" w:hAnsi="Arial (W1)" w:cs="Times New (W1)"/>
      <w:b/>
      <w:bCs/>
      <w:color w:val="D80000" w:themeColor="accent2"/>
      <w:sz w:val="18"/>
      <w:szCs w:val="20"/>
    </w:rPr>
  </w:style>
  <w:style w:type="character" w:styleId="Marquedannotation">
    <w:name w:val="annotation reference"/>
    <w:basedOn w:val="Policepardfaut"/>
    <w:semiHidden/>
    <w:rsid w:val="00F34823"/>
    <w:rPr>
      <w:sz w:val="16"/>
      <w:szCs w:val="16"/>
    </w:rPr>
  </w:style>
  <w:style w:type="paragraph" w:styleId="Commentaire">
    <w:name w:val="annotation text"/>
    <w:basedOn w:val="Normal"/>
    <w:semiHidden/>
    <w:rsid w:val="00F34823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823"/>
    <w:rPr>
      <w:b/>
      <w:bCs/>
    </w:rPr>
  </w:style>
  <w:style w:type="paragraph" w:styleId="Textedebulles">
    <w:name w:val="Balloon Text"/>
    <w:basedOn w:val="Normal"/>
    <w:semiHidden/>
    <w:rsid w:val="00F34823"/>
    <w:rPr>
      <w:rFonts w:ascii="Tahoma" w:hAnsi="Tahoma" w:cs="Tahoma"/>
      <w:sz w:val="16"/>
      <w:szCs w:val="16"/>
    </w:rPr>
  </w:style>
  <w:style w:type="paragraph" w:customStyle="1" w:styleId="AppendixHeader">
    <w:name w:val="AppendixHeader"/>
    <w:basedOn w:val="Titre1"/>
    <w:rsid w:val="00700BE7"/>
    <w:pPr>
      <w:numPr>
        <w:numId w:val="2"/>
      </w:numPr>
    </w:pPr>
  </w:style>
  <w:style w:type="paragraph" w:styleId="Listepuces">
    <w:name w:val="List Bullet"/>
    <w:basedOn w:val="Normal"/>
    <w:autoRedefine/>
    <w:rsid w:val="00087091"/>
    <w:rPr>
      <w:rFonts w:cs="Arial"/>
      <w:szCs w:val="22"/>
      <w:lang w:val="en-GB"/>
    </w:rPr>
  </w:style>
  <w:style w:type="table" w:styleId="Grille">
    <w:name w:val="Table Grid"/>
    <w:basedOn w:val="TableauNormal"/>
    <w:rsid w:val="00465E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qFormat/>
    <w:rsid w:val="00D47B5B"/>
    <w:pPr>
      <w:tabs>
        <w:tab w:val="left" w:pos="1440"/>
        <w:tab w:val="right" w:leader="dot" w:pos="9345"/>
      </w:tabs>
      <w:ind w:left="576"/>
    </w:pPr>
    <w:rPr>
      <w:sz w:val="18"/>
    </w:rPr>
  </w:style>
  <w:style w:type="paragraph" w:customStyle="1" w:styleId="Notes">
    <w:name w:val="Notes"/>
    <w:basedOn w:val="Normal"/>
    <w:rsid w:val="00610911"/>
    <w:pPr>
      <w:jc w:val="right"/>
    </w:pPr>
    <w:rPr>
      <w:rFonts w:cs="Times New (W1)"/>
      <w:b/>
      <w:bCs/>
      <w:vanish/>
      <w:color w:val="FF0000"/>
    </w:rPr>
  </w:style>
  <w:style w:type="paragraph" w:customStyle="1" w:styleId="Boilerplate">
    <w:name w:val="Boilerplate"/>
    <w:basedOn w:val="Normal"/>
    <w:rsid w:val="00562DB5"/>
    <w:rPr>
      <w:color w:val="447DB5"/>
    </w:rPr>
  </w:style>
  <w:style w:type="paragraph" w:customStyle="1" w:styleId="Help">
    <w:name w:val="Help"/>
    <w:basedOn w:val="Normal"/>
    <w:link w:val="HelpChar"/>
    <w:rsid w:val="00610911"/>
    <w:pPr>
      <w:jc w:val="left"/>
    </w:pPr>
    <w:rPr>
      <w:rFonts w:cs="Times New (W1)"/>
      <w:b/>
      <w:bCs/>
      <w:vanish/>
      <w:color w:val="FF0000"/>
    </w:rPr>
  </w:style>
  <w:style w:type="character" w:customStyle="1" w:styleId="HelpChar">
    <w:name w:val="Help Char"/>
    <w:basedOn w:val="Policepardfaut"/>
    <w:link w:val="Help"/>
    <w:rsid w:val="00610911"/>
    <w:rPr>
      <w:rFonts w:ascii="Verdana" w:hAnsi="Verdana" w:cs="Times New (W1)"/>
      <w:b/>
      <w:bCs/>
      <w:vanish/>
      <w:color w:val="FF0000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612271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epuces2">
    <w:name w:val="List Bullet 2"/>
    <w:basedOn w:val="Normal"/>
    <w:rsid w:val="00624E9B"/>
    <w:pPr>
      <w:numPr>
        <w:numId w:val="19"/>
      </w:numPr>
      <w:contextualSpacing/>
    </w:pPr>
  </w:style>
  <w:style w:type="paragraph" w:styleId="Paragraphedeliste">
    <w:name w:val="List Paragraph"/>
    <w:basedOn w:val="Normal"/>
    <w:uiPriority w:val="34"/>
    <w:qFormat/>
    <w:rsid w:val="00716EB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430C0"/>
  </w:style>
  <w:style w:type="character" w:customStyle="1" w:styleId="subsubhead">
    <w:name w:val="subsubhead"/>
    <w:basedOn w:val="Policepardfaut"/>
    <w:rsid w:val="000430C0"/>
  </w:style>
  <w:style w:type="table" w:styleId="Listeclaire-Accent1">
    <w:name w:val="Light List Accent 1"/>
    <w:basedOn w:val="TableauNormal"/>
    <w:uiPriority w:val="61"/>
    <w:rsid w:val="00583A4C"/>
    <w:tblPr>
      <w:tblStyleRowBandSize w:val="1"/>
      <w:tblStyleColBandSize w:val="1"/>
      <w:tblInd w:w="0" w:type="dxa"/>
      <w:tblBorders>
        <w:top w:val="single" w:sz="8" w:space="0" w:color="A5A5A5" w:themeColor="accent1"/>
        <w:left w:val="single" w:sz="8" w:space="0" w:color="A5A5A5" w:themeColor="accent1"/>
        <w:bottom w:val="single" w:sz="8" w:space="0" w:color="A5A5A5" w:themeColor="accent1"/>
        <w:right w:val="single" w:sz="8" w:space="0" w:color="A5A5A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  <w:tblStylePr w:type="band1Horz">
      <w:tblPr/>
      <w:tcPr>
        <w:tcBorders>
          <w:top w:val="single" w:sz="8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C32064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C3206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C3206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C3206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C3206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C3206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Rvision">
    <w:name w:val="Revision"/>
    <w:hidden/>
    <w:uiPriority w:val="99"/>
    <w:semiHidden/>
    <w:rsid w:val="00843436"/>
    <w:rPr>
      <w:rFonts w:ascii="Verdana" w:eastAsia="Times New Roman" w:hAnsi="Verdana"/>
      <w:szCs w:val="24"/>
    </w:rPr>
  </w:style>
  <w:style w:type="character" w:styleId="Accentuation">
    <w:name w:val="Emphasis"/>
    <w:basedOn w:val="Policepardfaut"/>
    <w:qFormat/>
    <w:rsid w:val="00EE0D8D"/>
    <w:rPr>
      <w:i/>
      <w:iCs/>
    </w:rPr>
  </w:style>
  <w:style w:type="table" w:styleId="Listeclaire-Accent2">
    <w:name w:val="Light List Accent 2"/>
    <w:basedOn w:val="TableauNormal"/>
    <w:uiPriority w:val="61"/>
    <w:rsid w:val="00EE0D8D"/>
    <w:tblPr>
      <w:tblStyleRowBandSize w:val="1"/>
      <w:tblStyleColBandSize w:val="1"/>
      <w:tblInd w:w="0" w:type="dxa"/>
      <w:tblBorders>
        <w:top w:val="single" w:sz="8" w:space="0" w:color="D80000" w:themeColor="accent2"/>
        <w:left w:val="single" w:sz="8" w:space="0" w:color="D80000" w:themeColor="accent2"/>
        <w:bottom w:val="single" w:sz="8" w:space="0" w:color="D80000" w:themeColor="accent2"/>
        <w:right w:val="single" w:sz="8" w:space="0" w:color="D8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  <w:tblStylePr w:type="band1Horz">
      <w:tblPr/>
      <w:tcPr>
        <w:tcBorders>
          <w:top w:val="single" w:sz="8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</w:style>
  <w:style w:type="table" w:styleId="Listeclaire">
    <w:name w:val="Light List"/>
    <w:basedOn w:val="TableauNormal"/>
    <w:uiPriority w:val="61"/>
    <w:rsid w:val="007E12B9"/>
    <w:tblPr>
      <w:tblStyleRowBandSize w:val="1"/>
      <w:tblStyleColBandSize w:val="1"/>
      <w:tblInd w:w="0" w:type="dxa"/>
      <w:tblBorders>
        <w:top w:val="single" w:sz="8" w:space="0" w:color="777777" w:themeColor="text1"/>
        <w:left w:val="single" w:sz="8" w:space="0" w:color="777777" w:themeColor="text1"/>
        <w:bottom w:val="single" w:sz="8" w:space="0" w:color="777777" w:themeColor="text1"/>
        <w:right w:val="single" w:sz="8" w:space="0" w:color="777777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  <w:tblStylePr w:type="band1Horz">
      <w:tblPr/>
      <w:tcPr>
        <w:tcBorders>
          <w:top w:val="single" w:sz="8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37FE"/>
    <w:pPr>
      <w:keepNext/>
      <w:keepLines/>
      <w:pageBreakBefore w:val="0"/>
      <w:numPr>
        <w:numId w:val="0"/>
      </w:numPr>
      <w:tabs>
        <w:tab w:val="clear" w:pos="68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7B7B7B" w:themeColor="accent1" w:themeShade="BF"/>
      <w:sz w:val="28"/>
      <w:szCs w:val="28"/>
      <w:lang w:val="en-US" w:eastAsia="ja-JP"/>
    </w:rPr>
  </w:style>
  <w:style w:type="paragraph" w:styleId="HTMLprformat">
    <w:name w:val="HTML Preformatted"/>
    <w:basedOn w:val="Normal"/>
    <w:link w:val="HTMLprformatCar"/>
    <w:uiPriority w:val="99"/>
    <w:unhideWhenUsed/>
    <w:rsid w:val="007B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SimSun" w:hAnsi="Courier" w:cs="Courier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7B7901"/>
    <w:rPr>
      <w:rFonts w:ascii="Courier" w:hAnsi="Courier" w:cs="Courier"/>
      <w:lang w:eastAsia="fr-FR"/>
    </w:rPr>
  </w:style>
  <w:style w:type="character" w:styleId="lev">
    <w:name w:val="Strong"/>
    <w:basedOn w:val="Policepardfaut"/>
    <w:qFormat/>
    <w:rsid w:val="00E660F4"/>
    <w:rPr>
      <w:rFonts w:eastAsia="SimSu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B9"/>
    <w:pPr>
      <w:jc w:val="both"/>
    </w:pPr>
    <w:rPr>
      <w:rFonts w:ascii="Verdana" w:eastAsia="Times New Roman" w:hAnsi="Verdana"/>
      <w:szCs w:val="24"/>
    </w:rPr>
  </w:style>
  <w:style w:type="paragraph" w:styleId="Titre1">
    <w:name w:val="heading 1"/>
    <w:basedOn w:val="Normal"/>
    <w:next w:val="Normal"/>
    <w:qFormat/>
    <w:rsid w:val="00366237"/>
    <w:pPr>
      <w:pageBreakBefore/>
      <w:numPr>
        <w:numId w:val="1"/>
      </w:numPr>
      <w:tabs>
        <w:tab w:val="left" w:pos="680"/>
      </w:tabs>
      <w:spacing w:before="240"/>
      <w:outlineLvl w:val="0"/>
    </w:pPr>
    <w:rPr>
      <w:rFonts w:eastAsia="SimSun" w:cs="Arial"/>
      <w:b/>
      <w:caps/>
      <w:sz w:val="26"/>
      <w:szCs w:val="26"/>
      <w:lang w:val="en-GB"/>
    </w:rPr>
  </w:style>
  <w:style w:type="paragraph" w:styleId="Titre2">
    <w:name w:val="heading 2"/>
    <w:basedOn w:val="Normal"/>
    <w:next w:val="Normal"/>
    <w:qFormat/>
    <w:rsid w:val="00366237"/>
    <w:pPr>
      <w:numPr>
        <w:ilvl w:val="1"/>
        <w:numId w:val="1"/>
      </w:numPr>
      <w:pBdr>
        <w:top w:val="single" w:sz="4" w:space="1" w:color="D80000" w:themeColor="text2"/>
      </w:pBdr>
      <w:tabs>
        <w:tab w:val="left" w:pos="680"/>
      </w:tabs>
      <w:spacing w:before="120"/>
      <w:outlineLvl w:val="1"/>
    </w:pPr>
    <w:rPr>
      <w:rFonts w:ascii="Arial (W1)" w:hAnsi="Arial (W1)"/>
      <w:b/>
      <w:color w:val="D80000" w:themeColor="text2"/>
      <w:sz w:val="24"/>
      <w:lang w:val="en-GB"/>
    </w:rPr>
  </w:style>
  <w:style w:type="paragraph" w:styleId="Titre3">
    <w:name w:val="heading 3"/>
    <w:basedOn w:val="Normal"/>
    <w:next w:val="Retraitnormal"/>
    <w:qFormat/>
    <w:rsid w:val="00366237"/>
    <w:pPr>
      <w:numPr>
        <w:ilvl w:val="2"/>
        <w:numId w:val="1"/>
      </w:numPr>
      <w:tabs>
        <w:tab w:val="left" w:pos="851"/>
      </w:tabs>
      <w:outlineLvl w:val="2"/>
    </w:pPr>
    <w:rPr>
      <w:rFonts w:ascii="Arial (W1)" w:hAnsi="Arial (W1)" w:cs="Times New (W1)"/>
      <w:b/>
      <w:color w:val="D80000" w:themeColor="text2"/>
      <w:sz w:val="22"/>
      <w:szCs w:val="22"/>
      <w:lang w:val="en-GB"/>
    </w:rPr>
  </w:style>
  <w:style w:type="paragraph" w:styleId="Titre4">
    <w:name w:val="heading 4"/>
    <w:basedOn w:val="Normal"/>
    <w:qFormat/>
    <w:rsid w:val="00366237"/>
    <w:pPr>
      <w:numPr>
        <w:ilvl w:val="3"/>
        <w:numId w:val="1"/>
      </w:numPr>
      <w:outlineLvl w:val="3"/>
    </w:pPr>
    <w:rPr>
      <w:rFonts w:ascii="Arial (W1)" w:hAnsi="Arial (W1)" w:cs="Times New (W1)"/>
      <w:b/>
      <w:color w:val="D80000" w:themeColor="text2"/>
      <w:szCs w:val="20"/>
      <w:u w:val="single"/>
      <w:lang w:val="en-GB"/>
    </w:rPr>
  </w:style>
  <w:style w:type="paragraph" w:styleId="Titre5">
    <w:name w:val="heading 5"/>
    <w:basedOn w:val="Normal"/>
    <w:next w:val="Normal"/>
    <w:autoRedefine/>
    <w:qFormat/>
    <w:rsid w:val="00926B19"/>
    <w:pPr>
      <w:numPr>
        <w:ilvl w:val="4"/>
        <w:numId w:val="1"/>
      </w:numPr>
      <w:spacing w:before="240" w:after="60"/>
      <w:outlineLvl w:val="4"/>
    </w:pPr>
    <w:rPr>
      <w:rFonts w:ascii="Arial" w:hAnsi="Arial"/>
      <w:szCs w:val="20"/>
      <w:lang w:val="en-GB"/>
    </w:rPr>
  </w:style>
  <w:style w:type="paragraph" w:styleId="Titre6">
    <w:name w:val="heading 6"/>
    <w:basedOn w:val="Normal"/>
    <w:next w:val="Normal"/>
    <w:qFormat/>
    <w:rsid w:val="005327B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n-GB"/>
    </w:rPr>
  </w:style>
  <w:style w:type="paragraph" w:styleId="Titre7">
    <w:name w:val="heading 7"/>
    <w:basedOn w:val="Normal"/>
    <w:next w:val="Normal"/>
    <w:qFormat/>
    <w:rsid w:val="005327B9"/>
    <w:pPr>
      <w:numPr>
        <w:ilvl w:val="6"/>
        <w:numId w:val="1"/>
      </w:numPr>
      <w:spacing w:before="240" w:after="60"/>
      <w:outlineLvl w:val="6"/>
    </w:pPr>
    <w:rPr>
      <w:rFonts w:ascii="Arial" w:hAnsi="Arial"/>
      <w:szCs w:val="20"/>
      <w:lang w:val="en-GB"/>
    </w:rPr>
  </w:style>
  <w:style w:type="paragraph" w:styleId="Titre8">
    <w:name w:val="heading 8"/>
    <w:basedOn w:val="Normal"/>
    <w:next w:val="Normal"/>
    <w:qFormat/>
    <w:rsid w:val="005327B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Cs w:val="20"/>
      <w:lang w:val="en-GB"/>
    </w:rPr>
  </w:style>
  <w:style w:type="paragraph" w:styleId="Titre9">
    <w:name w:val="heading 9"/>
    <w:basedOn w:val="Normal"/>
    <w:next w:val="Normal"/>
    <w:qFormat/>
    <w:rsid w:val="005327B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5327B9"/>
    <w:pPr>
      <w:ind w:left="720"/>
    </w:pPr>
  </w:style>
  <w:style w:type="paragraph" w:styleId="En-tte">
    <w:name w:val="header"/>
    <w:basedOn w:val="Normal"/>
    <w:rsid w:val="005327B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327B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5327B9"/>
  </w:style>
  <w:style w:type="paragraph" w:styleId="TM1">
    <w:name w:val="toc 1"/>
    <w:basedOn w:val="Normal"/>
    <w:next w:val="Normal"/>
    <w:uiPriority w:val="39"/>
    <w:qFormat/>
    <w:rsid w:val="000837FE"/>
    <w:pPr>
      <w:tabs>
        <w:tab w:val="left" w:pos="567"/>
        <w:tab w:val="right" w:leader="dot" w:pos="9356"/>
      </w:tabs>
      <w:spacing w:before="240"/>
      <w:ind w:right="567"/>
    </w:pPr>
    <w:rPr>
      <w:rFonts w:ascii="Arial (W1)" w:hAnsi="Arial (W1)" w:cs="Times New (W1)"/>
      <w:b/>
      <w:caps/>
      <w:color w:val="D80000" w:themeColor="accent2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80FE1"/>
    <w:pPr>
      <w:tabs>
        <w:tab w:val="left" w:pos="1134"/>
        <w:tab w:val="right" w:leader="dot" w:pos="9356"/>
      </w:tabs>
      <w:ind w:left="567" w:right="567"/>
    </w:pPr>
    <w:rPr>
      <w:rFonts w:ascii="Arial" w:hAnsi="Arial" w:cs="Times New (W1)"/>
      <w:b/>
      <w:noProof/>
      <w:color w:val="777777" w:themeColor="text1"/>
      <w:sz w:val="22"/>
      <w:szCs w:val="20"/>
    </w:rPr>
  </w:style>
  <w:style w:type="paragraph" w:customStyle="1" w:styleId="TabellentextKlein">
    <w:name w:val="TabellentextKlein"/>
    <w:basedOn w:val="Normal"/>
    <w:rsid w:val="005327B9"/>
    <w:pPr>
      <w:spacing w:before="40" w:line="250" w:lineRule="auto"/>
    </w:pPr>
    <w:rPr>
      <w:sz w:val="16"/>
      <w:szCs w:val="20"/>
      <w:lang w:val="en-GB"/>
    </w:rPr>
  </w:style>
  <w:style w:type="character" w:styleId="Lienhypertexte">
    <w:name w:val="Hyperlink"/>
    <w:basedOn w:val="Policepardfaut"/>
    <w:uiPriority w:val="99"/>
    <w:rsid w:val="005327B9"/>
    <w:rPr>
      <w:color w:val="0000FF"/>
      <w:u w:val="single"/>
    </w:rPr>
  </w:style>
  <w:style w:type="paragraph" w:customStyle="1" w:styleId="OrgUnit">
    <w:name w:val="OrgUnit"/>
    <w:basedOn w:val="Normal"/>
    <w:rsid w:val="005327B9"/>
    <w:pPr>
      <w:widowControl w:val="0"/>
      <w:jc w:val="left"/>
    </w:pPr>
    <w:rPr>
      <w:rFonts w:ascii="Arial (W1)" w:hAnsi="Arial (W1)" w:cs="Arial (W1)"/>
      <w:b/>
      <w:bCs/>
      <w:color w:val="447DB5"/>
      <w:sz w:val="16"/>
      <w:szCs w:val="20"/>
      <w:lang w:val="en-GB"/>
    </w:rPr>
  </w:style>
  <w:style w:type="paragraph" w:styleId="Lgende">
    <w:name w:val="caption"/>
    <w:basedOn w:val="Normal"/>
    <w:next w:val="Normal"/>
    <w:qFormat/>
    <w:rsid w:val="009F3245"/>
    <w:pPr>
      <w:jc w:val="center"/>
    </w:pPr>
    <w:rPr>
      <w:rFonts w:ascii="Arial (W1)" w:hAnsi="Arial (W1)" w:cs="Times New (W1)"/>
      <w:b/>
      <w:bCs/>
      <w:color w:val="D80000" w:themeColor="accent2"/>
      <w:sz w:val="18"/>
      <w:szCs w:val="20"/>
    </w:rPr>
  </w:style>
  <w:style w:type="character" w:styleId="Marquedannotation">
    <w:name w:val="annotation reference"/>
    <w:basedOn w:val="Policepardfaut"/>
    <w:semiHidden/>
    <w:rsid w:val="00F34823"/>
    <w:rPr>
      <w:sz w:val="16"/>
      <w:szCs w:val="16"/>
    </w:rPr>
  </w:style>
  <w:style w:type="paragraph" w:styleId="Commentaire">
    <w:name w:val="annotation text"/>
    <w:basedOn w:val="Normal"/>
    <w:semiHidden/>
    <w:rsid w:val="00F34823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823"/>
    <w:rPr>
      <w:b/>
      <w:bCs/>
    </w:rPr>
  </w:style>
  <w:style w:type="paragraph" w:styleId="Textedebulles">
    <w:name w:val="Balloon Text"/>
    <w:basedOn w:val="Normal"/>
    <w:semiHidden/>
    <w:rsid w:val="00F34823"/>
    <w:rPr>
      <w:rFonts w:ascii="Tahoma" w:hAnsi="Tahoma" w:cs="Tahoma"/>
      <w:sz w:val="16"/>
      <w:szCs w:val="16"/>
    </w:rPr>
  </w:style>
  <w:style w:type="paragraph" w:customStyle="1" w:styleId="AppendixHeader">
    <w:name w:val="AppendixHeader"/>
    <w:basedOn w:val="Titre1"/>
    <w:rsid w:val="00700BE7"/>
    <w:pPr>
      <w:numPr>
        <w:numId w:val="2"/>
      </w:numPr>
    </w:pPr>
  </w:style>
  <w:style w:type="paragraph" w:styleId="Listepuces">
    <w:name w:val="List Bullet"/>
    <w:basedOn w:val="Normal"/>
    <w:autoRedefine/>
    <w:rsid w:val="00087091"/>
    <w:rPr>
      <w:rFonts w:cs="Arial"/>
      <w:szCs w:val="22"/>
      <w:lang w:val="en-GB"/>
    </w:rPr>
  </w:style>
  <w:style w:type="table" w:styleId="Grille">
    <w:name w:val="Table Grid"/>
    <w:basedOn w:val="TableauNormal"/>
    <w:rsid w:val="00465E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qFormat/>
    <w:rsid w:val="00D47B5B"/>
    <w:pPr>
      <w:tabs>
        <w:tab w:val="left" w:pos="1440"/>
        <w:tab w:val="right" w:leader="dot" w:pos="9345"/>
      </w:tabs>
      <w:ind w:left="576"/>
    </w:pPr>
    <w:rPr>
      <w:sz w:val="18"/>
    </w:rPr>
  </w:style>
  <w:style w:type="paragraph" w:customStyle="1" w:styleId="Notes">
    <w:name w:val="Notes"/>
    <w:basedOn w:val="Normal"/>
    <w:rsid w:val="00610911"/>
    <w:pPr>
      <w:jc w:val="right"/>
    </w:pPr>
    <w:rPr>
      <w:rFonts w:cs="Times New (W1)"/>
      <w:b/>
      <w:bCs/>
      <w:vanish/>
      <w:color w:val="FF0000"/>
    </w:rPr>
  </w:style>
  <w:style w:type="paragraph" w:customStyle="1" w:styleId="Boilerplate">
    <w:name w:val="Boilerplate"/>
    <w:basedOn w:val="Normal"/>
    <w:rsid w:val="00562DB5"/>
    <w:rPr>
      <w:color w:val="447DB5"/>
    </w:rPr>
  </w:style>
  <w:style w:type="paragraph" w:customStyle="1" w:styleId="Help">
    <w:name w:val="Help"/>
    <w:basedOn w:val="Normal"/>
    <w:link w:val="HelpChar"/>
    <w:rsid w:val="00610911"/>
    <w:pPr>
      <w:jc w:val="left"/>
    </w:pPr>
    <w:rPr>
      <w:rFonts w:cs="Times New (W1)"/>
      <w:b/>
      <w:bCs/>
      <w:vanish/>
      <w:color w:val="FF0000"/>
    </w:rPr>
  </w:style>
  <w:style w:type="character" w:customStyle="1" w:styleId="HelpChar">
    <w:name w:val="Help Char"/>
    <w:basedOn w:val="Policepardfaut"/>
    <w:link w:val="Help"/>
    <w:rsid w:val="00610911"/>
    <w:rPr>
      <w:rFonts w:ascii="Verdana" w:hAnsi="Verdana" w:cs="Times New (W1)"/>
      <w:b/>
      <w:bCs/>
      <w:vanish/>
      <w:color w:val="FF0000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612271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epuces2">
    <w:name w:val="List Bullet 2"/>
    <w:basedOn w:val="Normal"/>
    <w:rsid w:val="00624E9B"/>
    <w:pPr>
      <w:numPr>
        <w:numId w:val="19"/>
      </w:numPr>
      <w:contextualSpacing/>
    </w:pPr>
  </w:style>
  <w:style w:type="paragraph" w:styleId="Paragraphedeliste">
    <w:name w:val="List Paragraph"/>
    <w:basedOn w:val="Normal"/>
    <w:uiPriority w:val="34"/>
    <w:qFormat/>
    <w:rsid w:val="00716EB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430C0"/>
  </w:style>
  <w:style w:type="character" w:customStyle="1" w:styleId="subsubhead">
    <w:name w:val="subsubhead"/>
    <w:basedOn w:val="Policepardfaut"/>
    <w:rsid w:val="000430C0"/>
  </w:style>
  <w:style w:type="table" w:styleId="Listeclaire-Accent1">
    <w:name w:val="Light List Accent 1"/>
    <w:basedOn w:val="TableauNormal"/>
    <w:uiPriority w:val="61"/>
    <w:rsid w:val="00583A4C"/>
    <w:tblPr>
      <w:tblStyleRowBandSize w:val="1"/>
      <w:tblStyleColBandSize w:val="1"/>
      <w:tblInd w:w="0" w:type="dxa"/>
      <w:tblBorders>
        <w:top w:val="single" w:sz="8" w:space="0" w:color="A5A5A5" w:themeColor="accent1"/>
        <w:left w:val="single" w:sz="8" w:space="0" w:color="A5A5A5" w:themeColor="accent1"/>
        <w:bottom w:val="single" w:sz="8" w:space="0" w:color="A5A5A5" w:themeColor="accent1"/>
        <w:right w:val="single" w:sz="8" w:space="0" w:color="A5A5A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  <w:tblStylePr w:type="band1Horz">
      <w:tblPr/>
      <w:tcPr>
        <w:tcBorders>
          <w:top w:val="single" w:sz="8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C32064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C3206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C3206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C3206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C3206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C3206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Rvision">
    <w:name w:val="Revision"/>
    <w:hidden/>
    <w:uiPriority w:val="99"/>
    <w:semiHidden/>
    <w:rsid w:val="00843436"/>
    <w:rPr>
      <w:rFonts w:ascii="Verdana" w:eastAsia="Times New Roman" w:hAnsi="Verdana"/>
      <w:szCs w:val="24"/>
    </w:rPr>
  </w:style>
  <w:style w:type="character" w:styleId="Accentuation">
    <w:name w:val="Emphasis"/>
    <w:basedOn w:val="Policepardfaut"/>
    <w:qFormat/>
    <w:rsid w:val="00EE0D8D"/>
    <w:rPr>
      <w:i/>
      <w:iCs/>
    </w:rPr>
  </w:style>
  <w:style w:type="table" w:styleId="Listeclaire-Accent2">
    <w:name w:val="Light List Accent 2"/>
    <w:basedOn w:val="TableauNormal"/>
    <w:uiPriority w:val="61"/>
    <w:rsid w:val="00EE0D8D"/>
    <w:tblPr>
      <w:tblStyleRowBandSize w:val="1"/>
      <w:tblStyleColBandSize w:val="1"/>
      <w:tblInd w:w="0" w:type="dxa"/>
      <w:tblBorders>
        <w:top w:val="single" w:sz="8" w:space="0" w:color="D80000" w:themeColor="accent2"/>
        <w:left w:val="single" w:sz="8" w:space="0" w:color="D80000" w:themeColor="accent2"/>
        <w:bottom w:val="single" w:sz="8" w:space="0" w:color="D80000" w:themeColor="accent2"/>
        <w:right w:val="single" w:sz="8" w:space="0" w:color="D8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  <w:tblStylePr w:type="band1Horz">
      <w:tblPr/>
      <w:tcPr>
        <w:tcBorders>
          <w:top w:val="single" w:sz="8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</w:style>
  <w:style w:type="table" w:styleId="Listeclaire">
    <w:name w:val="Light List"/>
    <w:basedOn w:val="TableauNormal"/>
    <w:uiPriority w:val="61"/>
    <w:rsid w:val="007E12B9"/>
    <w:tblPr>
      <w:tblStyleRowBandSize w:val="1"/>
      <w:tblStyleColBandSize w:val="1"/>
      <w:tblInd w:w="0" w:type="dxa"/>
      <w:tblBorders>
        <w:top w:val="single" w:sz="8" w:space="0" w:color="777777" w:themeColor="text1"/>
        <w:left w:val="single" w:sz="8" w:space="0" w:color="777777" w:themeColor="text1"/>
        <w:bottom w:val="single" w:sz="8" w:space="0" w:color="777777" w:themeColor="text1"/>
        <w:right w:val="single" w:sz="8" w:space="0" w:color="777777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  <w:tblStylePr w:type="band1Horz">
      <w:tblPr/>
      <w:tcPr>
        <w:tcBorders>
          <w:top w:val="single" w:sz="8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37FE"/>
    <w:pPr>
      <w:keepNext/>
      <w:keepLines/>
      <w:pageBreakBefore w:val="0"/>
      <w:numPr>
        <w:numId w:val="0"/>
      </w:numPr>
      <w:tabs>
        <w:tab w:val="clear" w:pos="68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7B7B7B" w:themeColor="accent1" w:themeShade="BF"/>
      <w:sz w:val="28"/>
      <w:szCs w:val="28"/>
      <w:lang w:val="en-US" w:eastAsia="ja-JP"/>
    </w:rPr>
  </w:style>
  <w:style w:type="paragraph" w:styleId="HTMLprformat">
    <w:name w:val="HTML Preformatted"/>
    <w:basedOn w:val="Normal"/>
    <w:link w:val="HTMLprformatCar"/>
    <w:uiPriority w:val="99"/>
    <w:unhideWhenUsed/>
    <w:rsid w:val="007B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SimSun" w:hAnsi="Courier" w:cs="Courier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7B7901"/>
    <w:rPr>
      <w:rFonts w:ascii="Courier" w:hAnsi="Courier" w:cs="Courier"/>
      <w:lang w:eastAsia="fr-FR"/>
    </w:rPr>
  </w:style>
  <w:style w:type="character" w:styleId="lev">
    <w:name w:val="Strong"/>
    <w:basedOn w:val="Policepardfaut"/>
    <w:qFormat/>
    <w:rsid w:val="00E660F4"/>
    <w:rPr>
      <w:rFonts w:eastAsia="SimSu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4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67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932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8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2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6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227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re:Downloads:Novel-T_Design_Document_Template_v0.1.dotx" TargetMode="External"/></Relationships>
</file>

<file path=word/theme/theme1.xml><?xml version="1.0" encoding="utf-8"?>
<a:theme xmlns:a="http://schemas.openxmlformats.org/drawingml/2006/main" name="Office Theme">
  <a:themeElements>
    <a:clrScheme name="Novel-T">
      <a:dk1>
        <a:srgbClr val="777777"/>
      </a:dk1>
      <a:lt1>
        <a:sysClr val="window" lastClr="FFFFFF"/>
      </a:lt1>
      <a:dk2>
        <a:srgbClr val="D80000"/>
      </a:dk2>
      <a:lt2>
        <a:srgbClr val="FFFFFF"/>
      </a:lt2>
      <a:accent1>
        <a:srgbClr val="A5A5A5"/>
      </a:accent1>
      <a:accent2>
        <a:srgbClr val="D80000"/>
      </a:accent2>
      <a:accent3>
        <a:srgbClr val="777777"/>
      </a:accent3>
      <a:accent4>
        <a:srgbClr val="E5B9B7"/>
      </a:accent4>
      <a:accent5>
        <a:srgbClr val="BFBFBF"/>
      </a:accent5>
      <a:accent6>
        <a:srgbClr val="F79646"/>
      </a:accent6>
      <a:hlink>
        <a:srgbClr val="D80000"/>
      </a:hlink>
      <a:folHlink>
        <a:srgbClr val="C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E82550AC504DBC88BD3912FF489B" ma:contentTypeVersion="0" ma:contentTypeDescription="Create a new document." ma:contentTypeScope="" ma:versionID="d1f338b88b92c796f1977e4c6ab07ad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398C-9DE8-4CD4-9EB1-3C6FDBCE6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C3D7390-59A1-4213-8732-2EFD72E56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5BFC2-880F-43F3-A8DC-2AFB1670795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707D7D7-BD1B-C940-A8C6-B514C80E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Novel-T_Design_Document_Template_v0.1.dotx</Template>
  <TotalTime>168</TotalTime>
  <Pages>12</Pages>
  <Words>843</Words>
  <Characters>4638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Novel-T</Company>
  <LinksUpToDate>false</LinksUpToDate>
  <CharactersWithSpaces>5471</CharactersWithSpaces>
  <SharedDoc>false</SharedDoc>
  <HLinks>
    <vt:vector size="198" baseType="variant"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_Toc134330725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_Toc134330724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_Toc134330723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_Toc134330722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_Toc134330721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_Toc134330720</vt:lpwstr>
      </vt:variant>
      <vt:variant>
        <vt:i4>1441841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_Toc134330719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_Toc134330718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_Toc134330717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_Toc134330716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_Toc134330715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_Toc134330714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_Toc134330713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_Toc134330712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_Toc134330711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_Toc134330710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_Toc134330709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_Toc134330708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_Toc134330707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_Toc134330706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_Toc134330705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_Toc134330704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_Toc134330703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_Toc134330702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_Toc134330701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_Toc134330700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_Toc134330699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_Toc134330698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_Toc134330697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_Toc134330696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_Toc134330695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_Toc134330694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_Toc134330693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Design Document</dc:subject>
  <dc:creator>Alexandre Haulotte</dc:creator>
  <cp:lastModifiedBy>Alexandre Haulotte</cp:lastModifiedBy>
  <cp:revision>265</cp:revision>
  <cp:lastPrinted>2006-08-17T12:55:00Z</cp:lastPrinted>
  <dcterms:created xsi:type="dcterms:W3CDTF">2016-02-12T07:23:00Z</dcterms:created>
  <dcterms:modified xsi:type="dcterms:W3CDTF">2016-02-12T16:34:00Z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Version agreed upon on the 05/05/2006</vt:lpwstr>
  </property>
  <property fmtid="{D5CDD505-2E9C-101B-9397-08002B2CF9AE}" pid="3" name="Status">
    <vt:lpwstr>Draft</vt:lpwstr>
  </property>
  <property fmtid="{D5CDD505-2E9C-101B-9397-08002B2CF9AE}" pid="4" name="DocType">
    <vt:lpwstr>Template</vt:lpwstr>
  </property>
  <property fmtid="{D5CDD505-2E9C-101B-9397-08002B2CF9AE}" pid="5" name="Process">
    <vt:lpwstr/>
  </property>
  <property fmtid="{D5CDD505-2E9C-101B-9397-08002B2CF9AE}" pid="6" name="Reference">
    <vt:lpwstr/>
  </property>
  <property fmtid="{D5CDD505-2E9C-101B-9397-08002B2CF9AE}" pid="7" name="Version0">
    <vt:lpwstr/>
  </property>
  <property fmtid="{D5CDD505-2E9C-101B-9397-08002B2CF9AE}" pid="8" name="_AdHocReviewCycleID">
    <vt:i4>-1538915659</vt:i4>
  </property>
  <property fmtid="{D5CDD505-2E9C-101B-9397-08002B2CF9AE}" pid="9" name="_NewReviewCycle">
    <vt:lpwstr/>
  </property>
  <property fmtid="{D5CDD505-2E9C-101B-9397-08002B2CF9AE}" pid="10" name="_EmailSubject">
    <vt:lpwstr>Word Expertise</vt:lpwstr>
  </property>
  <property fmtid="{D5CDD505-2E9C-101B-9397-08002B2CF9AE}" pid="11" name="_AuthorEmail">
    <vt:lpwstr>so@novel-t.ch</vt:lpwstr>
  </property>
  <property fmtid="{D5CDD505-2E9C-101B-9397-08002B2CF9AE}" pid="12" name="_AuthorEmailDisplayName">
    <vt:lpwstr>Ould-Hamiche, Smaïl</vt:lpwstr>
  </property>
  <property fmtid="{D5CDD505-2E9C-101B-9397-08002B2CF9AE}" pid="13" name="_ReviewingToolsShownOnce">
    <vt:lpwstr/>
  </property>
  <property fmtid="{D5CDD505-2E9C-101B-9397-08002B2CF9AE}" pid="14" name="Google.Documents.Tracking">
    <vt:lpwstr>false</vt:lpwstr>
  </property>
  <property fmtid="{D5CDD505-2E9C-101B-9397-08002B2CF9AE}" pid="15" name="ContentTypeId">
    <vt:lpwstr>0x010100B308E82550AC504DBC88BD3912FF489B</vt:lpwstr>
  </property>
</Properties>
</file>